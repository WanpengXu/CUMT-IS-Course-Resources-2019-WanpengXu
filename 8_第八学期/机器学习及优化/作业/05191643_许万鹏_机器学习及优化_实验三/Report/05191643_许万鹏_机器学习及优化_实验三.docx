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45D98" w14:textId="77777777" w:rsidR="006E4C76" w:rsidRPr="007409BA" w:rsidRDefault="006E4C76" w:rsidP="006E4C76">
      <w:pPr>
        <w:spacing w:line="240" w:lineRule="auto"/>
        <w:ind w:firstLineChars="0" w:firstLine="0"/>
        <w:jc w:val="center"/>
        <w:rPr>
          <w:rFonts w:eastAsia="华文中宋"/>
          <w:b/>
          <w:bCs/>
          <w:sz w:val="48"/>
        </w:rPr>
      </w:pPr>
    </w:p>
    <w:p w14:paraId="37077D51" w14:textId="77777777" w:rsidR="006E4C76" w:rsidRPr="007409BA" w:rsidRDefault="006E4C76" w:rsidP="006E4C76">
      <w:pPr>
        <w:spacing w:line="240" w:lineRule="auto"/>
        <w:ind w:firstLineChars="0" w:firstLine="0"/>
        <w:jc w:val="center"/>
        <w:rPr>
          <w:rFonts w:eastAsia="华文中宋"/>
          <w:b/>
          <w:bCs/>
          <w:sz w:val="48"/>
        </w:rPr>
      </w:pPr>
    </w:p>
    <w:p w14:paraId="355F51E3" w14:textId="77777777" w:rsidR="006E4C76" w:rsidRDefault="006E4C76" w:rsidP="006E4C76">
      <w:pPr>
        <w:spacing w:line="240" w:lineRule="auto"/>
        <w:ind w:firstLineChars="0" w:firstLine="0"/>
        <w:jc w:val="center"/>
        <w:rPr>
          <w:rFonts w:eastAsia="华文中宋"/>
          <w:b/>
          <w:bCs/>
          <w:sz w:val="48"/>
        </w:rPr>
      </w:pPr>
      <w:r>
        <w:rPr>
          <w:rFonts w:eastAsia="华文中宋" w:hint="eastAsia"/>
          <w:b/>
          <w:bCs/>
          <w:sz w:val="48"/>
        </w:rPr>
        <w:t>中国矿业大学计算机学院</w:t>
      </w:r>
    </w:p>
    <w:p w14:paraId="24D5338E" w14:textId="77777777" w:rsidR="006E4C76" w:rsidRDefault="006E4C76" w:rsidP="006E4C76">
      <w:pPr>
        <w:spacing w:line="240" w:lineRule="auto"/>
        <w:ind w:firstLineChars="0" w:firstLine="0"/>
        <w:jc w:val="center"/>
        <w:rPr>
          <w:b/>
          <w:bCs/>
          <w:sz w:val="48"/>
        </w:rPr>
      </w:pPr>
    </w:p>
    <w:p w14:paraId="22278A02" w14:textId="77777777" w:rsidR="006E4C76" w:rsidRDefault="00A2332E" w:rsidP="006E4C76">
      <w:pPr>
        <w:spacing w:line="240" w:lineRule="auto"/>
        <w:ind w:firstLineChars="0" w:firstLine="0"/>
        <w:jc w:val="center"/>
        <w:rPr>
          <w:rFonts w:ascii="Arial" w:eastAsia="黑体" w:hAnsi="Arial" w:cs="Arial"/>
          <w:b/>
          <w:bCs/>
          <w:sz w:val="44"/>
        </w:rPr>
      </w:pPr>
      <w:r>
        <w:rPr>
          <w:rFonts w:ascii="Arial" w:eastAsia="黑体" w:hAnsi="Arial" w:cs="Arial"/>
          <w:b/>
          <w:bCs/>
          <w:sz w:val="44"/>
          <w:u w:val="single"/>
        </w:rPr>
        <w:t xml:space="preserve"> </w:t>
      </w:r>
      <w:r w:rsidR="006E4C76">
        <w:rPr>
          <w:rFonts w:ascii="Arial" w:eastAsia="黑体" w:hAnsi="Arial" w:cs="Arial"/>
          <w:b/>
          <w:bCs/>
          <w:sz w:val="44"/>
          <w:u w:val="single"/>
        </w:rPr>
        <w:t>2019</w:t>
      </w:r>
      <w:r w:rsidR="006E4C76">
        <w:rPr>
          <w:rFonts w:ascii="Arial" w:eastAsia="黑体" w:hAnsi="Arial" w:cs="Arial" w:hint="eastAsia"/>
          <w:b/>
          <w:bCs/>
          <w:sz w:val="44"/>
          <w:u w:val="single"/>
        </w:rPr>
        <w:t xml:space="preserve"> </w:t>
      </w:r>
      <w:r w:rsidR="006E4C76">
        <w:rPr>
          <w:rFonts w:ascii="Arial" w:eastAsia="黑体" w:hAnsi="Arial" w:cs="Arial" w:hint="eastAsia"/>
          <w:b/>
          <w:bCs/>
          <w:sz w:val="44"/>
        </w:rPr>
        <w:t>级</w:t>
      </w:r>
      <w:r w:rsidR="006E4C76" w:rsidRPr="004E3980">
        <w:rPr>
          <w:rFonts w:ascii="Arial" w:eastAsia="黑体" w:hAnsi="Arial" w:cs="Arial" w:hint="eastAsia"/>
          <w:b/>
          <w:bCs/>
          <w:sz w:val="44"/>
        </w:rPr>
        <w:t>本科生</w:t>
      </w:r>
      <w:r w:rsidR="006E4C76">
        <w:rPr>
          <w:rFonts w:ascii="Arial" w:eastAsia="黑体" w:hAnsi="Arial" w:cs="Arial" w:hint="eastAsia"/>
          <w:b/>
          <w:bCs/>
          <w:sz w:val="44"/>
        </w:rPr>
        <w:t>课程</w:t>
      </w:r>
      <w:r w:rsidR="004B5CD2">
        <w:rPr>
          <w:rFonts w:ascii="Arial" w:eastAsia="黑体" w:hAnsi="Arial" w:cs="Arial" w:hint="eastAsia"/>
          <w:b/>
          <w:bCs/>
          <w:sz w:val="44"/>
        </w:rPr>
        <w:t>作业</w:t>
      </w:r>
    </w:p>
    <w:p w14:paraId="61E623C6" w14:textId="77777777" w:rsidR="006E4C76" w:rsidRPr="00DB4CE4" w:rsidRDefault="006E4C76" w:rsidP="006E4C76">
      <w:pPr>
        <w:spacing w:line="240" w:lineRule="auto"/>
        <w:ind w:firstLineChars="0" w:firstLine="0"/>
        <w:jc w:val="center"/>
        <w:rPr>
          <w:b/>
          <w:bCs/>
          <w:sz w:val="48"/>
        </w:rPr>
      </w:pPr>
    </w:p>
    <w:p w14:paraId="54F753D8" w14:textId="77777777" w:rsidR="006E4C76" w:rsidRPr="00DB4CE4" w:rsidRDefault="006E4C76" w:rsidP="006E4C76">
      <w:pPr>
        <w:spacing w:line="240" w:lineRule="auto"/>
        <w:ind w:firstLineChars="0" w:firstLine="0"/>
        <w:jc w:val="center"/>
        <w:rPr>
          <w:b/>
          <w:bCs/>
          <w:sz w:val="48"/>
        </w:rPr>
      </w:pPr>
    </w:p>
    <w:p w14:paraId="2F587B68" w14:textId="77777777" w:rsidR="006E4C76" w:rsidRPr="00D504B4" w:rsidRDefault="006E4C76" w:rsidP="006E4C76">
      <w:pPr>
        <w:spacing w:line="240" w:lineRule="auto"/>
        <w:ind w:firstLineChars="0" w:firstLine="0"/>
        <w:jc w:val="center"/>
        <w:rPr>
          <w:b/>
          <w:bCs/>
          <w:sz w:val="4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3816"/>
      </w:tblGrid>
      <w:tr w:rsidR="006E4C76" w14:paraId="64434C2E" w14:textId="77777777" w:rsidTr="002A40A5">
        <w:trPr>
          <w:trHeight w:hRule="exact" w:val="79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831ADF" w14:textId="77777777" w:rsidR="006E4C76" w:rsidRPr="001E1C72" w:rsidRDefault="006E4C76" w:rsidP="00D011A3">
            <w:pPr>
              <w:spacing w:line="240" w:lineRule="auto"/>
              <w:ind w:firstLineChars="0" w:firstLine="0"/>
              <w:jc w:val="center"/>
              <w:rPr>
                <w:sz w:val="30"/>
              </w:rPr>
            </w:pPr>
            <w:r w:rsidRPr="001E1C72">
              <w:rPr>
                <w:rFonts w:hint="eastAsia"/>
                <w:sz w:val="30"/>
              </w:rPr>
              <w:t>课程名称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AAD1E6" w14:textId="7F33D49B" w:rsidR="006E4C76" w:rsidRPr="007F589E" w:rsidRDefault="00EF7E74" w:rsidP="00D011A3">
            <w:pPr>
              <w:spacing w:line="240" w:lineRule="auto"/>
              <w:ind w:firstLineChars="0" w:firstLine="0"/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机器学习及优化</w:t>
            </w:r>
            <w:r w:rsidR="006E4C76">
              <w:rPr>
                <w:rFonts w:hint="eastAsia"/>
                <w:sz w:val="30"/>
              </w:rPr>
              <w:t>——</w:t>
            </w:r>
            <w:r w:rsidR="00C73FC0">
              <w:rPr>
                <w:rFonts w:hint="eastAsia"/>
                <w:sz w:val="30"/>
              </w:rPr>
              <w:t>实验</w:t>
            </w:r>
            <w:r w:rsidR="00F029A7">
              <w:rPr>
                <w:rFonts w:hint="eastAsia"/>
                <w:sz w:val="30"/>
              </w:rPr>
              <w:t>三</w:t>
            </w:r>
          </w:p>
        </w:tc>
      </w:tr>
      <w:tr w:rsidR="006E4C76" w14:paraId="4A9B6AC6" w14:textId="77777777" w:rsidTr="002A40A5">
        <w:trPr>
          <w:trHeight w:hRule="exact" w:val="79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CE62A5" w14:textId="77777777" w:rsidR="006E4C76" w:rsidRPr="001E1C72" w:rsidRDefault="006E4C76" w:rsidP="00D011A3">
            <w:pPr>
              <w:spacing w:line="240" w:lineRule="auto"/>
              <w:ind w:firstLineChars="0" w:firstLine="0"/>
              <w:jc w:val="center"/>
              <w:rPr>
                <w:sz w:val="30"/>
              </w:rPr>
            </w:pPr>
            <w:r w:rsidRPr="001E1C72">
              <w:rPr>
                <w:rFonts w:hint="eastAsia"/>
                <w:sz w:val="30"/>
              </w:rPr>
              <w:t>报告时间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</w:tcPr>
          <w:p w14:paraId="7CAB16ED" w14:textId="7B4A0291" w:rsidR="006E4C76" w:rsidRPr="007F589E" w:rsidRDefault="006E4C76" w:rsidP="00D011A3">
            <w:pPr>
              <w:spacing w:line="240" w:lineRule="auto"/>
              <w:ind w:firstLineChars="0" w:firstLine="0"/>
              <w:jc w:val="center"/>
              <w:rPr>
                <w:sz w:val="30"/>
              </w:rPr>
            </w:pPr>
            <w:r w:rsidRPr="007F589E">
              <w:rPr>
                <w:rFonts w:hint="eastAsia"/>
                <w:sz w:val="30"/>
              </w:rPr>
              <w:t>202</w:t>
            </w:r>
            <w:r w:rsidR="0087112B">
              <w:rPr>
                <w:sz w:val="30"/>
              </w:rPr>
              <w:t>3</w:t>
            </w:r>
            <w:r w:rsidRPr="007F589E">
              <w:rPr>
                <w:rFonts w:hint="eastAsia"/>
                <w:sz w:val="30"/>
              </w:rPr>
              <w:t>年</w:t>
            </w:r>
            <w:r w:rsidR="00D12562">
              <w:rPr>
                <w:rFonts w:hint="eastAsia"/>
                <w:sz w:val="30"/>
              </w:rPr>
              <w:t>4</w:t>
            </w:r>
            <w:r w:rsidRPr="007F589E">
              <w:rPr>
                <w:rFonts w:hint="eastAsia"/>
                <w:sz w:val="30"/>
              </w:rPr>
              <w:t>月</w:t>
            </w:r>
            <w:r w:rsidR="00D12562">
              <w:rPr>
                <w:rFonts w:hint="eastAsia"/>
                <w:sz w:val="30"/>
              </w:rPr>
              <w:t>2</w:t>
            </w:r>
            <w:r w:rsidR="00E42CEC">
              <w:rPr>
                <w:sz w:val="30"/>
              </w:rPr>
              <w:t>5</w:t>
            </w:r>
            <w:r w:rsidRPr="007F589E">
              <w:rPr>
                <w:rFonts w:hint="eastAsia"/>
                <w:sz w:val="30"/>
              </w:rPr>
              <w:t>日</w:t>
            </w:r>
          </w:p>
        </w:tc>
      </w:tr>
      <w:tr w:rsidR="006E4C76" w14:paraId="2D25F954" w14:textId="77777777" w:rsidTr="002A40A5">
        <w:trPr>
          <w:trHeight w:hRule="exact" w:val="79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BFE54" w14:textId="77777777" w:rsidR="006E4C76" w:rsidRPr="001E1C72" w:rsidRDefault="006E4C76" w:rsidP="00D011A3">
            <w:pPr>
              <w:spacing w:line="240" w:lineRule="auto"/>
              <w:ind w:firstLineChars="0" w:firstLine="0"/>
              <w:jc w:val="center"/>
              <w:rPr>
                <w:sz w:val="30"/>
              </w:rPr>
            </w:pPr>
            <w:r w:rsidRPr="001E1C72">
              <w:rPr>
                <w:rFonts w:hint="eastAsia"/>
                <w:sz w:val="30"/>
              </w:rPr>
              <w:t>学生姓名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2F38B289" w14:textId="77777777" w:rsidR="006E4C76" w:rsidRPr="007F589E" w:rsidRDefault="006E4C76" w:rsidP="00D011A3">
            <w:pPr>
              <w:spacing w:line="240" w:lineRule="auto"/>
              <w:ind w:firstLineChars="0" w:firstLine="0"/>
              <w:jc w:val="center"/>
              <w:rPr>
                <w:sz w:val="30"/>
              </w:rPr>
            </w:pPr>
            <w:proofErr w:type="gramStart"/>
            <w:r w:rsidRPr="007F589E">
              <w:rPr>
                <w:rFonts w:hint="eastAsia"/>
                <w:sz w:val="30"/>
              </w:rPr>
              <w:t>许万鹏</w:t>
            </w:r>
            <w:proofErr w:type="gramEnd"/>
          </w:p>
        </w:tc>
      </w:tr>
      <w:tr w:rsidR="006E4C76" w14:paraId="2DD4E42C" w14:textId="77777777" w:rsidTr="002A40A5">
        <w:trPr>
          <w:trHeight w:hRule="exact" w:val="79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DAD0E7" w14:textId="77777777" w:rsidR="006E4C76" w:rsidRPr="001E1C72" w:rsidRDefault="006E4C76" w:rsidP="00D011A3">
            <w:pPr>
              <w:spacing w:line="240" w:lineRule="auto"/>
              <w:ind w:firstLineChars="0" w:firstLine="0"/>
              <w:jc w:val="center"/>
              <w:rPr>
                <w:sz w:val="30"/>
              </w:rPr>
            </w:pPr>
            <w:r w:rsidRPr="001E1C72">
              <w:rPr>
                <w:rFonts w:hint="eastAsia"/>
                <w:sz w:val="30"/>
              </w:rPr>
              <w:t>学</w:t>
            </w:r>
            <w:r w:rsidRPr="001E1C72">
              <w:rPr>
                <w:rFonts w:hint="eastAsia"/>
                <w:sz w:val="30"/>
              </w:rPr>
              <w:t xml:space="preserve"> </w:t>
            </w:r>
            <w:r w:rsidRPr="001E1C72">
              <w:rPr>
                <w:sz w:val="30"/>
              </w:rPr>
              <w:t xml:space="preserve">   </w:t>
            </w:r>
            <w:r w:rsidRPr="001E1C72">
              <w:rPr>
                <w:rFonts w:hint="eastAsia"/>
                <w:sz w:val="30"/>
              </w:rPr>
              <w:t>号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798CE909" w14:textId="77777777" w:rsidR="006E4C76" w:rsidRPr="007F589E" w:rsidRDefault="006E4C76" w:rsidP="00D011A3">
            <w:pPr>
              <w:spacing w:line="240" w:lineRule="auto"/>
              <w:ind w:firstLineChars="0" w:firstLine="0"/>
              <w:jc w:val="center"/>
              <w:rPr>
                <w:sz w:val="30"/>
              </w:rPr>
            </w:pPr>
            <w:r w:rsidRPr="007F589E">
              <w:rPr>
                <w:rFonts w:hint="eastAsia"/>
                <w:sz w:val="30"/>
              </w:rPr>
              <w:t>0</w:t>
            </w:r>
            <w:r w:rsidRPr="007F589E">
              <w:rPr>
                <w:sz w:val="30"/>
              </w:rPr>
              <w:t>5191643</w:t>
            </w:r>
          </w:p>
        </w:tc>
      </w:tr>
      <w:tr w:rsidR="006E4C76" w14:paraId="063DC4CC" w14:textId="77777777" w:rsidTr="002A40A5">
        <w:trPr>
          <w:trHeight w:hRule="exact" w:val="79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424705" w14:textId="69D16832" w:rsidR="006E4C76" w:rsidRPr="001E1C72" w:rsidRDefault="00FD30B3" w:rsidP="00D011A3">
            <w:pPr>
              <w:spacing w:line="240" w:lineRule="auto"/>
              <w:ind w:firstLineChars="0" w:firstLine="0"/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班</w:t>
            </w:r>
            <w:r w:rsidR="006E4C76" w:rsidRPr="001E1C72">
              <w:rPr>
                <w:rFonts w:hint="eastAsia"/>
                <w:sz w:val="30"/>
              </w:rPr>
              <w:t xml:space="preserve"> </w:t>
            </w:r>
            <w:r w:rsidR="006E4C76" w:rsidRPr="001E1C72">
              <w:rPr>
                <w:sz w:val="30"/>
              </w:rPr>
              <w:t xml:space="preserve">   </w:t>
            </w:r>
            <w:r>
              <w:rPr>
                <w:rFonts w:hint="eastAsia"/>
                <w:sz w:val="30"/>
              </w:rPr>
              <w:t>级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8AB7F42" w14:textId="1C819ADF" w:rsidR="006E4C76" w:rsidRPr="007F589E" w:rsidRDefault="006E4C76" w:rsidP="00D011A3">
            <w:pPr>
              <w:spacing w:line="240" w:lineRule="auto"/>
              <w:ind w:firstLineChars="0" w:firstLine="0"/>
              <w:jc w:val="center"/>
              <w:rPr>
                <w:sz w:val="30"/>
              </w:rPr>
            </w:pPr>
            <w:r w:rsidRPr="007F589E">
              <w:rPr>
                <w:rFonts w:hint="eastAsia"/>
                <w:sz w:val="30"/>
              </w:rPr>
              <w:t>信息安全</w:t>
            </w:r>
            <w:r w:rsidR="005B7DCD">
              <w:rPr>
                <w:rFonts w:hint="eastAsia"/>
                <w:sz w:val="30"/>
              </w:rPr>
              <w:t>2</w:t>
            </w:r>
            <w:r w:rsidR="005B7DCD">
              <w:rPr>
                <w:sz w:val="30"/>
              </w:rPr>
              <w:t>019-01</w:t>
            </w:r>
            <w:r w:rsidR="005B7DCD">
              <w:rPr>
                <w:rFonts w:hint="eastAsia"/>
                <w:sz w:val="30"/>
              </w:rPr>
              <w:t>班</w:t>
            </w:r>
          </w:p>
        </w:tc>
      </w:tr>
      <w:tr w:rsidR="006E4C76" w14:paraId="13CBBBDA" w14:textId="77777777" w:rsidTr="002A40A5">
        <w:trPr>
          <w:trHeight w:hRule="exact" w:val="79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73F8" w14:textId="77777777" w:rsidR="006E4C76" w:rsidRPr="001E1C72" w:rsidRDefault="006E4C76" w:rsidP="00D011A3">
            <w:pPr>
              <w:spacing w:line="240" w:lineRule="auto"/>
              <w:ind w:firstLineChars="0" w:firstLine="0"/>
              <w:jc w:val="center"/>
              <w:rPr>
                <w:sz w:val="30"/>
              </w:rPr>
            </w:pPr>
            <w:r w:rsidRPr="001E1C72">
              <w:rPr>
                <w:rFonts w:hint="eastAsia"/>
                <w:sz w:val="30"/>
              </w:rPr>
              <w:t>任课教师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174AADE" w14:textId="6428E1E0" w:rsidR="006E4C76" w:rsidRPr="007F589E" w:rsidRDefault="00E346D7" w:rsidP="00D011A3">
            <w:pPr>
              <w:spacing w:line="240" w:lineRule="auto"/>
              <w:ind w:firstLineChars="0" w:firstLine="0"/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李政伟</w:t>
            </w:r>
          </w:p>
        </w:tc>
      </w:tr>
    </w:tbl>
    <w:p w14:paraId="09F24C53" w14:textId="77777777" w:rsidR="006E4C76" w:rsidRDefault="006E4C76" w:rsidP="006E4C76">
      <w:pPr>
        <w:ind w:firstLine="964"/>
        <w:jc w:val="center"/>
        <w:rPr>
          <w:b/>
          <w:bCs/>
          <w:sz w:val="48"/>
        </w:rPr>
      </w:pPr>
    </w:p>
    <w:p w14:paraId="2F66D37C" w14:textId="1409D41E" w:rsidR="00A04DEE" w:rsidRDefault="00A04DEE" w:rsidP="00A04DEE">
      <w:pPr>
        <w:widowControl/>
        <w:spacing w:line="240" w:lineRule="auto"/>
        <w:ind w:firstLineChars="0" w:firstLine="0"/>
        <w:jc w:val="left"/>
        <w:rPr>
          <w:b/>
          <w:bCs/>
          <w:sz w:val="48"/>
        </w:rPr>
      </w:pPr>
      <w:r>
        <w:rPr>
          <w:b/>
          <w:bCs/>
          <w:sz w:val="48"/>
        </w:rPr>
        <w:br w:type="page"/>
      </w:r>
    </w:p>
    <w:p w14:paraId="575AA542" w14:textId="77D06FF8" w:rsidR="00B7676B" w:rsidRDefault="001956B6" w:rsidP="00876B4E">
      <w:pPr>
        <w:pStyle w:val="afb"/>
        <w:pageBreakBefore/>
        <w:spacing w:before="156" w:after="156" w:line="240" w:lineRule="auto"/>
      </w:pPr>
      <w:bookmarkStart w:id="0" w:name="_Toc133707131"/>
      <w:r w:rsidRPr="00876B4E">
        <w:rPr>
          <w:rFonts w:hint="eastAsia"/>
        </w:rPr>
        <w:lastRenderedPageBreak/>
        <w:t>摘要</w:t>
      </w:r>
      <w:bookmarkEnd w:id="0"/>
    </w:p>
    <w:p w14:paraId="126475F5" w14:textId="7F637C08" w:rsidR="00BA794E" w:rsidRPr="00BA794E" w:rsidRDefault="006A5262" w:rsidP="005A23E5">
      <w:pPr>
        <w:ind w:firstLine="480"/>
      </w:pPr>
      <w:r w:rsidRPr="006A5262">
        <w:rPr>
          <w:rFonts w:hint="eastAsia"/>
        </w:rPr>
        <w:t>情感分析是对文本中所表达情感进行分析和识别的过程</w:t>
      </w:r>
      <w:r w:rsidR="008D7B43" w:rsidRPr="008D7B43">
        <w:rPr>
          <w:rFonts w:hint="eastAsia"/>
        </w:rPr>
        <w:t>，我们可以使用机器学习技术</w:t>
      </w:r>
      <w:r w:rsidR="00174269">
        <w:rPr>
          <w:rFonts w:hint="eastAsia"/>
        </w:rPr>
        <w:t>更好地分析自然语言</w:t>
      </w:r>
      <w:r w:rsidR="00672357">
        <w:rPr>
          <w:rFonts w:hint="eastAsia"/>
        </w:rPr>
        <w:t>所表达</w:t>
      </w:r>
      <w:r w:rsidR="00174269">
        <w:rPr>
          <w:rFonts w:hint="eastAsia"/>
        </w:rPr>
        <w:t>的情感</w:t>
      </w:r>
      <w:r w:rsidR="008D7B43" w:rsidRPr="008D7B43">
        <w:rPr>
          <w:rFonts w:hint="eastAsia"/>
        </w:rPr>
        <w:t>。</w:t>
      </w:r>
      <w:r w:rsidR="00C46BC7">
        <w:rPr>
          <w:rFonts w:hint="eastAsia"/>
        </w:rPr>
        <w:t>在本次实验中</w:t>
      </w:r>
      <w:r w:rsidR="00ED0E45">
        <w:rPr>
          <w:rFonts w:hint="eastAsia"/>
        </w:rPr>
        <w:t>，</w:t>
      </w:r>
      <w:r w:rsidR="00DD60D4">
        <w:rPr>
          <w:rFonts w:hint="eastAsia"/>
        </w:rPr>
        <w:t>本人首先使用</w:t>
      </w:r>
      <w:r w:rsidR="007E2ECF">
        <w:rPr>
          <w:rFonts w:hint="eastAsia"/>
        </w:rPr>
        <w:t>机器学习库</w:t>
      </w:r>
      <w:r w:rsidR="00F133C3">
        <w:rPr>
          <w:rFonts w:hint="eastAsia"/>
        </w:rPr>
        <w:t>S</w:t>
      </w:r>
      <w:r w:rsidR="00C7677D">
        <w:rPr>
          <w:rFonts w:hint="eastAsia"/>
        </w:rPr>
        <w:t>ci</w:t>
      </w:r>
      <w:r w:rsidR="00C7677D">
        <w:t>kit-</w:t>
      </w:r>
      <w:r w:rsidR="00A84557">
        <w:rPr>
          <w:rFonts w:hint="eastAsia"/>
        </w:rPr>
        <w:t>L</w:t>
      </w:r>
      <w:r w:rsidR="00C7677D">
        <w:t>earn</w:t>
      </w:r>
      <w:r w:rsidR="00DD60D4">
        <w:rPr>
          <w:rFonts w:hint="eastAsia"/>
        </w:rPr>
        <w:t>实现了一种简洁</w:t>
      </w:r>
      <w:r w:rsidR="00D80A66">
        <w:rPr>
          <w:rFonts w:hint="eastAsia"/>
        </w:rPr>
        <w:t>且</w:t>
      </w:r>
      <w:r w:rsidR="00364056">
        <w:rPr>
          <w:rFonts w:hint="eastAsia"/>
        </w:rPr>
        <w:t>有效</w:t>
      </w:r>
      <w:r w:rsidR="001E2167">
        <w:rPr>
          <w:rFonts w:hint="eastAsia"/>
        </w:rPr>
        <w:t>的</w:t>
      </w:r>
      <w:r w:rsidR="004938F5">
        <w:rPr>
          <w:rFonts w:hint="eastAsia"/>
        </w:rPr>
        <w:t>预测方式</w:t>
      </w:r>
      <w:r w:rsidR="006F2778">
        <w:rPr>
          <w:rFonts w:hint="eastAsia"/>
        </w:rPr>
        <w:t>。</w:t>
      </w:r>
      <w:r w:rsidR="0050004B">
        <w:rPr>
          <w:rFonts w:hint="eastAsia"/>
        </w:rPr>
        <w:t>为了更深入</w:t>
      </w:r>
      <w:r w:rsidR="005D3450">
        <w:rPr>
          <w:rFonts w:hint="eastAsia"/>
        </w:rPr>
        <w:t>地</w:t>
      </w:r>
      <w:r w:rsidR="00F4214D">
        <w:rPr>
          <w:rFonts w:hint="eastAsia"/>
        </w:rPr>
        <w:t>理解各机器学习算法</w:t>
      </w:r>
      <w:r w:rsidR="002576B8">
        <w:rPr>
          <w:rFonts w:hint="eastAsia"/>
        </w:rPr>
        <w:t>的原理</w:t>
      </w:r>
      <w:r w:rsidR="0000059E">
        <w:rPr>
          <w:rFonts w:hint="eastAsia"/>
        </w:rPr>
        <w:t>，将</w:t>
      </w:r>
      <w:r w:rsidR="009759E8">
        <w:rPr>
          <w:rFonts w:hint="eastAsia"/>
        </w:rPr>
        <w:t>理论知识工程化</w:t>
      </w:r>
      <w:r w:rsidR="00EC5187">
        <w:rPr>
          <w:rFonts w:hint="eastAsia"/>
        </w:rPr>
        <w:t>，</w:t>
      </w:r>
      <w:r w:rsidR="00FE63F7">
        <w:rPr>
          <w:rFonts w:hint="eastAsia"/>
        </w:rPr>
        <w:t>本人基于目前最常用的深度学习框架</w:t>
      </w:r>
      <w:proofErr w:type="spellStart"/>
      <w:r w:rsidR="00640E6A">
        <w:t>P</w:t>
      </w:r>
      <w:r w:rsidR="00FE63F7">
        <w:t>y</w:t>
      </w:r>
      <w:r w:rsidR="00640E6A">
        <w:t>T</w:t>
      </w:r>
      <w:r w:rsidR="00FE63F7">
        <w:t>orch</w:t>
      </w:r>
      <w:proofErr w:type="spellEnd"/>
      <w:r w:rsidR="00AD1D69">
        <w:rPr>
          <w:rFonts w:hint="eastAsia"/>
        </w:rPr>
        <w:t>，</w:t>
      </w:r>
      <w:r w:rsidR="00FE63F7">
        <w:rPr>
          <w:rFonts w:hint="eastAsia"/>
        </w:rPr>
        <w:t>从</w:t>
      </w:r>
      <w:proofErr w:type="gramStart"/>
      <w:r w:rsidR="00FE63F7">
        <w:rPr>
          <w:rFonts w:hint="eastAsia"/>
        </w:rPr>
        <w:t>零实现</w:t>
      </w:r>
      <w:proofErr w:type="gramEnd"/>
      <w:r w:rsidR="0057586B">
        <w:rPr>
          <w:rFonts w:hint="eastAsia"/>
        </w:rPr>
        <w:t>了本次任务中用到的所有机器学习算法，</w:t>
      </w:r>
      <w:r w:rsidR="00EE1AE5">
        <w:rPr>
          <w:rFonts w:hint="eastAsia"/>
        </w:rPr>
        <w:t>如</w:t>
      </w:r>
      <w:r w:rsidR="00EE1AE5">
        <w:rPr>
          <w:rFonts w:hint="eastAsia"/>
        </w:rPr>
        <w:t>S</w:t>
      </w:r>
      <w:r w:rsidR="00EE1AE5">
        <w:t>GD</w:t>
      </w:r>
      <w:r w:rsidR="00F07847">
        <w:rPr>
          <w:rFonts w:hint="eastAsia"/>
        </w:rPr>
        <w:t>、</w:t>
      </w:r>
      <w:r w:rsidR="00F07847">
        <w:rPr>
          <w:rFonts w:hint="eastAsia"/>
        </w:rPr>
        <w:t>Adam</w:t>
      </w:r>
      <w:r w:rsidR="00A348B8">
        <w:rPr>
          <w:rFonts w:hint="eastAsia"/>
        </w:rPr>
        <w:t>等</w:t>
      </w:r>
      <w:r w:rsidR="0079103D">
        <w:rPr>
          <w:rFonts w:hint="eastAsia"/>
        </w:rPr>
        <w:t>，并将它们组合成</w:t>
      </w:r>
      <w:r w:rsidR="00B34E28">
        <w:rPr>
          <w:rFonts w:hint="eastAsia"/>
        </w:rPr>
        <w:t>了</w:t>
      </w:r>
      <w:r w:rsidR="0079103D">
        <w:rPr>
          <w:rFonts w:hint="eastAsia"/>
        </w:rPr>
        <w:t>一个</w:t>
      </w:r>
      <w:r w:rsidR="00320317">
        <w:rPr>
          <w:rFonts w:hint="eastAsia"/>
        </w:rPr>
        <w:t>完整</w:t>
      </w:r>
      <w:r w:rsidR="00B34E28">
        <w:rPr>
          <w:rFonts w:hint="eastAsia"/>
        </w:rPr>
        <w:t>的</w:t>
      </w:r>
      <w:r w:rsidR="00320317">
        <w:rPr>
          <w:rFonts w:hint="eastAsia"/>
        </w:rPr>
        <w:t>框架——</w:t>
      </w:r>
      <w:proofErr w:type="spellStart"/>
      <w:r w:rsidR="00320317">
        <w:rPr>
          <w:rFonts w:hint="eastAsia"/>
        </w:rPr>
        <w:t>XuTorch</w:t>
      </w:r>
      <w:proofErr w:type="spellEnd"/>
      <w:r w:rsidR="001370A1">
        <w:rPr>
          <w:rFonts w:hint="eastAsia"/>
        </w:rPr>
        <w:t>，最后调用该框架</w:t>
      </w:r>
      <w:r w:rsidR="00B65895">
        <w:rPr>
          <w:rFonts w:hint="eastAsia"/>
        </w:rPr>
        <w:t>完成了</w:t>
      </w:r>
      <w:r w:rsidR="00EA6EE7">
        <w:rPr>
          <w:rFonts w:hint="eastAsia"/>
        </w:rPr>
        <w:t>中文</w:t>
      </w:r>
      <w:r w:rsidR="00CB60A3">
        <w:rPr>
          <w:rFonts w:hint="eastAsia"/>
        </w:rPr>
        <w:t>的情感分析任务</w:t>
      </w:r>
      <w:r w:rsidR="00990C86">
        <w:rPr>
          <w:rFonts w:hint="eastAsia"/>
        </w:rPr>
        <w:t>。</w:t>
      </w:r>
    </w:p>
    <w:p w14:paraId="581B3BC5" w14:textId="330B6627" w:rsidR="00523456" w:rsidRDefault="00523456">
      <w:pPr>
        <w:widowControl/>
        <w:spacing w:line="240" w:lineRule="auto"/>
        <w:ind w:firstLineChars="0" w:firstLine="0"/>
        <w:jc w:val="left"/>
        <w:rPr>
          <w:b/>
          <w:bCs/>
          <w:sz w:val="48"/>
        </w:rPr>
      </w:pPr>
      <w:r>
        <w:rPr>
          <w:b/>
          <w:bCs/>
          <w:sz w:val="48"/>
        </w:rPr>
        <w:br w:type="page"/>
      </w:r>
    </w:p>
    <w:sdt>
      <w:sdtPr>
        <w:rPr>
          <w:sz w:val="21"/>
          <w:lang w:val="zh-CN"/>
        </w:rPr>
        <w:id w:val="723249156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16CC12E4" w14:textId="77777777" w:rsidR="00B519BE" w:rsidRPr="00915D53" w:rsidRDefault="00B519BE" w:rsidP="000968BC">
          <w:pPr>
            <w:wordWrap w:val="0"/>
            <w:ind w:firstLine="420"/>
          </w:pPr>
          <w:r w:rsidRPr="009357A7">
            <w:rPr>
              <w:lang w:val="zh-CN"/>
            </w:rPr>
            <w:t>目</w:t>
          </w:r>
          <w:r w:rsidR="009357A7">
            <w:rPr>
              <w:rFonts w:hint="eastAsia"/>
              <w:lang w:val="zh-CN"/>
            </w:rPr>
            <w:t xml:space="preserve"> </w:t>
          </w:r>
          <w:r w:rsidR="009357A7">
            <w:rPr>
              <w:lang w:val="zh-CN"/>
            </w:rPr>
            <w:t xml:space="preserve"> </w:t>
          </w:r>
          <w:r w:rsidRPr="009357A7">
            <w:rPr>
              <w:lang w:val="zh-CN"/>
            </w:rPr>
            <w:t>录</w:t>
          </w:r>
        </w:p>
        <w:p w14:paraId="46A8B24B" w14:textId="351ED180" w:rsidR="007D689C" w:rsidRDefault="00AC7425">
          <w:pPr>
            <w:pStyle w:val="TOC1"/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707131" w:history="1">
            <w:r w:rsidR="007D689C" w:rsidRPr="00660A47">
              <w:rPr>
                <w:rStyle w:val="a9"/>
                <w:noProof/>
              </w:rPr>
              <w:t>摘要</w:t>
            </w:r>
            <w:r w:rsidR="007D689C">
              <w:rPr>
                <w:noProof/>
                <w:webHidden/>
              </w:rPr>
              <w:tab/>
            </w:r>
            <w:r w:rsidR="007D689C">
              <w:rPr>
                <w:noProof/>
                <w:webHidden/>
              </w:rPr>
              <w:fldChar w:fldCharType="begin"/>
            </w:r>
            <w:r w:rsidR="007D689C">
              <w:rPr>
                <w:noProof/>
                <w:webHidden/>
              </w:rPr>
              <w:instrText xml:space="preserve"> PAGEREF _Toc133707131 \h </w:instrText>
            </w:r>
            <w:r w:rsidR="007D689C">
              <w:rPr>
                <w:noProof/>
                <w:webHidden/>
              </w:rPr>
            </w:r>
            <w:r w:rsidR="007D689C">
              <w:rPr>
                <w:noProof/>
                <w:webHidden/>
              </w:rPr>
              <w:fldChar w:fldCharType="separate"/>
            </w:r>
            <w:r w:rsidR="007D689C">
              <w:rPr>
                <w:noProof/>
                <w:webHidden/>
              </w:rPr>
              <w:t>II</w:t>
            </w:r>
            <w:r w:rsidR="007D689C">
              <w:rPr>
                <w:noProof/>
                <w:webHidden/>
              </w:rPr>
              <w:fldChar w:fldCharType="end"/>
            </w:r>
          </w:hyperlink>
        </w:p>
        <w:p w14:paraId="50CCAF7A" w14:textId="2EC2155F" w:rsidR="007D689C" w:rsidRDefault="00C6252E">
          <w:pPr>
            <w:pStyle w:val="TOC1"/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3707132" w:history="1">
            <w:r w:rsidR="007D689C" w:rsidRPr="00660A47">
              <w:rPr>
                <w:rStyle w:val="a9"/>
                <w:noProof/>
              </w:rPr>
              <w:t xml:space="preserve">1 </w:t>
            </w:r>
            <w:r w:rsidR="007D689C" w:rsidRPr="00660A47">
              <w:rPr>
                <w:rStyle w:val="a9"/>
                <w:noProof/>
              </w:rPr>
              <w:t>概述</w:t>
            </w:r>
            <w:r w:rsidR="007D689C">
              <w:rPr>
                <w:noProof/>
                <w:webHidden/>
              </w:rPr>
              <w:tab/>
            </w:r>
            <w:r w:rsidR="007D689C">
              <w:rPr>
                <w:noProof/>
                <w:webHidden/>
              </w:rPr>
              <w:fldChar w:fldCharType="begin"/>
            </w:r>
            <w:r w:rsidR="007D689C">
              <w:rPr>
                <w:noProof/>
                <w:webHidden/>
              </w:rPr>
              <w:instrText xml:space="preserve"> PAGEREF _Toc133707132 \h </w:instrText>
            </w:r>
            <w:r w:rsidR="007D689C">
              <w:rPr>
                <w:noProof/>
                <w:webHidden/>
              </w:rPr>
            </w:r>
            <w:r w:rsidR="007D689C">
              <w:rPr>
                <w:noProof/>
                <w:webHidden/>
              </w:rPr>
              <w:fldChar w:fldCharType="separate"/>
            </w:r>
            <w:r w:rsidR="007D689C">
              <w:rPr>
                <w:noProof/>
                <w:webHidden/>
              </w:rPr>
              <w:t>1</w:t>
            </w:r>
            <w:r w:rsidR="007D689C">
              <w:rPr>
                <w:noProof/>
                <w:webHidden/>
              </w:rPr>
              <w:fldChar w:fldCharType="end"/>
            </w:r>
          </w:hyperlink>
        </w:p>
        <w:p w14:paraId="5774B90E" w14:textId="510F10C7" w:rsidR="007D689C" w:rsidRDefault="00C6252E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133707133" w:history="1">
            <w:r w:rsidR="007D689C" w:rsidRPr="00660A47">
              <w:rPr>
                <w:rStyle w:val="a9"/>
                <w:noProof/>
              </w:rPr>
              <w:t xml:space="preserve">1.1 </w:t>
            </w:r>
            <w:r w:rsidR="007D689C" w:rsidRPr="00660A47">
              <w:rPr>
                <w:rStyle w:val="a9"/>
                <w:noProof/>
              </w:rPr>
              <w:t>数据集介绍</w:t>
            </w:r>
            <w:r w:rsidR="007D689C">
              <w:rPr>
                <w:noProof/>
                <w:webHidden/>
              </w:rPr>
              <w:tab/>
            </w:r>
            <w:r w:rsidR="007D689C">
              <w:rPr>
                <w:noProof/>
                <w:webHidden/>
              </w:rPr>
              <w:fldChar w:fldCharType="begin"/>
            </w:r>
            <w:r w:rsidR="007D689C">
              <w:rPr>
                <w:noProof/>
                <w:webHidden/>
              </w:rPr>
              <w:instrText xml:space="preserve"> PAGEREF _Toc133707133 \h </w:instrText>
            </w:r>
            <w:r w:rsidR="007D689C">
              <w:rPr>
                <w:noProof/>
                <w:webHidden/>
              </w:rPr>
            </w:r>
            <w:r w:rsidR="007D689C">
              <w:rPr>
                <w:noProof/>
                <w:webHidden/>
              </w:rPr>
              <w:fldChar w:fldCharType="separate"/>
            </w:r>
            <w:r w:rsidR="007D689C">
              <w:rPr>
                <w:noProof/>
                <w:webHidden/>
              </w:rPr>
              <w:t>1</w:t>
            </w:r>
            <w:r w:rsidR="007D689C">
              <w:rPr>
                <w:noProof/>
                <w:webHidden/>
              </w:rPr>
              <w:fldChar w:fldCharType="end"/>
            </w:r>
          </w:hyperlink>
        </w:p>
        <w:p w14:paraId="33EC30D8" w14:textId="70283D03" w:rsidR="007D689C" w:rsidRDefault="00C6252E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133707134" w:history="1">
            <w:r w:rsidR="007D689C" w:rsidRPr="00660A47">
              <w:rPr>
                <w:rStyle w:val="a9"/>
                <w:noProof/>
              </w:rPr>
              <w:t xml:space="preserve">1.2 </w:t>
            </w:r>
            <w:r w:rsidR="007D689C" w:rsidRPr="00660A47">
              <w:rPr>
                <w:rStyle w:val="a9"/>
                <w:noProof/>
              </w:rPr>
              <w:t>基于特征的自然语言情感分析</w:t>
            </w:r>
            <w:r w:rsidR="007D689C">
              <w:rPr>
                <w:noProof/>
                <w:webHidden/>
              </w:rPr>
              <w:tab/>
            </w:r>
            <w:r w:rsidR="007D689C">
              <w:rPr>
                <w:noProof/>
                <w:webHidden/>
              </w:rPr>
              <w:fldChar w:fldCharType="begin"/>
            </w:r>
            <w:r w:rsidR="007D689C">
              <w:rPr>
                <w:noProof/>
                <w:webHidden/>
              </w:rPr>
              <w:instrText xml:space="preserve"> PAGEREF _Toc133707134 \h </w:instrText>
            </w:r>
            <w:r w:rsidR="007D689C">
              <w:rPr>
                <w:noProof/>
                <w:webHidden/>
              </w:rPr>
            </w:r>
            <w:r w:rsidR="007D689C">
              <w:rPr>
                <w:noProof/>
                <w:webHidden/>
              </w:rPr>
              <w:fldChar w:fldCharType="separate"/>
            </w:r>
            <w:r w:rsidR="007D689C">
              <w:rPr>
                <w:noProof/>
                <w:webHidden/>
              </w:rPr>
              <w:t>1</w:t>
            </w:r>
            <w:r w:rsidR="007D689C">
              <w:rPr>
                <w:noProof/>
                <w:webHidden/>
              </w:rPr>
              <w:fldChar w:fldCharType="end"/>
            </w:r>
          </w:hyperlink>
        </w:p>
        <w:p w14:paraId="071A9162" w14:textId="7E741299" w:rsidR="007D689C" w:rsidRDefault="00C6252E">
          <w:pPr>
            <w:pStyle w:val="TOC1"/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3707135" w:history="1">
            <w:r w:rsidR="007D689C" w:rsidRPr="00660A47">
              <w:rPr>
                <w:rStyle w:val="a9"/>
                <w:noProof/>
              </w:rPr>
              <w:t xml:space="preserve">2 </w:t>
            </w:r>
            <w:r w:rsidR="007D689C" w:rsidRPr="00660A47">
              <w:rPr>
                <w:rStyle w:val="a9"/>
                <w:noProof/>
              </w:rPr>
              <w:t>基于</w:t>
            </w:r>
            <w:r w:rsidR="007D689C" w:rsidRPr="00660A47">
              <w:rPr>
                <w:rStyle w:val="a9"/>
                <w:noProof/>
              </w:rPr>
              <w:t>SkLearn</w:t>
            </w:r>
            <w:r w:rsidR="007D689C" w:rsidRPr="00660A47">
              <w:rPr>
                <w:rStyle w:val="a9"/>
                <w:noProof/>
              </w:rPr>
              <w:t>的简洁实现</w:t>
            </w:r>
            <w:r w:rsidR="007D689C">
              <w:rPr>
                <w:noProof/>
                <w:webHidden/>
              </w:rPr>
              <w:tab/>
            </w:r>
            <w:r w:rsidR="007D689C">
              <w:rPr>
                <w:noProof/>
                <w:webHidden/>
              </w:rPr>
              <w:fldChar w:fldCharType="begin"/>
            </w:r>
            <w:r w:rsidR="007D689C">
              <w:rPr>
                <w:noProof/>
                <w:webHidden/>
              </w:rPr>
              <w:instrText xml:space="preserve"> PAGEREF _Toc133707135 \h </w:instrText>
            </w:r>
            <w:r w:rsidR="007D689C">
              <w:rPr>
                <w:noProof/>
                <w:webHidden/>
              </w:rPr>
            </w:r>
            <w:r w:rsidR="007D689C">
              <w:rPr>
                <w:noProof/>
                <w:webHidden/>
              </w:rPr>
              <w:fldChar w:fldCharType="separate"/>
            </w:r>
            <w:r w:rsidR="007D689C">
              <w:rPr>
                <w:noProof/>
                <w:webHidden/>
              </w:rPr>
              <w:t>2</w:t>
            </w:r>
            <w:r w:rsidR="007D689C">
              <w:rPr>
                <w:noProof/>
                <w:webHidden/>
              </w:rPr>
              <w:fldChar w:fldCharType="end"/>
            </w:r>
          </w:hyperlink>
        </w:p>
        <w:p w14:paraId="214817F2" w14:textId="64934D4F" w:rsidR="007D689C" w:rsidRDefault="00C6252E">
          <w:pPr>
            <w:pStyle w:val="TOC1"/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3707136" w:history="1">
            <w:r w:rsidR="007D689C" w:rsidRPr="00660A47">
              <w:rPr>
                <w:rStyle w:val="a9"/>
                <w:noProof/>
              </w:rPr>
              <w:t xml:space="preserve">3 </w:t>
            </w:r>
            <w:r w:rsidR="007D689C" w:rsidRPr="00660A47">
              <w:rPr>
                <w:rStyle w:val="a9"/>
                <w:noProof/>
              </w:rPr>
              <w:t>基于</w:t>
            </w:r>
            <w:r w:rsidR="007D689C" w:rsidRPr="00660A47">
              <w:rPr>
                <w:rStyle w:val="a9"/>
                <w:noProof/>
              </w:rPr>
              <w:t>PyTorch</w:t>
            </w:r>
            <w:r w:rsidR="007D689C" w:rsidRPr="00660A47">
              <w:rPr>
                <w:rStyle w:val="a9"/>
                <w:noProof/>
              </w:rPr>
              <w:t>的从零实现</w:t>
            </w:r>
            <w:r w:rsidR="007D689C">
              <w:rPr>
                <w:noProof/>
                <w:webHidden/>
              </w:rPr>
              <w:tab/>
            </w:r>
            <w:r w:rsidR="007D689C">
              <w:rPr>
                <w:noProof/>
                <w:webHidden/>
              </w:rPr>
              <w:fldChar w:fldCharType="begin"/>
            </w:r>
            <w:r w:rsidR="007D689C">
              <w:rPr>
                <w:noProof/>
                <w:webHidden/>
              </w:rPr>
              <w:instrText xml:space="preserve"> PAGEREF _Toc133707136 \h </w:instrText>
            </w:r>
            <w:r w:rsidR="007D689C">
              <w:rPr>
                <w:noProof/>
                <w:webHidden/>
              </w:rPr>
            </w:r>
            <w:r w:rsidR="007D689C">
              <w:rPr>
                <w:noProof/>
                <w:webHidden/>
              </w:rPr>
              <w:fldChar w:fldCharType="separate"/>
            </w:r>
            <w:r w:rsidR="007D689C">
              <w:rPr>
                <w:noProof/>
                <w:webHidden/>
              </w:rPr>
              <w:t>4</w:t>
            </w:r>
            <w:r w:rsidR="007D689C">
              <w:rPr>
                <w:noProof/>
                <w:webHidden/>
              </w:rPr>
              <w:fldChar w:fldCharType="end"/>
            </w:r>
          </w:hyperlink>
        </w:p>
        <w:p w14:paraId="65CB735B" w14:textId="5BE9EFBD" w:rsidR="007D689C" w:rsidRDefault="00C6252E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133707137" w:history="1">
            <w:r w:rsidR="007D689C" w:rsidRPr="00660A47">
              <w:rPr>
                <w:rStyle w:val="a9"/>
                <w:noProof/>
              </w:rPr>
              <w:t xml:space="preserve">3.1 </w:t>
            </w:r>
            <w:r w:rsidR="007D689C" w:rsidRPr="00660A47">
              <w:rPr>
                <w:rStyle w:val="a9"/>
                <w:noProof/>
              </w:rPr>
              <w:t>调用</w:t>
            </w:r>
            <w:r w:rsidR="007D689C" w:rsidRPr="00660A47">
              <w:rPr>
                <w:rStyle w:val="a9"/>
                <w:noProof/>
              </w:rPr>
              <w:t>XuTorch</w:t>
            </w:r>
            <w:r w:rsidR="007D689C" w:rsidRPr="00660A47">
              <w:rPr>
                <w:rStyle w:val="a9"/>
                <w:noProof/>
              </w:rPr>
              <w:t>的实现</w:t>
            </w:r>
            <w:r w:rsidR="007D689C">
              <w:rPr>
                <w:noProof/>
                <w:webHidden/>
              </w:rPr>
              <w:tab/>
            </w:r>
            <w:r w:rsidR="007D689C">
              <w:rPr>
                <w:noProof/>
                <w:webHidden/>
              </w:rPr>
              <w:fldChar w:fldCharType="begin"/>
            </w:r>
            <w:r w:rsidR="007D689C">
              <w:rPr>
                <w:noProof/>
                <w:webHidden/>
              </w:rPr>
              <w:instrText xml:space="preserve"> PAGEREF _Toc133707137 \h </w:instrText>
            </w:r>
            <w:r w:rsidR="007D689C">
              <w:rPr>
                <w:noProof/>
                <w:webHidden/>
              </w:rPr>
            </w:r>
            <w:r w:rsidR="007D689C">
              <w:rPr>
                <w:noProof/>
                <w:webHidden/>
              </w:rPr>
              <w:fldChar w:fldCharType="separate"/>
            </w:r>
            <w:r w:rsidR="007D689C">
              <w:rPr>
                <w:noProof/>
                <w:webHidden/>
              </w:rPr>
              <w:t>4</w:t>
            </w:r>
            <w:r w:rsidR="007D689C">
              <w:rPr>
                <w:noProof/>
                <w:webHidden/>
              </w:rPr>
              <w:fldChar w:fldCharType="end"/>
            </w:r>
          </w:hyperlink>
        </w:p>
        <w:p w14:paraId="49155F19" w14:textId="0AE29FC7" w:rsidR="007D689C" w:rsidRDefault="00C6252E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133707138" w:history="1">
            <w:r w:rsidR="007D689C" w:rsidRPr="00660A47">
              <w:rPr>
                <w:rStyle w:val="a9"/>
                <w:noProof/>
              </w:rPr>
              <w:t xml:space="preserve">3.2 </w:t>
            </w:r>
            <w:r w:rsidR="007D689C" w:rsidRPr="00660A47">
              <w:rPr>
                <w:rStyle w:val="a9"/>
                <w:noProof/>
              </w:rPr>
              <w:t>基于</w:t>
            </w:r>
            <w:r w:rsidR="007D689C" w:rsidRPr="00660A47">
              <w:rPr>
                <w:rStyle w:val="a9"/>
                <w:noProof/>
              </w:rPr>
              <w:t>Pytorch</w:t>
            </w:r>
            <w:r w:rsidR="007D689C" w:rsidRPr="00660A47">
              <w:rPr>
                <w:rStyle w:val="a9"/>
                <w:noProof/>
              </w:rPr>
              <w:t>实现</w:t>
            </w:r>
            <w:r w:rsidR="007D689C" w:rsidRPr="00660A47">
              <w:rPr>
                <w:rStyle w:val="a9"/>
                <w:noProof/>
              </w:rPr>
              <w:t>XuTorch</w:t>
            </w:r>
            <w:r w:rsidR="007D689C">
              <w:rPr>
                <w:noProof/>
                <w:webHidden/>
              </w:rPr>
              <w:tab/>
            </w:r>
            <w:r w:rsidR="007D689C">
              <w:rPr>
                <w:noProof/>
                <w:webHidden/>
              </w:rPr>
              <w:fldChar w:fldCharType="begin"/>
            </w:r>
            <w:r w:rsidR="007D689C">
              <w:rPr>
                <w:noProof/>
                <w:webHidden/>
              </w:rPr>
              <w:instrText xml:space="preserve"> PAGEREF _Toc133707138 \h </w:instrText>
            </w:r>
            <w:r w:rsidR="007D689C">
              <w:rPr>
                <w:noProof/>
                <w:webHidden/>
              </w:rPr>
            </w:r>
            <w:r w:rsidR="007D689C">
              <w:rPr>
                <w:noProof/>
                <w:webHidden/>
              </w:rPr>
              <w:fldChar w:fldCharType="separate"/>
            </w:r>
            <w:r w:rsidR="007D689C">
              <w:rPr>
                <w:noProof/>
                <w:webHidden/>
              </w:rPr>
              <w:t>9</w:t>
            </w:r>
            <w:r w:rsidR="007D689C">
              <w:rPr>
                <w:noProof/>
                <w:webHidden/>
              </w:rPr>
              <w:fldChar w:fldCharType="end"/>
            </w:r>
          </w:hyperlink>
        </w:p>
        <w:p w14:paraId="53EE1148" w14:textId="13796470" w:rsidR="007D689C" w:rsidRDefault="00C6252E">
          <w:pPr>
            <w:pStyle w:val="TOC3"/>
            <w:tabs>
              <w:tab w:val="right" w:leader="dot" w:pos="9204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3707139" w:history="1">
            <w:r w:rsidR="007D689C" w:rsidRPr="00660A47">
              <w:rPr>
                <w:rStyle w:val="a9"/>
                <w:noProof/>
              </w:rPr>
              <w:t>3.2.1 xutorch.dataset.prep_dataloader</w:t>
            </w:r>
            <w:r w:rsidR="007D689C">
              <w:rPr>
                <w:noProof/>
                <w:webHidden/>
              </w:rPr>
              <w:tab/>
            </w:r>
            <w:r w:rsidR="007D689C">
              <w:rPr>
                <w:noProof/>
                <w:webHidden/>
              </w:rPr>
              <w:fldChar w:fldCharType="begin"/>
            </w:r>
            <w:r w:rsidR="007D689C">
              <w:rPr>
                <w:noProof/>
                <w:webHidden/>
              </w:rPr>
              <w:instrText xml:space="preserve"> PAGEREF _Toc133707139 \h </w:instrText>
            </w:r>
            <w:r w:rsidR="007D689C">
              <w:rPr>
                <w:noProof/>
                <w:webHidden/>
              </w:rPr>
            </w:r>
            <w:r w:rsidR="007D689C">
              <w:rPr>
                <w:noProof/>
                <w:webHidden/>
              </w:rPr>
              <w:fldChar w:fldCharType="separate"/>
            </w:r>
            <w:r w:rsidR="007D689C">
              <w:rPr>
                <w:noProof/>
                <w:webHidden/>
              </w:rPr>
              <w:t>10</w:t>
            </w:r>
            <w:r w:rsidR="007D689C">
              <w:rPr>
                <w:noProof/>
                <w:webHidden/>
              </w:rPr>
              <w:fldChar w:fldCharType="end"/>
            </w:r>
          </w:hyperlink>
        </w:p>
        <w:p w14:paraId="6F19D0C5" w14:textId="7860A075" w:rsidR="007D689C" w:rsidRDefault="00C6252E">
          <w:pPr>
            <w:pStyle w:val="TOC3"/>
            <w:tabs>
              <w:tab w:val="right" w:leader="dot" w:pos="9204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3707140" w:history="1">
            <w:r w:rsidR="007D689C" w:rsidRPr="00660A47">
              <w:rPr>
                <w:rStyle w:val="a9"/>
                <w:noProof/>
              </w:rPr>
              <w:t>3.2.2 xutorch.dataset.Sentiment</w:t>
            </w:r>
            <w:r w:rsidR="007D689C">
              <w:rPr>
                <w:noProof/>
                <w:webHidden/>
              </w:rPr>
              <w:tab/>
            </w:r>
            <w:r w:rsidR="007D689C">
              <w:rPr>
                <w:noProof/>
                <w:webHidden/>
              </w:rPr>
              <w:fldChar w:fldCharType="begin"/>
            </w:r>
            <w:r w:rsidR="007D689C">
              <w:rPr>
                <w:noProof/>
                <w:webHidden/>
              </w:rPr>
              <w:instrText xml:space="preserve"> PAGEREF _Toc133707140 \h </w:instrText>
            </w:r>
            <w:r w:rsidR="007D689C">
              <w:rPr>
                <w:noProof/>
                <w:webHidden/>
              </w:rPr>
            </w:r>
            <w:r w:rsidR="007D689C">
              <w:rPr>
                <w:noProof/>
                <w:webHidden/>
              </w:rPr>
              <w:fldChar w:fldCharType="separate"/>
            </w:r>
            <w:r w:rsidR="007D689C">
              <w:rPr>
                <w:noProof/>
                <w:webHidden/>
              </w:rPr>
              <w:t>11</w:t>
            </w:r>
            <w:r w:rsidR="007D689C">
              <w:rPr>
                <w:noProof/>
                <w:webHidden/>
              </w:rPr>
              <w:fldChar w:fldCharType="end"/>
            </w:r>
          </w:hyperlink>
        </w:p>
        <w:p w14:paraId="4C6AF8B2" w14:textId="107DC32C" w:rsidR="007D689C" w:rsidRDefault="00C6252E">
          <w:pPr>
            <w:pStyle w:val="TOC3"/>
            <w:tabs>
              <w:tab w:val="right" w:leader="dot" w:pos="9204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3707141" w:history="1">
            <w:r w:rsidR="007D689C" w:rsidRPr="00660A47">
              <w:rPr>
                <w:rStyle w:val="a9"/>
                <w:noProof/>
              </w:rPr>
              <w:t>3.2.3 xutorch.misc.set_seeds</w:t>
            </w:r>
            <w:r w:rsidR="007D689C">
              <w:rPr>
                <w:noProof/>
                <w:webHidden/>
              </w:rPr>
              <w:tab/>
            </w:r>
            <w:r w:rsidR="007D689C">
              <w:rPr>
                <w:noProof/>
                <w:webHidden/>
              </w:rPr>
              <w:fldChar w:fldCharType="begin"/>
            </w:r>
            <w:r w:rsidR="007D689C">
              <w:rPr>
                <w:noProof/>
                <w:webHidden/>
              </w:rPr>
              <w:instrText xml:space="preserve"> PAGEREF _Toc133707141 \h </w:instrText>
            </w:r>
            <w:r w:rsidR="007D689C">
              <w:rPr>
                <w:noProof/>
                <w:webHidden/>
              </w:rPr>
            </w:r>
            <w:r w:rsidR="007D689C">
              <w:rPr>
                <w:noProof/>
                <w:webHidden/>
              </w:rPr>
              <w:fldChar w:fldCharType="separate"/>
            </w:r>
            <w:r w:rsidR="007D689C">
              <w:rPr>
                <w:noProof/>
                <w:webHidden/>
              </w:rPr>
              <w:t>13</w:t>
            </w:r>
            <w:r w:rsidR="007D689C">
              <w:rPr>
                <w:noProof/>
                <w:webHidden/>
              </w:rPr>
              <w:fldChar w:fldCharType="end"/>
            </w:r>
          </w:hyperlink>
        </w:p>
        <w:p w14:paraId="3ED3AA7E" w14:textId="3E2DE6CC" w:rsidR="007D689C" w:rsidRDefault="00C6252E">
          <w:pPr>
            <w:pStyle w:val="TOC3"/>
            <w:tabs>
              <w:tab w:val="right" w:leader="dot" w:pos="9204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3707142" w:history="1">
            <w:r w:rsidR="007D689C" w:rsidRPr="00660A47">
              <w:rPr>
                <w:rStyle w:val="a9"/>
                <w:noProof/>
              </w:rPr>
              <w:t>3.2.4 xutorch.misc.get_device</w:t>
            </w:r>
            <w:r w:rsidR="007D689C">
              <w:rPr>
                <w:noProof/>
                <w:webHidden/>
              </w:rPr>
              <w:tab/>
            </w:r>
            <w:r w:rsidR="007D689C">
              <w:rPr>
                <w:noProof/>
                <w:webHidden/>
              </w:rPr>
              <w:fldChar w:fldCharType="begin"/>
            </w:r>
            <w:r w:rsidR="007D689C">
              <w:rPr>
                <w:noProof/>
                <w:webHidden/>
              </w:rPr>
              <w:instrText xml:space="preserve"> PAGEREF _Toc133707142 \h </w:instrText>
            </w:r>
            <w:r w:rsidR="007D689C">
              <w:rPr>
                <w:noProof/>
                <w:webHidden/>
              </w:rPr>
            </w:r>
            <w:r w:rsidR="007D689C">
              <w:rPr>
                <w:noProof/>
                <w:webHidden/>
              </w:rPr>
              <w:fldChar w:fldCharType="separate"/>
            </w:r>
            <w:r w:rsidR="007D689C">
              <w:rPr>
                <w:noProof/>
                <w:webHidden/>
              </w:rPr>
              <w:t>14</w:t>
            </w:r>
            <w:r w:rsidR="007D689C">
              <w:rPr>
                <w:noProof/>
                <w:webHidden/>
              </w:rPr>
              <w:fldChar w:fldCharType="end"/>
            </w:r>
          </w:hyperlink>
        </w:p>
        <w:p w14:paraId="594077D7" w14:textId="3D438BAC" w:rsidR="007D689C" w:rsidRDefault="00C6252E">
          <w:pPr>
            <w:pStyle w:val="TOC3"/>
            <w:tabs>
              <w:tab w:val="right" w:leader="dot" w:pos="9204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3707143" w:history="1">
            <w:r w:rsidR="007D689C" w:rsidRPr="00660A47">
              <w:rPr>
                <w:rStyle w:val="a9"/>
                <w:noProof/>
              </w:rPr>
              <w:t>3.2.5 xutorch.model.MLP</w:t>
            </w:r>
            <w:r w:rsidR="007D689C">
              <w:rPr>
                <w:noProof/>
                <w:webHidden/>
              </w:rPr>
              <w:tab/>
            </w:r>
            <w:r w:rsidR="007D689C">
              <w:rPr>
                <w:noProof/>
                <w:webHidden/>
              </w:rPr>
              <w:fldChar w:fldCharType="begin"/>
            </w:r>
            <w:r w:rsidR="007D689C">
              <w:rPr>
                <w:noProof/>
                <w:webHidden/>
              </w:rPr>
              <w:instrText xml:space="preserve"> PAGEREF _Toc133707143 \h </w:instrText>
            </w:r>
            <w:r w:rsidR="007D689C">
              <w:rPr>
                <w:noProof/>
                <w:webHidden/>
              </w:rPr>
            </w:r>
            <w:r w:rsidR="007D689C">
              <w:rPr>
                <w:noProof/>
                <w:webHidden/>
              </w:rPr>
              <w:fldChar w:fldCharType="separate"/>
            </w:r>
            <w:r w:rsidR="007D689C">
              <w:rPr>
                <w:noProof/>
                <w:webHidden/>
              </w:rPr>
              <w:t>14</w:t>
            </w:r>
            <w:r w:rsidR="007D689C">
              <w:rPr>
                <w:noProof/>
                <w:webHidden/>
              </w:rPr>
              <w:fldChar w:fldCharType="end"/>
            </w:r>
          </w:hyperlink>
        </w:p>
        <w:p w14:paraId="19426BAB" w14:textId="2A1BF533" w:rsidR="007D689C" w:rsidRDefault="00C6252E">
          <w:pPr>
            <w:pStyle w:val="TOC3"/>
            <w:tabs>
              <w:tab w:val="right" w:leader="dot" w:pos="9204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3707144" w:history="1">
            <w:r w:rsidR="007D689C" w:rsidRPr="00660A47">
              <w:rPr>
                <w:rStyle w:val="a9"/>
                <w:noProof/>
              </w:rPr>
              <w:t>3.2.6 xutorch.model.EmbeddingMLP</w:t>
            </w:r>
            <w:r w:rsidR="007D689C">
              <w:rPr>
                <w:noProof/>
                <w:webHidden/>
              </w:rPr>
              <w:tab/>
            </w:r>
            <w:r w:rsidR="007D689C">
              <w:rPr>
                <w:noProof/>
                <w:webHidden/>
              </w:rPr>
              <w:fldChar w:fldCharType="begin"/>
            </w:r>
            <w:r w:rsidR="007D689C">
              <w:rPr>
                <w:noProof/>
                <w:webHidden/>
              </w:rPr>
              <w:instrText xml:space="preserve"> PAGEREF _Toc133707144 \h </w:instrText>
            </w:r>
            <w:r w:rsidR="007D689C">
              <w:rPr>
                <w:noProof/>
                <w:webHidden/>
              </w:rPr>
            </w:r>
            <w:r w:rsidR="007D689C">
              <w:rPr>
                <w:noProof/>
                <w:webHidden/>
              </w:rPr>
              <w:fldChar w:fldCharType="separate"/>
            </w:r>
            <w:r w:rsidR="007D689C">
              <w:rPr>
                <w:noProof/>
                <w:webHidden/>
              </w:rPr>
              <w:t>15</w:t>
            </w:r>
            <w:r w:rsidR="007D689C">
              <w:rPr>
                <w:noProof/>
                <w:webHidden/>
              </w:rPr>
              <w:fldChar w:fldCharType="end"/>
            </w:r>
          </w:hyperlink>
        </w:p>
        <w:p w14:paraId="24293C90" w14:textId="095F40E6" w:rsidR="007D689C" w:rsidRDefault="00C6252E">
          <w:pPr>
            <w:pStyle w:val="TOC3"/>
            <w:tabs>
              <w:tab w:val="right" w:leader="dot" w:pos="9204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3707145" w:history="1">
            <w:r w:rsidR="007D689C" w:rsidRPr="00660A47">
              <w:rPr>
                <w:rStyle w:val="a9"/>
                <w:noProof/>
              </w:rPr>
              <w:t>3.2.7 xutorch.optim.SimpleAdam</w:t>
            </w:r>
            <w:r w:rsidR="007D689C">
              <w:rPr>
                <w:noProof/>
                <w:webHidden/>
              </w:rPr>
              <w:tab/>
            </w:r>
            <w:r w:rsidR="007D689C">
              <w:rPr>
                <w:noProof/>
                <w:webHidden/>
              </w:rPr>
              <w:fldChar w:fldCharType="begin"/>
            </w:r>
            <w:r w:rsidR="007D689C">
              <w:rPr>
                <w:noProof/>
                <w:webHidden/>
              </w:rPr>
              <w:instrText xml:space="preserve"> PAGEREF _Toc133707145 \h </w:instrText>
            </w:r>
            <w:r w:rsidR="007D689C">
              <w:rPr>
                <w:noProof/>
                <w:webHidden/>
              </w:rPr>
            </w:r>
            <w:r w:rsidR="007D689C">
              <w:rPr>
                <w:noProof/>
                <w:webHidden/>
              </w:rPr>
              <w:fldChar w:fldCharType="separate"/>
            </w:r>
            <w:r w:rsidR="007D689C">
              <w:rPr>
                <w:noProof/>
                <w:webHidden/>
              </w:rPr>
              <w:t>15</w:t>
            </w:r>
            <w:r w:rsidR="007D689C">
              <w:rPr>
                <w:noProof/>
                <w:webHidden/>
              </w:rPr>
              <w:fldChar w:fldCharType="end"/>
            </w:r>
          </w:hyperlink>
        </w:p>
        <w:p w14:paraId="5D05380D" w14:textId="356AB7DE" w:rsidR="007D689C" w:rsidRDefault="00C6252E">
          <w:pPr>
            <w:pStyle w:val="TOC3"/>
            <w:tabs>
              <w:tab w:val="right" w:leader="dot" w:pos="9204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3707146" w:history="1">
            <w:r w:rsidR="007D689C" w:rsidRPr="00660A47">
              <w:rPr>
                <w:rStyle w:val="a9"/>
                <w:noProof/>
              </w:rPr>
              <w:t>3.2.8 xutorch.loss.CE</w:t>
            </w:r>
            <w:r w:rsidR="007D689C">
              <w:rPr>
                <w:noProof/>
                <w:webHidden/>
              </w:rPr>
              <w:tab/>
            </w:r>
            <w:r w:rsidR="007D689C">
              <w:rPr>
                <w:noProof/>
                <w:webHidden/>
              </w:rPr>
              <w:fldChar w:fldCharType="begin"/>
            </w:r>
            <w:r w:rsidR="007D689C">
              <w:rPr>
                <w:noProof/>
                <w:webHidden/>
              </w:rPr>
              <w:instrText xml:space="preserve"> PAGEREF _Toc133707146 \h </w:instrText>
            </w:r>
            <w:r w:rsidR="007D689C">
              <w:rPr>
                <w:noProof/>
                <w:webHidden/>
              </w:rPr>
            </w:r>
            <w:r w:rsidR="007D689C">
              <w:rPr>
                <w:noProof/>
                <w:webHidden/>
              </w:rPr>
              <w:fldChar w:fldCharType="separate"/>
            </w:r>
            <w:r w:rsidR="007D689C">
              <w:rPr>
                <w:noProof/>
                <w:webHidden/>
              </w:rPr>
              <w:t>17</w:t>
            </w:r>
            <w:r w:rsidR="007D689C">
              <w:rPr>
                <w:noProof/>
                <w:webHidden/>
              </w:rPr>
              <w:fldChar w:fldCharType="end"/>
            </w:r>
          </w:hyperlink>
        </w:p>
        <w:p w14:paraId="2C443F76" w14:textId="686FD012" w:rsidR="007D689C" w:rsidRDefault="00C6252E">
          <w:pPr>
            <w:pStyle w:val="TOC3"/>
            <w:tabs>
              <w:tab w:val="right" w:leader="dot" w:pos="9204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3707147" w:history="1">
            <w:r w:rsidR="007D689C" w:rsidRPr="00660A47">
              <w:rPr>
                <w:rStyle w:val="a9"/>
                <w:noProof/>
              </w:rPr>
              <w:t>3.2.9 xutorch.plot.*</w:t>
            </w:r>
            <w:r w:rsidR="007D689C">
              <w:rPr>
                <w:noProof/>
                <w:webHidden/>
              </w:rPr>
              <w:tab/>
            </w:r>
            <w:r w:rsidR="007D689C">
              <w:rPr>
                <w:noProof/>
                <w:webHidden/>
              </w:rPr>
              <w:fldChar w:fldCharType="begin"/>
            </w:r>
            <w:r w:rsidR="007D689C">
              <w:rPr>
                <w:noProof/>
                <w:webHidden/>
              </w:rPr>
              <w:instrText xml:space="preserve"> PAGEREF _Toc133707147 \h </w:instrText>
            </w:r>
            <w:r w:rsidR="007D689C">
              <w:rPr>
                <w:noProof/>
                <w:webHidden/>
              </w:rPr>
            </w:r>
            <w:r w:rsidR="007D689C">
              <w:rPr>
                <w:noProof/>
                <w:webHidden/>
              </w:rPr>
              <w:fldChar w:fldCharType="separate"/>
            </w:r>
            <w:r w:rsidR="007D689C">
              <w:rPr>
                <w:noProof/>
                <w:webHidden/>
              </w:rPr>
              <w:t>18</w:t>
            </w:r>
            <w:r w:rsidR="007D689C">
              <w:rPr>
                <w:noProof/>
                <w:webHidden/>
              </w:rPr>
              <w:fldChar w:fldCharType="end"/>
            </w:r>
          </w:hyperlink>
        </w:p>
        <w:p w14:paraId="0E23DCB4" w14:textId="51436B8E" w:rsidR="00B519BE" w:rsidRPr="007434E8" w:rsidRDefault="00AC7425" w:rsidP="000968BC">
          <w:pPr>
            <w:wordWrap w:val="0"/>
            <w:ind w:firstLine="480"/>
            <w:rPr>
              <w:rFonts w:ascii="华文中宋" w:hAnsi="华文中宋"/>
            </w:rPr>
          </w:pPr>
          <w:r>
            <w:fldChar w:fldCharType="end"/>
          </w:r>
        </w:p>
      </w:sdtContent>
    </w:sdt>
    <w:p w14:paraId="13996F7D" w14:textId="77777777" w:rsidR="00AC7425" w:rsidRPr="000E00E4" w:rsidRDefault="00AC7425">
      <w:pPr>
        <w:widowControl/>
        <w:ind w:firstLine="480"/>
        <w:jc w:val="left"/>
        <w:rPr>
          <w:rFonts w:ascii="华文中宋" w:eastAsia="华文中宋" w:hAnsi="华文中宋"/>
          <w:szCs w:val="24"/>
        </w:rPr>
      </w:pPr>
    </w:p>
    <w:p w14:paraId="0056C02B" w14:textId="77777777" w:rsidR="00AC7425" w:rsidRPr="00EB1025" w:rsidRDefault="00AC7425" w:rsidP="00CA6405">
      <w:pPr>
        <w:widowControl/>
        <w:ind w:firstLineChars="0" w:firstLine="0"/>
        <w:jc w:val="left"/>
        <w:rPr>
          <w:rFonts w:ascii="华文中宋" w:eastAsia="华文中宋" w:hAnsi="华文中宋"/>
          <w:szCs w:val="24"/>
        </w:rPr>
        <w:sectPr w:rsidR="00AC7425" w:rsidRPr="00EB1025" w:rsidSect="005F073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274" w:bottom="1134" w:left="1134" w:header="851" w:footer="992" w:gutter="284"/>
          <w:pgNumType w:fmt="upperRoman" w:start="1"/>
          <w:cols w:space="425"/>
          <w:titlePg/>
          <w:docGrid w:type="lines" w:linePitch="312"/>
        </w:sectPr>
      </w:pPr>
    </w:p>
    <w:p w14:paraId="1B16D61D" w14:textId="3CD624F9" w:rsidR="00610DDB" w:rsidRDefault="00F46F11" w:rsidP="002E3E28">
      <w:pPr>
        <w:pStyle w:val="1"/>
        <w:spacing w:before="31"/>
      </w:pPr>
      <w:bookmarkStart w:id="1" w:name="_Toc133707132"/>
      <w:r>
        <w:rPr>
          <w:rFonts w:hint="eastAsia"/>
        </w:rPr>
        <w:lastRenderedPageBreak/>
        <w:t>概述</w:t>
      </w:r>
      <w:bookmarkEnd w:id="1"/>
    </w:p>
    <w:p w14:paraId="5620DB9F" w14:textId="128DD36A" w:rsidR="005D2296" w:rsidRDefault="00C02B1A" w:rsidP="005D2296">
      <w:pPr>
        <w:pStyle w:val="2"/>
        <w:spacing w:before="156" w:after="156"/>
      </w:pPr>
      <w:bookmarkStart w:id="2" w:name="_Toc133707133"/>
      <w:r>
        <w:rPr>
          <w:rFonts w:hint="eastAsia"/>
        </w:rPr>
        <w:t>数据集介绍</w:t>
      </w:r>
      <w:bookmarkEnd w:id="2"/>
    </w:p>
    <w:p w14:paraId="65F456E8" w14:textId="6A79CFE9" w:rsidR="005564BE" w:rsidRDefault="007F6523" w:rsidP="005564BE">
      <w:pPr>
        <w:ind w:firstLine="480"/>
      </w:pPr>
      <w:r>
        <w:rPr>
          <w:rFonts w:hint="eastAsia"/>
        </w:rPr>
        <w:t>情感分析作为</w:t>
      </w:r>
      <w:r>
        <w:rPr>
          <w:rFonts w:hint="eastAsia"/>
        </w:rPr>
        <w:t>N</w:t>
      </w:r>
      <w:r>
        <w:t>LP</w:t>
      </w:r>
      <w:r>
        <w:rPr>
          <w:rFonts w:hint="eastAsia"/>
        </w:rPr>
        <w:t>领域内比较热门的方向，</w:t>
      </w:r>
      <w:r w:rsidR="00C03C98">
        <w:rPr>
          <w:rFonts w:hint="eastAsia"/>
        </w:rPr>
        <w:t>其数据集规模很大</w:t>
      </w:r>
      <w:r w:rsidR="00BA655B">
        <w:rPr>
          <w:rFonts w:hint="eastAsia"/>
        </w:rPr>
        <w:t>。出于理解基本机器学习技术而不是对</w:t>
      </w:r>
      <w:r w:rsidR="00BA655B">
        <w:rPr>
          <w:rFonts w:hint="eastAsia"/>
        </w:rPr>
        <w:t>S</w:t>
      </w:r>
      <w:r w:rsidR="00BA655B">
        <w:t>OTA</w:t>
      </w:r>
      <w:r w:rsidR="00BA655B">
        <w:rPr>
          <w:rFonts w:hint="eastAsia"/>
        </w:rPr>
        <w:t>方法改进的目的，我们不使用大规模数据集，而是从大众点评网站</w:t>
      </w:r>
      <w:proofErr w:type="gramStart"/>
      <w:r w:rsidR="00BA655B">
        <w:rPr>
          <w:rFonts w:hint="eastAsia"/>
        </w:rPr>
        <w:t>上爬取</w:t>
      </w:r>
      <w:r w:rsidR="00517332">
        <w:rPr>
          <w:rFonts w:hint="eastAsia"/>
        </w:rPr>
        <w:t>6</w:t>
      </w:r>
      <w:r w:rsidR="00517332">
        <w:t>000</w:t>
      </w:r>
      <w:r w:rsidR="00517332">
        <w:rPr>
          <w:rFonts w:hint="eastAsia"/>
        </w:rPr>
        <w:t>条</w:t>
      </w:r>
      <w:proofErr w:type="gramEnd"/>
      <w:r w:rsidR="00517332">
        <w:rPr>
          <w:rFonts w:hint="eastAsia"/>
        </w:rPr>
        <w:t>左右的</w:t>
      </w:r>
      <w:r w:rsidR="00FF536A">
        <w:rPr>
          <w:rFonts w:hint="eastAsia"/>
        </w:rPr>
        <w:t>好评</w:t>
      </w:r>
      <w:r w:rsidR="00FF536A">
        <w:rPr>
          <w:rFonts w:hint="eastAsia"/>
        </w:rPr>
        <w:t>/</w:t>
      </w:r>
      <w:proofErr w:type="gramStart"/>
      <w:r w:rsidR="00FF536A">
        <w:rPr>
          <w:rFonts w:hint="eastAsia"/>
        </w:rPr>
        <w:t>差评信息</w:t>
      </w:r>
      <w:proofErr w:type="gramEnd"/>
      <w:r w:rsidR="001208EE">
        <w:rPr>
          <w:rFonts w:hint="eastAsia"/>
        </w:rPr>
        <w:t>（如下图）</w:t>
      </w:r>
      <w:r w:rsidR="00FF536A">
        <w:rPr>
          <w:rFonts w:hint="eastAsia"/>
        </w:rPr>
        <w:t>做二分类任务</w:t>
      </w:r>
      <w:r w:rsidR="001A7F9D">
        <w:rPr>
          <w:rFonts w:hint="eastAsia"/>
        </w:rPr>
        <w:t>。</w:t>
      </w:r>
      <w:r w:rsidR="00F704C8">
        <w:rPr>
          <w:rFonts w:hint="eastAsia"/>
        </w:rPr>
        <w:t>当然对于多分类任务也是一样的，只需要更改网络的输出维度</w:t>
      </w:r>
      <w:r w:rsidR="00961C8C">
        <w:rPr>
          <w:rFonts w:hint="eastAsia"/>
        </w:rPr>
        <w:t>即可。</w:t>
      </w:r>
      <w:r w:rsidR="00D842D0">
        <w:rPr>
          <w:rFonts w:hint="eastAsia"/>
        </w:rPr>
        <w:t>这种</w:t>
      </w:r>
      <w:r w:rsidR="00AD5D60">
        <w:rPr>
          <w:rFonts w:hint="eastAsia"/>
        </w:rPr>
        <w:t>中文的情感</w:t>
      </w:r>
      <w:r w:rsidR="00D842D0">
        <w:rPr>
          <w:rFonts w:hint="eastAsia"/>
        </w:rPr>
        <w:t>二分类任务也是有实际</w:t>
      </w:r>
      <w:r w:rsidR="00AD5D60">
        <w:rPr>
          <w:rFonts w:hint="eastAsia"/>
        </w:rPr>
        <w:t>用途</w:t>
      </w:r>
      <w:r w:rsidR="00D842D0">
        <w:rPr>
          <w:rFonts w:hint="eastAsia"/>
        </w:rPr>
        <w:t>的，例如</w:t>
      </w:r>
      <w:r w:rsidR="00874D55">
        <w:rPr>
          <w:rFonts w:hint="eastAsia"/>
        </w:rPr>
        <w:t>我国的</w:t>
      </w:r>
      <w:r w:rsidR="007C3C65">
        <w:rPr>
          <w:rFonts w:hint="eastAsia"/>
        </w:rPr>
        <w:t>AI</w:t>
      </w:r>
      <w:r w:rsidR="007C3C65">
        <w:rPr>
          <w:rFonts w:hint="eastAsia"/>
        </w:rPr>
        <w:t>辅助监管系统</w:t>
      </w:r>
      <w:r w:rsidR="000837E2">
        <w:rPr>
          <w:rFonts w:hint="eastAsia"/>
        </w:rPr>
        <w:t>，就可以通过用户评论的正面</w:t>
      </w:r>
      <w:r w:rsidR="000837E2">
        <w:rPr>
          <w:rFonts w:hint="eastAsia"/>
        </w:rPr>
        <w:t>/</w:t>
      </w:r>
      <w:r w:rsidR="000837E2">
        <w:rPr>
          <w:rFonts w:hint="eastAsia"/>
        </w:rPr>
        <w:t>负面</w:t>
      </w:r>
      <w:r w:rsidR="0057174C">
        <w:rPr>
          <w:rFonts w:hint="eastAsia"/>
        </w:rPr>
        <w:t>来标记用户</w:t>
      </w:r>
      <w:r w:rsidR="00A422A8">
        <w:rPr>
          <w:rFonts w:hint="eastAsia"/>
        </w:rPr>
        <w:t>是否</w:t>
      </w:r>
      <w:r w:rsidR="00C41C9D">
        <w:rPr>
          <w:rFonts w:hint="eastAsia"/>
        </w:rPr>
        <w:t>经常发送</w:t>
      </w:r>
      <w:r w:rsidR="006948E7">
        <w:rPr>
          <w:rFonts w:hint="eastAsia"/>
        </w:rPr>
        <w:t>违背社区</w:t>
      </w:r>
      <w:r w:rsidR="0018099D">
        <w:rPr>
          <w:rFonts w:hint="eastAsia"/>
        </w:rPr>
        <w:t>规则的言论</w:t>
      </w:r>
      <w:r w:rsidR="00F5392B">
        <w:rPr>
          <w:rFonts w:hint="eastAsia"/>
        </w:rPr>
        <w:t>。</w:t>
      </w:r>
    </w:p>
    <w:p w14:paraId="30B32941" w14:textId="00C9BFC5" w:rsidR="00426674" w:rsidRDefault="00B818C4" w:rsidP="00B818C4">
      <w:pPr>
        <w:pStyle w:val="ac"/>
      </w:pPr>
      <w:r>
        <w:drawing>
          <wp:inline distT="0" distB="0" distL="0" distR="0" wp14:anchorId="35455E72" wp14:editId="65A61059">
            <wp:extent cx="5939790" cy="139827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900D" w14:textId="70240014" w:rsidR="00045B36" w:rsidRDefault="008A3810" w:rsidP="00045B36">
      <w:pPr>
        <w:ind w:firstLine="48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库进行简单的</w:t>
      </w:r>
      <w:r w:rsidR="005D3D87">
        <w:rPr>
          <w:rFonts w:hint="eastAsia"/>
        </w:rPr>
        <w:t>分词</w:t>
      </w:r>
      <w:r>
        <w:rPr>
          <w:rFonts w:hint="eastAsia"/>
        </w:rPr>
        <w:t>预处理，可以得到</w:t>
      </w:r>
      <w:r w:rsidR="00D900D3">
        <w:rPr>
          <w:rFonts w:hint="eastAsia"/>
        </w:rPr>
        <w:t>如</w:t>
      </w:r>
      <w:r w:rsidR="006C57B3">
        <w:rPr>
          <w:rFonts w:hint="eastAsia"/>
        </w:rPr>
        <w:t>下图</w:t>
      </w:r>
      <w:r w:rsidR="00580668">
        <w:rPr>
          <w:rFonts w:hint="eastAsia"/>
        </w:rPr>
        <w:t>所示</w:t>
      </w:r>
      <w:r w:rsidR="00361328">
        <w:rPr>
          <w:rFonts w:hint="eastAsia"/>
        </w:rPr>
        <w:t>的</w:t>
      </w:r>
      <w:r w:rsidR="006C57B3">
        <w:rPr>
          <w:rFonts w:hint="eastAsia"/>
        </w:rPr>
        <w:t>数据</w:t>
      </w:r>
      <w:r w:rsidR="001B5A1D">
        <w:rPr>
          <w:rFonts w:hint="eastAsia"/>
        </w:rPr>
        <w:t>。</w:t>
      </w:r>
    </w:p>
    <w:p w14:paraId="14FCD43B" w14:textId="56AB8CE6" w:rsidR="00E37E73" w:rsidRPr="00045B36" w:rsidRDefault="00E37E73" w:rsidP="00E37E73">
      <w:pPr>
        <w:pStyle w:val="ac"/>
      </w:pPr>
      <w:r>
        <w:drawing>
          <wp:inline distT="0" distB="0" distL="0" distR="0" wp14:anchorId="0E4947EC" wp14:editId="4A081DA8">
            <wp:extent cx="5939790" cy="143573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63D7" w14:textId="1C751D28" w:rsidR="00622BA3" w:rsidRDefault="00622BA3" w:rsidP="00622BA3">
      <w:pPr>
        <w:pStyle w:val="2"/>
        <w:spacing w:before="156" w:after="156"/>
      </w:pPr>
      <w:bookmarkStart w:id="3" w:name="_Toc133707134"/>
      <w:r>
        <w:rPr>
          <w:rFonts w:hint="eastAsia"/>
        </w:rPr>
        <w:t>基于特征的</w:t>
      </w:r>
      <w:r w:rsidR="00BC00B6">
        <w:rPr>
          <w:rFonts w:hint="eastAsia"/>
        </w:rPr>
        <w:t>自然语言情感分析</w:t>
      </w:r>
      <w:bookmarkEnd w:id="3"/>
    </w:p>
    <w:p w14:paraId="53EC3C34" w14:textId="324E21C5" w:rsidR="009B1FAE" w:rsidRPr="009B1FAE" w:rsidRDefault="009B1FAE" w:rsidP="009B1FAE">
      <w:pPr>
        <w:ind w:firstLine="480"/>
      </w:pPr>
      <w:r>
        <w:rPr>
          <w:rFonts w:hint="eastAsia"/>
        </w:rPr>
        <w:t>这里介绍了</w:t>
      </w:r>
      <w:r w:rsidRPr="009B1FAE">
        <w:rPr>
          <w:rFonts w:hint="eastAsia"/>
        </w:rPr>
        <w:t>基于特征的自然语言情感分析</w:t>
      </w:r>
      <w:r w:rsidR="00115CBB">
        <w:rPr>
          <w:rFonts w:hint="eastAsia"/>
        </w:rPr>
        <w:t>与</w:t>
      </w:r>
      <w:r w:rsidR="0082251C">
        <w:rPr>
          <w:rFonts w:hint="eastAsia"/>
        </w:rPr>
        <w:t>传统机器学习任务的区别和联系，以及</w:t>
      </w:r>
      <w:r w:rsidR="0090629F">
        <w:rPr>
          <w:rFonts w:hint="eastAsia"/>
        </w:rPr>
        <w:t>其中</w:t>
      </w:r>
      <w:r w:rsidR="0082251C">
        <w:rPr>
          <w:rFonts w:hint="eastAsia"/>
        </w:rPr>
        <w:t>出现问题的解决方法。</w:t>
      </w:r>
    </w:p>
    <w:p w14:paraId="18E7F077" w14:textId="0D823E42" w:rsidR="00421224" w:rsidRDefault="00737282" w:rsidP="00421224">
      <w:pPr>
        <w:ind w:firstLine="480"/>
      </w:pPr>
      <w:r>
        <w:rPr>
          <w:rFonts w:hint="eastAsia"/>
        </w:rPr>
        <w:t>NLP</w:t>
      </w:r>
      <w:r>
        <w:rPr>
          <w:rFonts w:hint="eastAsia"/>
        </w:rPr>
        <w:t>领域作为</w:t>
      </w:r>
      <w:r w:rsidR="00B25761">
        <w:rPr>
          <w:rFonts w:hint="eastAsia"/>
        </w:rPr>
        <w:t>人工智能</w:t>
      </w:r>
      <w:r w:rsidR="00921124">
        <w:rPr>
          <w:rFonts w:hint="eastAsia"/>
        </w:rPr>
        <w:t>的热门</w:t>
      </w:r>
      <w:r w:rsidR="00B25761">
        <w:rPr>
          <w:rFonts w:hint="eastAsia"/>
        </w:rPr>
        <w:t>子</w:t>
      </w:r>
      <w:r w:rsidR="00921124">
        <w:rPr>
          <w:rFonts w:hint="eastAsia"/>
        </w:rPr>
        <w:t>领域</w:t>
      </w:r>
      <w:r w:rsidR="00C079E3">
        <w:rPr>
          <w:rFonts w:hint="eastAsia"/>
        </w:rPr>
        <w:t>，</w:t>
      </w:r>
      <w:r w:rsidR="00B25761">
        <w:rPr>
          <w:rFonts w:hint="eastAsia"/>
        </w:rPr>
        <w:t>已经有多种针对自然语言进行情感预测的方法，如</w:t>
      </w:r>
      <w:r w:rsidR="00B25761">
        <w:rPr>
          <w:rFonts w:hint="eastAsia"/>
        </w:rPr>
        <w:t>Transform</w:t>
      </w:r>
      <w:r w:rsidR="00B25761">
        <w:rPr>
          <w:rFonts w:hint="eastAsia"/>
        </w:rPr>
        <w:t>和</w:t>
      </w:r>
      <w:r w:rsidR="00B25761">
        <w:rPr>
          <w:rFonts w:hint="eastAsia"/>
        </w:rPr>
        <w:t>Bert</w:t>
      </w:r>
      <w:r w:rsidR="007902F5">
        <w:rPr>
          <w:rFonts w:hint="eastAsia"/>
        </w:rPr>
        <w:t>。但我们在这里用的是一种</w:t>
      </w:r>
      <w:r w:rsidR="00C347CB">
        <w:rPr>
          <w:rFonts w:hint="eastAsia"/>
        </w:rPr>
        <w:t>基于特征的方法，这种方法</w:t>
      </w:r>
      <w:r w:rsidR="00035A3C">
        <w:rPr>
          <w:rFonts w:hint="eastAsia"/>
        </w:rPr>
        <w:t>属于机器学习方法</w:t>
      </w:r>
      <w:r w:rsidR="0037143A">
        <w:rPr>
          <w:rFonts w:hint="eastAsia"/>
        </w:rPr>
        <w:t>，大致思路是将句子分词为单词，</w:t>
      </w:r>
      <w:r w:rsidR="00970664">
        <w:rPr>
          <w:rFonts w:hint="eastAsia"/>
        </w:rPr>
        <w:t>将单词作为特征</w:t>
      </w:r>
      <w:r w:rsidR="00861B17">
        <w:rPr>
          <w:rFonts w:hint="eastAsia"/>
        </w:rPr>
        <w:t>，然后像传统机器学习方法一样</w:t>
      </w:r>
      <w:r w:rsidR="00A60579">
        <w:rPr>
          <w:rFonts w:hint="eastAsia"/>
        </w:rPr>
        <w:t>通过特征和标签</w:t>
      </w:r>
      <w:r w:rsidR="00B73055">
        <w:rPr>
          <w:rFonts w:hint="eastAsia"/>
        </w:rPr>
        <w:t>进行模型学习</w:t>
      </w:r>
      <w:r w:rsidR="0010724E">
        <w:rPr>
          <w:rFonts w:hint="eastAsia"/>
        </w:rPr>
        <w:t>。这种方法的好处是简单，</w:t>
      </w:r>
      <w:r w:rsidR="00D559F6">
        <w:rPr>
          <w:rFonts w:hint="eastAsia"/>
        </w:rPr>
        <w:t>快速，模型小</w:t>
      </w:r>
      <w:r w:rsidR="00C22D1D">
        <w:rPr>
          <w:rFonts w:hint="eastAsia"/>
        </w:rPr>
        <w:t>；但也有不好的地方，就是</w:t>
      </w:r>
      <w:r w:rsidR="00B94080">
        <w:rPr>
          <w:rFonts w:hint="eastAsia"/>
        </w:rPr>
        <w:t>没有语法和前后文关系</w:t>
      </w:r>
      <w:r w:rsidR="00283E53">
        <w:rPr>
          <w:rFonts w:hint="eastAsia"/>
        </w:rPr>
        <w:t>，这些需要使用</w:t>
      </w:r>
      <w:r w:rsidR="0087470E">
        <w:rPr>
          <w:rFonts w:hint="eastAsia"/>
        </w:rPr>
        <w:t>循环神经网络，如</w:t>
      </w:r>
      <w:r w:rsidR="0087470E">
        <w:rPr>
          <w:rFonts w:hint="eastAsia"/>
        </w:rPr>
        <w:t>LSTM</w:t>
      </w:r>
      <w:r w:rsidR="002F278B">
        <w:rPr>
          <w:rFonts w:hint="eastAsia"/>
        </w:rPr>
        <w:t>，</w:t>
      </w:r>
      <w:r w:rsidR="0087470E">
        <w:rPr>
          <w:rFonts w:hint="eastAsia"/>
        </w:rPr>
        <w:t>或更高级的</w:t>
      </w:r>
      <w:r w:rsidR="0087470E">
        <w:rPr>
          <w:rFonts w:hint="eastAsia"/>
        </w:rPr>
        <w:t>Transform</w:t>
      </w:r>
      <w:r w:rsidR="0087470E">
        <w:rPr>
          <w:rFonts w:hint="eastAsia"/>
        </w:rPr>
        <w:t>或</w:t>
      </w:r>
      <w:r w:rsidR="0087470E">
        <w:rPr>
          <w:rFonts w:hint="eastAsia"/>
        </w:rPr>
        <w:t>Bert</w:t>
      </w:r>
      <w:r w:rsidR="00C571DD">
        <w:rPr>
          <w:rFonts w:hint="eastAsia"/>
        </w:rPr>
        <w:t>实现</w:t>
      </w:r>
      <w:r w:rsidR="00B475A8">
        <w:rPr>
          <w:rFonts w:hint="eastAsia"/>
        </w:rPr>
        <w:t>。</w:t>
      </w:r>
    </w:p>
    <w:p w14:paraId="589B34AE" w14:textId="3B16B4BD" w:rsidR="004B0ED7" w:rsidRDefault="00517AF6" w:rsidP="00421224">
      <w:pPr>
        <w:ind w:firstLine="480"/>
      </w:pPr>
      <w:r>
        <w:rPr>
          <w:rFonts w:hint="eastAsia"/>
        </w:rPr>
        <w:t>“</w:t>
      </w:r>
      <w:r w:rsidR="004C0475">
        <w:rPr>
          <w:rFonts w:hint="eastAsia"/>
        </w:rPr>
        <w:t>将</w:t>
      </w:r>
      <w:r w:rsidR="00195B01">
        <w:rPr>
          <w:rFonts w:hint="eastAsia"/>
        </w:rPr>
        <w:t>句子</w:t>
      </w:r>
      <w:r w:rsidR="004243AB">
        <w:rPr>
          <w:rFonts w:hint="eastAsia"/>
        </w:rPr>
        <w:t>分为</w:t>
      </w:r>
      <w:r w:rsidR="004C0181">
        <w:rPr>
          <w:rFonts w:hint="eastAsia"/>
        </w:rPr>
        <w:t>数</w:t>
      </w:r>
      <w:proofErr w:type="gramStart"/>
      <w:r w:rsidR="004C0181">
        <w:rPr>
          <w:rFonts w:hint="eastAsia"/>
        </w:rPr>
        <w:t>个</w:t>
      </w:r>
      <w:proofErr w:type="gramEnd"/>
      <w:r w:rsidR="00700714">
        <w:rPr>
          <w:rFonts w:hint="eastAsia"/>
        </w:rPr>
        <w:t>词汇</w:t>
      </w:r>
      <w:r w:rsidR="004C0181">
        <w:rPr>
          <w:rFonts w:hint="eastAsia"/>
        </w:rPr>
        <w:t>作为特征，然后进行传统机器学习。</w:t>
      </w:r>
      <w:r>
        <w:rPr>
          <w:rFonts w:hint="eastAsia"/>
        </w:rPr>
        <w:t>”</w:t>
      </w:r>
      <w:r w:rsidR="00361D6A">
        <w:rPr>
          <w:rFonts w:hint="eastAsia"/>
        </w:rPr>
        <w:t>这个地</w:t>
      </w:r>
      <w:r w:rsidR="00A222DE">
        <w:rPr>
          <w:rFonts w:hint="eastAsia"/>
        </w:rPr>
        <w:t>方听起来简单</w:t>
      </w:r>
      <w:r w:rsidR="005343ED">
        <w:rPr>
          <w:rFonts w:hint="eastAsia"/>
        </w:rPr>
        <w:t>，但</w:t>
      </w:r>
      <w:r w:rsidR="005343ED">
        <w:rPr>
          <w:rFonts w:hint="eastAsia"/>
        </w:rPr>
        <w:lastRenderedPageBreak/>
        <w:t>是</w:t>
      </w:r>
      <w:r w:rsidR="002F7BC0">
        <w:rPr>
          <w:rFonts w:hint="eastAsia"/>
        </w:rPr>
        <w:t>自然语言中的</w:t>
      </w:r>
      <w:r w:rsidR="00700714">
        <w:rPr>
          <w:rFonts w:hint="eastAsia"/>
        </w:rPr>
        <w:t>词汇</w:t>
      </w:r>
      <w:r w:rsidR="00487EB8">
        <w:rPr>
          <w:rFonts w:hint="eastAsia"/>
        </w:rPr>
        <w:t>全部都是离散的</w:t>
      </w:r>
      <w:r w:rsidR="002D4FAB">
        <w:rPr>
          <w:rFonts w:hint="eastAsia"/>
        </w:rPr>
        <w:t>，且数量庞大</w:t>
      </w:r>
      <w:r w:rsidR="000D2AA5">
        <w:rPr>
          <w:rFonts w:hint="eastAsia"/>
        </w:rPr>
        <w:t>，其中不乏有许多</w:t>
      </w:r>
      <w:r w:rsidR="007A1C0C">
        <w:rPr>
          <w:rFonts w:hint="eastAsia"/>
        </w:rPr>
        <w:t>没有情绪意义的词</w:t>
      </w:r>
      <w:r w:rsidR="0023706E">
        <w:t>/</w:t>
      </w:r>
      <w:r w:rsidR="00AB4B50">
        <w:rPr>
          <w:rFonts w:hint="eastAsia"/>
        </w:rPr>
        <w:t>数字</w:t>
      </w:r>
      <w:r w:rsidR="00554B5C">
        <w:rPr>
          <w:rFonts w:hint="eastAsia"/>
        </w:rPr>
        <w:t>/</w:t>
      </w:r>
      <w:r w:rsidR="00554B5C">
        <w:rPr>
          <w:rFonts w:hint="eastAsia"/>
        </w:rPr>
        <w:t>符号</w:t>
      </w:r>
      <w:r w:rsidR="00047DBD">
        <w:rPr>
          <w:rFonts w:hint="eastAsia"/>
        </w:rPr>
        <w:t>，如“</w:t>
      </w:r>
      <w:r w:rsidR="00AD39F0" w:rsidRPr="00AD39F0">
        <w:rPr>
          <w:rFonts w:hint="eastAsia"/>
        </w:rPr>
        <w:t>而且</w:t>
      </w:r>
      <w:r w:rsidR="00047DBD">
        <w:rPr>
          <w:rFonts w:hint="eastAsia"/>
        </w:rPr>
        <w:t>”</w:t>
      </w:r>
      <w:r w:rsidR="009B67D4">
        <w:rPr>
          <w:rFonts w:hint="eastAsia"/>
        </w:rPr>
        <w:t>、“一个”、“一般”</w:t>
      </w:r>
      <w:r w:rsidR="004018CC">
        <w:rPr>
          <w:rFonts w:hint="eastAsia"/>
        </w:rPr>
        <w:t>、“</w:t>
      </w:r>
      <w:r w:rsidR="00425EF0">
        <w:t>211</w:t>
      </w:r>
      <w:r w:rsidR="004018CC">
        <w:rPr>
          <w:rFonts w:hint="eastAsia"/>
        </w:rPr>
        <w:t>”</w:t>
      </w:r>
      <w:r w:rsidR="00F76892">
        <w:rPr>
          <w:rFonts w:hint="eastAsia"/>
        </w:rPr>
        <w:t>、“（）”</w:t>
      </w:r>
      <w:r w:rsidR="005C5655">
        <w:rPr>
          <w:rFonts w:hint="eastAsia"/>
        </w:rPr>
        <w:t>等</w:t>
      </w:r>
      <w:r w:rsidR="00CF7695">
        <w:rPr>
          <w:rFonts w:hint="eastAsia"/>
        </w:rPr>
        <w:t>。</w:t>
      </w:r>
    </w:p>
    <w:p w14:paraId="74DF27EE" w14:textId="01A9AC2B" w:rsidR="00CF7695" w:rsidRDefault="00CF7695" w:rsidP="00421224">
      <w:pPr>
        <w:ind w:firstLine="480"/>
      </w:pPr>
      <w:r>
        <w:rPr>
          <w:rFonts w:hint="eastAsia"/>
        </w:rPr>
        <w:t>对于离散的</w:t>
      </w:r>
      <w:r w:rsidR="008065C0">
        <w:rPr>
          <w:rFonts w:hint="eastAsia"/>
        </w:rPr>
        <w:t>特征，我们</w:t>
      </w:r>
      <w:r w:rsidR="00E85CBC">
        <w:rPr>
          <w:rFonts w:hint="eastAsia"/>
        </w:rPr>
        <w:t>有</w:t>
      </w:r>
      <w:r w:rsidR="002F4110">
        <w:rPr>
          <w:rFonts w:hint="eastAsia"/>
        </w:rPr>
        <w:t>解决方法，就是将其</w:t>
      </w:r>
      <w:r w:rsidR="002F4110">
        <w:rPr>
          <w:rFonts w:hint="eastAsia"/>
        </w:rPr>
        <w:t>one</w:t>
      </w:r>
      <w:r w:rsidR="002F4110">
        <w:t>-hot</w:t>
      </w:r>
      <w:r w:rsidR="002F4110">
        <w:rPr>
          <w:rFonts w:hint="eastAsia"/>
        </w:rPr>
        <w:t>化</w:t>
      </w:r>
      <w:r w:rsidR="00D30BF7">
        <w:rPr>
          <w:rFonts w:hint="eastAsia"/>
        </w:rPr>
        <w:t>，一个特征对应一个</w:t>
      </w:r>
      <w:r w:rsidR="006B6678">
        <w:rPr>
          <w:rFonts w:hint="eastAsia"/>
        </w:rPr>
        <w:t>位置</w:t>
      </w:r>
      <w:r w:rsidR="002822DF">
        <w:rPr>
          <w:rFonts w:hint="eastAsia"/>
        </w:rPr>
        <w:t>，如</w:t>
      </w:r>
      <w:r w:rsidR="002822DF">
        <w:rPr>
          <w:rFonts w:hint="eastAsia"/>
        </w:rPr>
        <w:t>[</w:t>
      </w:r>
      <w:r w:rsidR="002822DF">
        <w:t>0, 0, 0, 1]</w:t>
      </w:r>
      <w:r w:rsidR="006B6678">
        <w:rPr>
          <w:rFonts w:hint="eastAsia"/>
        </w:rPr>
        <w:t>。在</w:t>
      </w:r>
      <w:r w:rsidR="006B6678">
        <w:rPr>
          <w:rFonts w:hint="eastAsia"/>
        </w:rPr>
        <w:t>NLP</w:t>
      </w:r>
      <w:r w:rsidR="006B6678">
        <w:rPr>
          <w:rFonts w:hint="eastAsia"/>
        </w:rPr>
        <w:t>中有一种类似的方法——</w:t>
      </w:r>
      <w:r w:rsidR="004D72E4" w:rsidRPr="004D72E4">
        <w:t>Bag-of-Words Model</w:t>
      </w:r>
      <w:r w:rsidR="00264842">
        <w:rPr>
          <w:rFonts w:hint="eastAsia"/>
        </w:rPr>
        <w:t>，</w:t>
      </w:r>
      <w:proofErr w:type="gramStart"/>
      <w:r w:rsidR="00264842">
        <w:rPr>
          <w:rFonts w:hint="eastAsia"/>
        </w:rPr>
        <w:t>即词袋模型</w:t>
      </w:r>
      <w:proofErr w:type="gramEnd"/>
      <w:r w:rsidR="009B1FE6">
        <w:rPr>
          <w:rFonts w:hint="eastAsia"/>
        </w:rPr>
        <w:t>，同样是将</w:t>
      </w:r>
      <w:r w:rsidR="00F334C4">
        <w:rPr>
          <w:rFonts w:hint="eastAsia"/>
        </w:rPr>
        <w:t>离散特征（单词）</w:t>
      </w:r>
      <w:r w:rsidR="006A01D8">
        <w:rPr>
          <w:rFonts w:hint="eastAsia"/>
        </w:rPr>
        <w:t>数值化，但不是一个单词对应一个位置，而是一个单词对应</w:t>
      </w:r>
      <w:proofErr w:type="gramStart"/>
      <w:r w:rsidR="006A01D8">
        <w:rPr>
          <w:rFonts w:hint="eastAsia"/>
        </w:rPr>
        <w:t>一</w:t>
      </w:r>
      <w:proofErr w:type="gramEnd"/>
      <w:r w:rsidR="006A01D8">
        <w:rPr>
          <w:rFonts w:hint="eastAsia"/>
        </w:rPr>
        <w:t>个数</w:t>
      </w:r>
      <w:r w:rsidR="00A424B9">
        <w:rPr>
          <w:rFonts w:hint="eastAsia"/>
        </w:rPr>
        <w:t>，如</w:t>
      </w:r>
      <w:r w:rsidR="00A424B9">
        <w:t>3</w:t>
      </w:r>
      <w:r w:rsidR="00D251F8">
        <w:rPr>
          <w:rFonts w:hint="eastAsia"/>
        </w:rPr>
        <w:t>。</w:t>
      </w:r>
      <w:r w:rsidR="00715EBF">
        <w:rPr>
          <w:rFonts w:hint="eastAsia"/>
        </w:rPr>
        <w:t>这次任务我们会</w:t>
      </w:r>
      <w:proofErr w:type="gramStart"/>
      <w:r w:rsidR="00715EBF">
        <w:rPr>
          <w:rFonts w:hint="eastAsia"/>
        </w:rPr>
        <w:t>使用词袋模型</w:t>
      </w:r>
      <w:proofErr w:type="gramEnd"/>
      <w:r w:rsidR="00715EBF">
        <w:rPr>
          <w:rFonts w:hint="eastAsia"/>
        </w:rPr>
        <w:t>。</w:t>
      </w:r>
    </w:p>
    <w:p w14:paraId="653EA896" w14:textId="0605C0B5" w:rsidR="00DE6BAC" w:rsidRDefault="006F22B9" w:rsidP="00421224">
      <w:pPr>
        <w:ind w:firstLine="480"/>
      </w:pPr>
      <w:r>
        <w:rPr>
          <w:rFonts w:hint="eastAsia"/>
        </w:rPr>
        <w:t>对于</w:t>
      </w:r>
      <w:r w:rsidR="00C50FD1">
        <w:rPr>
          <w:rFonts w:hint="eastAsia"/>
        </w:rPr>
        <w:t>数量</w:t>
      </w:r>
      <w:r w:rsidR="002F3CA2">
        <w:rPr>
          <w:rFonts w:hint="eastAsia"/>
        </w:rPr>
        <w:t>庞大的</w:t>
      </w:r>
      <w:r w:rsidR="00674370">
        <w:rPr>
          <w:rFonts w:hint="eastAsia"/>
        </w:rPr>
        <w:t>词</w:t>
      </w:r>
      <w:r w:rsidR="00700714">
        <w:rPr>
          <w:rFonts w:hint="eastAsia"/>
        </w:rPr>
        <w:t>汇</w:t>
      </w:r>
      <w:r w:rsidR="00FC084D">
        <w:rPr>
          <w:rFonts w:hint="eastAsia"/>
        </w:rPr>
        <w:t>们</w:t>
      </w:r>
      <w:r w:rsidR="00C50FD1">
        <w:rPr>
          <w:rFonts w:hint="eastAsia"/>
        </w:rPr>
        <w:t>，</w:t>
      </w:r>
      <w:r w:rsidR="00273B4F">
        <w:rPr>
          <w:rFonts w:hint="eastAsia"/>
        </w:rPr>
        <w:t>我们也有一种简单有效的处理</w:t>
      </w:r>
      <w:r w:rsidR="00A40CC1">
        <w:rPr>
          <w:rFonts w:hint="eastAsia"/>
        </w:rPr>
        <w:t>办法</w:t>
      </w:r>
      <w:r w:rsidR="005B4106">
        <w:rPr>
          <w:rFonts w:hint="eastAsia"/>
        </w:rPr>
        <w:t>——去除低频单词</w:t>
      </w:r>
      <w:r w:rsidR="002223D9">
        <w:rPr>
          <w:rFonts w:hint="eastAsia"/>
        </w:rPr>
        <w:t>。将单词数值化</w:t>
      </w:r>
      <w:proofErr w:type="gramStart"/>
      <w:r w:rsidR="002223D9">
        <w:rPr>
          <w:rFonts w:hint="eastAsia"/>
        </w:rPr>
        <w:t>放入词袋的</w:t>
      </w:r>
      <w:proofErr w:type="gramEnd"/>
      <w:r w:rsidR="002223D9">
        <w:rPr>
          <w:rFonts w:hint="eastAsia"/>
        </w:rPr>
        <w:t>同时，我们会统计它们的频率</w:t>
      </w:r>
      <w:r w:rsidR="00A20B9F">
        <w:rPr>
          <w:rFonts w:hint="eastAsia"/>
        </w:rPr>
        <w:t>，</w:t>
      </w:r>
      <w:r w:rsidR="00DA1B82">
        <w:rPr>
          <w:rFonts w:hint="eastAsia"/>
        </w:rPr>
        <w:t>因此我们可以通过设置最低频率阈值</w:t>
      </w:r>
      <w:proofErr w:type="spellStart"/>
      <w:r w:rsidR="00DA1B82">
        <w:rPr>
          <w:rFonts w:hint="eastAsia"/>
        </w:rPr>
        <w:t>m</w:t>
      </w:r>
      <w:r w:rsidR="00DA1B82">
        <w:t>in</w:t>
      </w:r>
      <w:r w:rsidR="000473E2">
        <w:t>_df</w:t>
      </w:r>
      <w:proofErr w:type="spellEnd"/>
      <w:r w:rsidR="000473E2">
        <w:rPr>
          <w:rFonts w:hint="eastAsia"/>
        </w:rPr>
        <w:t>来对低频单词进行去除</w:t>
      </w:r>
      <w:r w:rsidR="00CB393F">
        <w:rPr>
          <w:rFonts w:hint="eastAsia"/>
        </w:rPr>
        <w:t>。</w:t>
      </w:r>
      <w:r w:rsidR="00FB153D">
        <w:rPr>
          <w:rFonts w:hint="eastAsia"/>
        </w:rPr>
        <w:t>当然，这是中文的</w:t>
      </w:r>
      <w:r w:rsidR="00083341">
        <w:rPr>
          <w:rFonts w:hint="eastAsia"/>
        </w:rPr>
        <w:t>情况</w:t>
      </w:r>
      <w:r w:rsidR="0009602C">
        <w:rPr>
          <w:rFonts w:hint="eastAsia"/>
        </w:rPr>
        <w:t>，因为我们</w:t>
      </w:r>
      <w:r w:rsidR="008E67D4">
        <w:rPr>
          <w:rFonts w:hint="eastAsia"/>
        </w:rPr>
        <w:t>主要处理</w:t>
      </w:r>
      <w:r w:rsidR="007F0D71">
        <w:rPr>
          <w:rFonts w:hint="eastAsia"/>
        </w:rPr>
        <w:t>中文</w:t>
      </w:r>
      <w:r w:rsidR="00DB7453">
        <w:rPr>
          <w:rFonts w:hint="eastAsia"/>
        </w:rPr>
        <w:t>词汇</w:t>
      </w:r>
      <w:r w:rsidR="00ED22B0">
        <w:rPr>
          <w:rFonts w:hint="eastAsia"/>
        </w:rPr>
        <w:t>，</w:t>
      </w:r>
      <w:r w:rsidR="00DB7453">
        <w:rPr>
          <w:rFonts w:hint="eastAsia"/>
        </w:rPr>
        <w:t>所以对于其中夹杂的英文词汇，我们可以直接</w:t>
      </w:r>
      <w:r w:rsidR="008D6502">
        <w:rPr>
          <w:rFonts w:hint="eastAsia"/>
        </w:rPr>
        <w:t>通过其长度进行去除</w:t>
      </w:r>
      <w:r w:rsidR="00610EAD">
        <w:rPr>
          <w:rFonts w:hint="eastAsia"/>
        </w:rPr>
        <w:t>，</w:t>
      </w:r>
      <w:r w:rsidR="00890188">
        <w:rPr>
          <w:rFonts w:hint="eastAsia"/>
        </w:rPr>
        <w:t>毕竟大部分英文</w:t>
      </w:r>
      <w:r w:rsidR="00C06899">
        <w:rPr>
          <w:rFonts w:hint="eastAsia"/>
        </w:rPr>
        <w:t>词汇长度越短</w:t>
      </w:r>
      <w:r w:rsidR="00E4707E">
        <w:rPr>
          <w:rFonts w:hint="eastAsia"/>
        </w:rPr>
        <w:t>，</w:t>
      </w:r>
      <w:r w:rsidR="009F3E97">
        <w:rPr>
          <w:rFonts w:hint="eastAsia"/>
        </w:rPr>
        <w:t>其</w:t>
      </w:r>
      <w:r w:rsidR="00C34AF9">
        <w:rPr>
          <w:rFonts w:hint="eastAsia"/>
        </w:rPr>
        <w:t>自身所包含的</w:t>
      </w:r>
      <w:r w:rsidR="00E4707E">
        <w:rPr>
          <w:rFonts w:hint="eastAsia"/>
        </w:rPr>
        <w:t>信息量越少</w:t>
      </w:r>
      <w:r w:rsidR="00C34AF9">
        <w:rPr>
          <w:rFonts w:hint="eastAsia"/>
        </w:rPr>
        <w:t>。</w:t>
      </w:r>
    </w:p>
    <w:p w14:paraId="26F201BD" w14:textId="70B934A1" w:rsidR="00391C52" w:rsidRDefault="00C702A4" w:rsidP="00421224">
      <w:pPr>
        <w:ind w:firstLine="480"/>
      </w:pPr>
      <w:r>
        <w:rPr>
          <w:rFonts w:hint="eastAsia"/>
        </w:rPr>
        <w:t>对于</w:t>
      </w:r>
      <w:r w:rsidR="00A31765">
        <w:rPr>
          <w:rFonts w:hint="eastAsia"/>
        </w:rPr>
        <w:t>没有意义的</w:t>
      </w:r>
      <w:r w:rsidR="0099165E">
        <w:rPr>
          <w:rFonts w:hint="eastAsia"/>
        </w:rPr>
        <w:t>词</w:t>
      </w:r>
      <w:r w:rsidR="00DE0A06">
        <w:rPr>
          <w:rFonts w:hint="eastAsia"/>
        </w:rPr>
        <w:t>，</w:t>
      </w:r>
      <w:r w:rsidR="00D22C3D">
        <w:rPr>
          <w:rFonts w:hint="eastAsia"/>
        </w:rPr>
        <w:t>我们</w:t>
      </w:r>
      <w:r w:rsidR="00B60D08">
        <w:rPr>
          <w:rFonts w:hint="eastAsia"/>
        </w:rPr>
        <w:t>可以</w:t>
      </w:r>
      <w:r w:rsidR="004E5D17">
        <w:rPr>
          <w:rFonts w:hint="eastAsia"/>
        </w:rPr>
        <w:t>将其标记为停用词</w:t>
      </w:r>
      <w:r w:rsidR="004C1D40">
        <w:rPr>
          <w:rFonts w:hint="eastAsia"/>
        </w:rPr>
        <w:t>，</w:t>
      </w:r>
      <w:r w:rsidR="004E5D17">
        <w:rPr>
          <w:rFonts w:hint="eastAsia"/>
        </w:rPr>
        <w:t>保存在字典里面，</w:t>
      </w:r>
      <w:r w:rsidR="005E3AEA">
        <w:rPr>
          <w:rFonts w:hint="eastAsia"/>
        </w:rPr>
        <w:t>当</w:t>
      </w:r>
      <w:r w:rsidR="00243DA6">
        <w:rPr>
          <w:rFonts w:hint="eastAsia"/>
        </w:rPr>
        <w:t>处理时碰到位于停用词字典里的词，忽略它</w:t>
      </w:r>
      <w:r w:rsidR="00DA5F9E">
        <w:rPr>
          <w:rFonts w:hint="eastAsia"/>
        </w:rPr>
        <w:t>即可。</w:t>
      </w:r>
    </w:p>
    <w:p w14:paraId="0C2502BF" w14:textId="711CF0B5" w:rsidR="00984C57" w:rsidRDefault="00984C57" w:rsidP="00421224">
      <w:pPr>
        <w:ind w:firstLine="480"/>
      </w:pPr>
      <w:r>
        <w:rPr>
          <w:rFonts w:hint="eastAsia"/>
        </w:rPr>
        <w:t>即便这样，</w:t>
      </w:r>
      <w:r w:rsidR="00627850">
        <w:rPr>
          <w:rFonts w:hint="eastAsia"/>
        </w:rPr>
        <w:t>处理后的</w:t>
      </w:r>
      <w:r w:rsidR="00C84889">
        <w:rPr>
          <w:rFonts w:hint="eastAsia"/>
        </w:rPr>
        <w:t>词汇数量仍然达到了</w:t>
      </w:r>
      <w:r w:rsidR="00C84889">
        <w:rPr>
          <w:rFonts w:hint="eastAsia"/>
        </w:rPr>
        <w:t>5</w:t>
      </w:r>
      <w:r w:rsidR="00C84889">
        <w:t>000</w:t>
      </w:r>
      <w:r w:rsidR="00C84889">
        <w:rPr>
          <w:rFonts w:hint="eastAsia"/>
        </w:rPr>
        <w:t>个</w:t>
      </w:r>
      <w:r w:rsidR="00156298">
        <w:rPr>
          <w:rFonts w:hint="eastAsia"/>
        </w:rPr>
        <w:t>以上！</w:t>
      </w:r>
      <w:r w:rsidR="00392368">
        <w:rPr>
          <w:rFonts w:hint="eastAsia"/>
        </w:rPr>
        <w:t>这</w:t>
      </w:r>
      <w:r w:rsidR="00D85230">
        <w:rPr>
          <w:rFonts w:hint="eastAsia"/>
        </w:rPr>
        <w:t>和</w:t>
      </w:r>
      <w:r w:rsidR="00392368">
        <w:rPr>
          <w:rFonts w:hint="eastAsia"/>
        </w:rPr>
        <w:t>前两个任务中的</w:t>
      </w:r>
      <w:r w:rsidR="00392368">
        <w:rPr>
          <w:rFonts w:hint="eastAsia"/>
        </w:rPr>
        <w:t>1</w:t>
      </w:r>
      <w:r w:rsidR="00392368">
        <w:t>3</w:t>
      </w:r>
      <w:r w:rsidR="00392368">
        <w:rPr>
          <w:rFonts w:hint="eastAsia"/>
        </w:rPr>
        <w:t>个、</w:t>
      </w:r>
      <w:r w:rsidR="00392368">
        <w:rPr>
          <w:rFonts w:hint="eastAsia"/>
        </w:rPr>
        <w:t>3</w:t>
      </w:r>
      <w:r w:rsidR="00392368">
        <w:t>0</w:t>
      </w:r>
      <w:r w:rsidR="00392368">
        <w:rPr>
          <w:rFonts w:hint="eastAsia"/>
        </w:rPr>
        <w:t>个特征</w:t>
      </w:r>
      <w:r w:rsidR="00D85230">
        <w:rPr>
          <w:rFonts w:hint="eastAsia"/>
        </w:rPr>
        <w:t>并不在一个数量级，要知道我们</w:t>
      </w:r>
      <w:proofErr w:type="gramStart"/>
      <w:r w:rsidR="00D85230">
        <w:rPr>
          <w:rFonts w:hint="eastAsia"/>
        </w:rPr>
        <w:t>仅仅爬取了</w:t>
      </w:r>
      <w:proofErr w:type="gramEnd"/>
      <w:r w:rsidR="00B54776">
        <w:rPr>
          <w:rFonts w:hint="eastAsia"/>
        </w:rPr>
        <w:t>约</w:t>
      </w:r>
      <w:r w:rsidR="00B54776">
        <w:rPr>
          <w:rFonts w:hint="eastAsia"/>
        </w:rPr>
        <w:t>6</w:t>
      </w:r>
      <w:r w:rsidR="00B54776">
        <w:t>000</w:t>
      </w:r>
      <w:r w:rsidR="00B54776">
        <w:rPr>
          <w:rFonts w:hint="eastAsia"/>
        </w:rPr>
        <w:t>条数据</w:t>
      </w:r>
      <w:r w:rsidR="002D6220">
        <w:rPr>
          <w:rFonts w:hint="eastAsia"/>
        </w:rPr>
        <w:t>！</w:t>
      </w:r>
    </w:p>
    <w:p w14:paraId="2176C16C" w14:textId="77777777" w:rsidR="00CF779C" w:rsidRDefault="0023514B" w:rsidP="00421224">
      <w:pPr>
        <w:ind w:firstLine="480"/>
      </w:pPr>
      <w:r>
        <w:rPr>
          <w:rFonts w:hint="eastAsia"/>
        </w:rPr>
        <w:t>而这样又带来了</w:t>
      </w:r>
      <w:r w:rsidR="0009389B">
        <w:rPr>
          <w:rFonts w:hint="eastAsia"/>
        </w:rPr>
        <w:t>两</w:t>
      </w:r>
      <w:r>
        <w:rPr>
          <w:rFonts w:hint="eastAsia"/>
        </w:rPr>
        <w:t>个新的问题</w:t>
      </w:r>
      <w:r w:rsidR="00ED64A0">
        <w:rPr>
          <w:rFonts w:hint="eastAsia"/>
        </w:rPr>
        <w:t>。</w:t>
      </w:r>
    </w:p>
    <w:p w14:paraId="7E4B5413" w14:textId="19CFE6F7" w:rsidR="007B2F01" w:rsidRPr="00F91D16" w:rsidRDefault="00CF779C" w:rsidP="00F91D16">
      <w:pPr>
        <w:ind w:firstLine="480"/>
      </w:pPr>
      <w:proofErr w:type="gramStart"/>
      <w:r>
        <w:rPr>
          <w:rFonts w:hint="eastAsia"/>
        </w:rPr>
        <w:t>一</w:t>
      </w:r>
      <w:proofErr w:type="gramEnd"/>
      <w:r w:rsidR="004D6B3F">
        <w:rPr>
          <w:rFonts w:hint="eastAsia"/>
        </w:rPr>
        <w:t>：</w:t>
      </w:r>
      <w:r w:rsidR="00F91D16">
        <w:rPr>
          <w:rFonts w:hint="eastAsia"/>
        </w:rPr>
        <w:t>从每条句子中提取的特征数量都不同，同一个</w:t>
      </w:r>
      <w:r w:rsidR="00F91D16">
        <w:rPr>
          <w:rFonts w:hint="eastAsia"/>
        </w:rPr>
        <w:t>batch</w:t>
      </w:r>
      <w:r w:rsidR="00F91D16">
        <w:rPr>
          <w:rFonts w:hint="eastAsia"/>
        </w:rPr>
        <w:t>内甚至无法将输入进行堆叠，更无法将变长的输入放入模型。</w:t>
      </w:r>
    </w:p>
    <w:p w14:paraId="78BDE298" w14:textId="642A909A" w:rsidR="009B7B44" w:rsidRDefault="009B7B44" w:rsidP="00421224">
      <w:pPr>
        <w:ind w:firstLine="480"/>
      </w:pPr>
      <w:r>
        <w:rPr>
          <w:rFonts w:hint="eastAsia"/>
        </w:rPr>
        <w:t>二：</w:t>
      </w:r>
      <w:r w:rsidR="00F91D16">
        <w:rPr>
          <w:rFonts w:hint="eastAsia"/>
        </w:rPr>
        <w:t>从一条句子中提取的特征远小于从句子全集中提取的特征，这是因为自然语言的词汇本就是离散的。例如一条句子可能仅有</w:t>
      </w:r>
      <w:r w:rsidR="00F91D16">
        <w:rPr>
          <w:rFonts w:hint="eastAsia"/>
        </w:rPr>
        <w:t>2</w:t>
      </w:r>
      <w:r w:rsidR="00F91D16">
        <w:t>0</w:t>
      </w:r>
      <w:r w:rsidR="00F91D16">
        <w:rPr>
          <w:rFonts w:hint="eastAsia"/>
        </w:rPr>
        <w:t>个特征，要怎么放到一个宽度为</w:t>
      </w:r>
      <w:r w:rsidR="00F91D16">
        <w:rPr>
          <w:rFonts w:hint="eastAsia"/>
        </w:rPr>
        <w:t>5</w:t>
      </w:r>
      <w:r w:rsidR="00F91D16">
        <w:t>000</w:t>
      </w:r>
      <w:r w:rsidR="00F91D16">
        <w:rPr>
          <w:rFonts w:hint="eastAsia"/>
        </w:rPr>
        <w:t>条特征的网络呢？</w:t>
      </w:r>
    </w:p>
    <w:p w14:paraId="6B6F9ED0" w14:textId="615F0090" w:rsidR="00AD6CB3" w:rsidRDefault="0009389B" w:rsidP="00421224">
      <w:pPr>
        <w:ind w:firstLine="480"/>
      </w:pPr>
      <w:r>
        <w:rPr>
          <w:rFonts w:hint="eastAsia"/>
        </w:rPr>
        <w:t>首先</w:t>
      </w:r>
      <w:r w:rsidR="00A222C1">
        <w:rPr>
          <w:rFonts w:hint="eastAsia"/>
        </w:rPr>
        <w:t>，对于第一个问题</w:t>
      </w:r>
      <w:r w:rsidR="0015024C">
        <w:rPr>
          <w:rFonts w:hint="eastAsia"/>
        </w:rPr>
        <w:t>，我们可以强制规定句子的特征数量</w:t>
      </w:r>
      <w:proofErr w:type="spellStart"/>
      <w:r w:rsidR="00B47966" w:rsidRPr="00B47966">
        <w:t>num_sentence_word</w:t>
      </w:r>
      <w:proofErr w:type="spellEnd"/>
      <w:r w:rsidR="00190DB0">
        <w:rPr>
          <w:rFonts w:hint="eastAsia"/>
        </w:rPr>
        <w:t>，多裁少补</w:t>
      </w:r>
      <w:r w:rsidR="00411C93">
        <w:rPr>
          <w:rFonts w:hint="eastAsia"/>
        </w:rPr>
        <w:t>，</w:t>
      </w:r>
      <w:r w:rsidR="00B644E3">
        <w:rPr>
          <w:rFonts w:hint="eastAsia"/>
        </w:rPr>
        <w:t>将规定长度外的特征去除，或用某个固定的数（如</w:t>
      </w:r>
      <w:r w:rsidR="00B644E3">
        <w:rPr>
          <w:rFonts w:hint="eastAsia"/>
        </w:rPr>
        <w:t>&lt;</w:t>
      </w:r>
      <w:r w:rsidR="00AA6059">
        <w:rPr>
          <w:rFonts w:hint="eastAsia"/>
        </w:rPr>
        <w:t>PAD</w:t>
      </w:r>
      <w:r w:rsidR="00B644E3">
        <w:t>&gt;: 0</w:t>
      </w:r>
      <w:r w:rsidR="00B644E3">
        <w:rPr>
          <w:rFonts w:hint="eastAsia"/>
        </w:rPr>
        <w:t>）</w:t>
      </w:r>
      <w:r w:rsidR="001C71AC">
        <w:rPr>
          <w:rFonts w:hint="eastAsia"/>
        </w:rPr>
        <w:t>来补足特征</w:t>
      </w:r>
      <w:r w:rsidR="0043376F">
        <w:rPr>
          <w:rFonts w:hint="eastAsia"/>
        </w:rPr>
        <w:t>。</w:t>
      </w:r>
      <w:r w:rsidR="00AA4B0B">
        <w:rPr>
          <w:rFonts w:hint="eastAsia"/>
        </w:rPr>
        <w:t>这样一般不会带来问题</w:t>
      </w:r>
      <w:r w:rsidR="00A739CE">
        <w:rPr>
          <w:rFonts w:hint="eastAsia"/>
        </w:rPr>
        <w:t>，因为超长的特征带来</w:t>
      </w:r>
      <w:r w:rsidR="003D5C8F">
        <w:rPr>
          <w:rFonts w:hint="eastAsia"/>
        </w:rPr>
        <w:t>的细微情感变化对于我们预测</w:t>
      </w:r>
      <w:r w:rsidR="00EC0CC0">
        <w:rPr>
          <w:rFonts w:hint="eastAsia"/>
        </w:rPr>
        <w:t>大体情感</w:t>
      </w:r>
      <w:r w:rsidR="00CA620C">
        <w:rPr>
          <w:rFonts w:hint="eastAsia"/>
        </w:rPr>
        <w:t>是多余的</w:t>
      </w:r>
      <w:r w:rsidR="007E6D6C">
        <w:rPr>
          <w:rFonts w:hint="eastAsia"/>
        </w:rPr>
        <w:t>，另外</w:t>
      </w:r>
      <w:r w:rsidR="003535A6">
        <w:rPr>
          <w:rFonts w:hint="eastAsia"/>
        </w:rPr>
        <w:t>添加的</w:t>
      </w:r>
      <w:r w:rsidR="0059711E">
        <w:rPr>
          <w:rFonts w:hint="eastAsia"/>
        </w:rPr>
        <w:t>0</w:t>
      </w:r>
      <w:r w:rsidR="0059711E">
        <w:rPr>
          <w:rFonts w:hint="eastAsia"/>
        </w:rPr>
        <w:t>也会被深度神经网络学习到它并没有帮助分析情感的</w:t>
      </w:r>
      <w:r w:rsidR="006B356D">
        <w:rPr>
          <w:rFonts w:hint="eastAsia"/>
        </w:rPr>
        <w:t>作用。</w:t>
      </w:r>
    </w:p>
    <w:p w14:paraId="3460AC5C" w14:textId="46A3AFBD" w:rsidR="003F487F" w:rsidRDefault="00C10FC3" w:rsidP="003F487F">
      <w:pPr>
        <w:ind w:firstLine="480"/>
      </w:pPr>
      <w:r>
        <w:rPr>
          <w:rFonts w:hint="eastAsia"/>
        </w:rPr>
        <w:t>然后，对于第二个问题</w:t>
      </w:r>
      <w:r w:rsidR="00694341">
        <w:rPr>
          <w:rFonts w:hint="eastAsia"/>
        </w:rPr>
        <w:t>，对于小模型</w:t>
      </w:r>
      <w:r w:rsidR="006164C0">
        <w:rPr>
          <w:rFonts w:hint="eastAsia"/>
        </w:rPr>
        <w:t>，</w:t>
      </w:r>
      <w:r w:rsidR="00B5619C">
        <w:rPr>
          <w:rFonts w:hint="eastAsia"/>
        </w:rPr>
        <w:t>我们可以</w:t>
      </w:r>
      <w:r w:rsidR="000E4988">
        <w:rPr>
          <w:rFonts w:hint="eastAsia"/>
        </w:rPr>
        <w:t>不设置</w:t>
      </w:r>
      <w:r w:rsidR="00776C8E">
        <w:rPr>
          <w:rFonts w:hint="eastAsia"/>
        </w:rPr>
        <w:t>全体特征数为层的尺寸，</w:t>
      </w:r>
      <w:r w:rsidR="00463B59">
        <w:rPr>
          <w:rFonts w:hint="eastAsia"/>
        </w:rPr>
        <w:t>毕竟</w:t>
      </w:r>
      <w:r w:rsidR="005F256F">
        <w:rPr>
          <w:rFonts w:hint="eastAsia"/>
        </w:rPr>
        <w:t>宽度为</w:t>
      </w:r>
      <w:r w:rsidR="005F256F">
        <w:rPr>
          <w:rFonts w:hint="eastAsia"/>
        </w:rPr>
        <w:t>5</w:t>
      </w:r>
      <w:r w:rsidR="005F256F">
        <w:t>000</w:t>
      </w:r>
      <w:r w:rsidR="005F256F">
        <w:rPr>
          <w:rFonts w:hint="eastAsia"/>
        </w:rPr>
        <w:t>的网络</w:t>
      </w:r>
      <w:r w:rsidR="00895113">
        <w:rPr>
          <w:rFonts w:hint="eastAsia"/>
        </w:rPr>
        <w:t>不那么容易</w:t>
      </w:r>
      <w:r w:rsidR="008E33F7">
        <w:rPr>
          <w:rFonts w:hint="eastAsia"/>
        </w:rPr>
        <w:t>训练</w:t>
      </w:r>
      <w:r w:rsidR="00794B8C">
        <w:rPr>
          <w:rFonts w:hint="eastAsia"/>
        </w:rPr>
        <w:t>，</w:t>
      </w:r>
      <w:r w:rsidR="00515BD7">
        <w:rPr>
          <w:rFonts w:hint="eastAsia"/>
        </w:rPr>
        <w:t>我们</w:t>
      </w:r>
      <w:r w:rsidR="008E33F7">
        <w:rPr>
          <w:rFonts w:hint="eastAsia"/>
        </w:rPr>
        <w:t>将</w:t>
      </w:r>
      <w:r w:rsidR="00635D4C">
        <w:rPr>
          <w:rFonts w:hint="eastAsia"/>
        </w:rPr>
        <w:t>特征</w:t>
      </w:r>
      <w:proofErr w:type="gramStart"/>
      <w:r w:rsidR="00635D4C">
        <w:rPr>
          <w:rFonts w:hint="eastAsia"/>
        </w:rPr>
        <w:t>数设置</w:t>
      </w:r>
      <w:proofErr w:type="gramEnd"/>
      <w:r w:rsidR="00635D4C">
        <w:rPr>
          <w:rFonts w:hint="eastAsia"/>
        </w:rPr>
        <w:t>得比</w:t>
      </w:r>
      <w:proofErr w:type="spellStart"/>
      <w:r w:rsidR="00B47966" w:rsidRPr="00B47966">
        <w:t>num_sentence_word</w:t>
      </w:r>
      <w:proofErr w:type="spellEnd"/>
      <w:r w:rsidR="00045CC0">
        <w:rPr>
          <w:rFonts w:hint="eastAsia"/>
        </w:rPr>
        <w:t>大即可</w:t>
      </w:r>
      <w:r w:rsidR="00FD7336">
        <w:rPr>
          <w:rFonts w:hint="eastAsia"/>
        </w:rPr>
        <w:t>，</w:t>
      </w:r>
      <w:r w:rsidR="00B047A5">
        <w:rPr>
          <w:rFonts w:hint="eastAsia"/>
        </w:rPr>
        <w:t>这样的</w:t>
      </w:r>
      <w:r w:rsidR="003F487F">
        <w:rPr>
          <w:rFonts w:hint="eastAsia"/>
        </w:rPr>
        <w:t>网络更方便训练，对理解</w:t>
      </w:r>
      <w:r w:rsidR="003F487F">
        <w:rPr>
          <w:rFonts w:hint="eastAsia"/>
        </w:rPr>
        <w:t>N</w:t>
      </w:r>
      <w:r w:rsidR="003F487F">
        <w:t>LP</w:t>
      </w:r>
      <w:r w:rsidR="003F487F">
        <w:rPr>
          <w:rFonts w:hint="eastAsia"/>
        </w:rPr>
        <w:t>任务的帮助更大</w:t>
      </w:r>
      <w:r w:rsidR="000544CA">
        <w:rPr>
          <w:rFonts w:hint="eastAsia"/>
        </w:rPr>
        <w:t>，至于为什么可以呢？</w:t>
      </w:r>
      <w:r w:rsidR="00A33AE8">
        <w:rPr>
          <w:rFonts w:hint="eastAsia"/>
        </w:rPr>
        <w:t>我们可以</w:t>
      </w:r>
      <w:r w:rsidR="004F5AF4">
        <w:rPr>
          <w:rFonts w:hint="eastAsia"/>
        </w:rPr>
        <w:t>认为</w:t>
      </w:r>
      <w:r w:rsidR="000C2906">
        <w:rPr>
          <w:rFonts w:hint="eastAsia"/>
        </w:rPr>
        <w:t>神经网络将部分</w:t>
      </w:r>
      <w:r w:rsidR="0012326A">
        <w:rPr>
          <w:rFonts w:hint="eastAsia"/>
        </w:rPr>
        <w:t>类似情感的词汇进行了合并</w:t>
      </w:r>
      <w:r w:rsidR="003946E1">
        <w:rPr>
          <w:rFonts w:hint="eastAsia"/>
        </w:rPr>
        <w:t>，完成了训练。</w:t>
      </w:r>
    </w:p>
    <w:p w14:paraId="1099C965" w14:textId="0D3F7229" w:rsidR="00B47679" w:rsidRPr="00421224" w:rsidRDefault="007C478B" w:rsidP="003F487F">
      <w:pPr>
        <w:ind w:firstLine="480"/>
      </w:pPr>
      <w:r>
        <w:rPr>
          <w:rFonts w:hint="eastAsia"/>
        </w:rPr>
        <w:t>另外，如果</w:t>
      </w:r>
      <w:r w:rsidR="003802A6">
        <w:rPr>
          <w:rFonts w:hint="eastAsia"/>
        </w:rPr>
        <w:t>想要训练更精确的模型，也可以</w:t>
      </w:r>
      <w:r w:rsidR="001A6CFD">
        <w:rPr>
          <w:rFonts w:hint="eastAsia"/>
        </w:rPr>
        <w:t>设置全体特征数为层的尺寸</w:t>
      </w:r>
      <w:r w:rsidR="007F6E76">
        <w:rPr>
          <w:rFonts w:hint="eastAsia"/>
        </w:rPr>
        <w:t>，我们可以将输入层设置为</w:t>
      </w:r>
      <w:r w:rsidR="007F6E76">
        <w:rPr>
          <w:rFonts w:hint="eastAsia"/>
        </w:rPr>
        <w:t>Embedding</w:t>
      </w:r>
      <w:r w:rsidR="007F6E76">
        <w:rPr>
          <w:rFonts w:hint="eastAsia"/>
        </w:rPr>
        <w:t>层</w:t>
      </w:r>
      <w:r w:rsidR="00941942">
        <w:rPr>
          <w:rFonts w:hint="eastAsia"/>
        </w:rPr>
        <w:t>，这个层会自动将</w:t>
      </w:r>
      <w:r w:rsidR="00DC5648">
        <w:rPr>
          <w:rFonts w:hint="eastAsia"/>
        </w:rPr>
        <w:t>低</w:t>
      </w:r>
      <w:r w:rsidR="008D79F9">
        <w:rPr>
          <w:rFonts w:hint="eastAsia"/>
        </w:rPr>
        <w:t>维度</w:t>
      </w:r>
      <w:r w:rsidR="00DC5648">
        <w:rPr>
          <w:rFonts w:hint="eastAsia"/>
        </w:rPr>
        <w:t>的输入</w:t>
      </w:r>
      <w:r w:rsidR="002F7A4F">
        <w:rPr>
          <w:rFonts w:hint="eastAsia"/>
        </w:rPr>
        <w:t>映射到高</w:t>
      </w:r>
      <w:r w:rsidR="008D79F9">
        <w:rPr>
          <w:rFonts w:hint="eastAsia"/>
        </w:rPr>
        <w:t>维度</w:t>
      </w:r>
      <w:r w:rsidR="002F7A4F">
        <w:rPr>
          <w:rFonts w:hint="eastAsia"/>
        </w:rPr>
        <w:t>上</w:t>
      </w:r>
      <w:r w:rsidR="00D01040">
        <w:rPr>
          <w:rFonts w:hint="eastAsia"/>
        </w:rPr>
        <w:t>。</w:t>
      </w:r>
    </w:p>
    <w:p w14:paraId="668753B8" w14:textId="7D65294C" w:rsidR="00BD4E5F" w:rsidRDefault="006A50E9" w:rsidP="00BD4E5F">
      <w:pPr>
        <w:pStyle w:val="1"/>
        <w:spacing w:before="31"/>
      </w:pPr>
      <w:bookmarkStart w:id="4" w:name="_Toc133707135"/>
      <w:r>
        <w:rPr>
          <w:rFonts w:hint="eastAsia"/>
        </w:rPr>
        <w:t>基于</w:t>
      </w:r>
      <w:proofErr w:type="spellStart"/>
      <w:r>
        <w:t>S</w:t>
      </w:r>
      <w:r>
        <w:rPr>
          <w:rFonts w:hint="eastAsia"/>
        </w:rPr>
        <w:t>k</w:t>
      </w:r>
      <w:r>
        <w:t>L</w:t>
      </w:r>
      <w:r>
        <w:rPr>
          <w:rFonts w:hint="eastAsia"/>
        </w:rPr>
        <w:t>earn</w:t>
      </w:r>
      <w:proofErr w:type="spellEnd"/>
      <w:r>
        <w:rPr>
          <w:rFonts w:hint="eastAsia"/>
        </w:rPr>
        <w:t>的简洁实现</w:t>
      </w:r>
      <w:bookmarkEnd w:id="4"/>
    </w:p>
    <w:p w14:paraId="503203CD" w14:textId="7974A32E" w:rsidR="0026729C" w:rsidRDefault="00AD4467" w:rsidP="00F40942">
      <w:pPr>
        <w:ind w:firstLine="480"/>
      </w:pPr>
      <w:r>
        <w:rPr>
          <w:rFonts w:hint="eastAsia"/>
        </w:rPr>
        <w:t>首先，导入</w:t>
      </w:r>
      <w:proofErr w:type="spellStart"/>
      <w:r w:rsidR="0048382A">
        <w:rPr>
          <w:rFonts w:hint="eastAsia"/>
        </w:rPr>
        <w:t>sklearn</w:t>
      </w:r>
      <w:proofErr w:type="spellEnd"/>
      <w:r w:rsidR="0048382A">
        <w:rPr>
          <w:rFonts w:hint="eastAsia"/>
        </w:rPr>
        <w:t>中已实现的函数</w:t>
      </w:r>
      <w:r w:rsidR="00082CDE">
        <w:rPr>
          <w:rFonts w:hint="eastAsia"/>
        </w:rPr>
        <w:t>。</w:t>
      </w:r>
    </w:p>
    <w:p w14:paraId="37D9F1E7" w14:textId="77777777" w:rsidR="00EB77FC" w:rsidRPr="00EB77FC" w:rsidRDefault="00EB77FC" w:rsidP="00EB77FC">
      <w:pPr>
        <w:widowControl/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shd w:val="clear" w:color="auto" w:fill="FFFFFF"/>
        <w:spacing w:line="240" w:lineRule="auto"/>
        <w:ind w:firstLineChars="0" w:firstLine="0"/>
        <w:jc w:val="left"/>
        <w:rPr>
          <w:rFonts w:ascii="JetBrains Mono" w:hAnsi="JetBrains Mono" w:cs="JetBrains Mono"/>
          <w:color w:val="080808"/>
          <w:kern w:val="0"/>
          <w:sz w:val="20"/>
          <w:szCs w:val="20"/>
        </w:rPr>
      </w:pPr>
      <w:r w:rsidRPr="00EB77FC">
        <w:rPr>
          <w:rFonts w:ascii="JetBrains Mono" w:hAnsi="JetBrains Mono" w:cs="JetBrains Mono"/>
          <w:color w:val="0033B3"/>
          <w:kern w:val="0"/>
          <w:sz w:val="20"/>
          <w:szCs w:val="20"/>
        </w:rPr>
        <w:lastRenderedPageBreak/>
        <w:t xml:space="preserve">import </w:t>
      </w:r>
      <w:proofErr w:type="spellStart"/>
      <w:r w:rsidRPr="00EB77FC">
        <w:rPr>
          <w:rFonts w:ascii="JetBrains Mono" w:hAnsi="JetBrains Mono" w:cs="JetBrains Mono"/>
          <w:color w:val="080808"/>
          <w:kern w:val="0"/>
          <w:sz w:val="20"/>
          <w:szCs w:val="20"/>
        </w:rPr>
        <w:t>numpy</w:t>
      </w:r>
      <w:proofErr w:type="spellEnd"/>
      <w:r w:rsidRPr="00EB77FC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</w:t>
      </w:r>
      <w:r w:rsidRPr="00EB77FC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as </w:t>
      </w:r>
      <w:r w:rsidRPr="00EB77FC">
        <w:rPr>
          <w:rFonts w:ascii="JetBrains Mono" w:hAnsi="JetBrains Mono" w:cs="JetBrains Mono"/>
          <w:color w:val="080808"/>
          <w:kern w:val="0"/>
          <w:sz w:val="20"/>
          <w:szCs w:val="20"/>
        </w:rPr>
        <w:t>np</w:t>
      </w:r>
      <w:r w:rsidRPr="00EB77FC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EB77FC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import </w:t>
      </w:r>
      <w:r w:rsidRPr="00EB77FC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pandas </w:t>
      </w:r>
      <w:r w:rsidRPr="00EB77FC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as </w:t>
      </w:r>
      <w:r w:rsidRPr="00EB77FC">
        <w:rPr>
          <w:rFonts w:ascii="JetBrains Mono" w:hAnsi="JetBrains Mono" w:cs="JetBrains Mono"/>
          <w:color w:val="080808"/>
          <w:kern w:val="0"/>
          <w:sz w:val="20"/>
          <w:szCs w:val="20"/>
        </w:rPr>
        <w:t>pd</w:t>
      </w:r>
      <w:r w:rsidRPr="00EB77FC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EB77FC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from </w:t>
      </w:r>
      <w:proofErr w:type="spellStart"/>
      <w:proofErr w:type="gramStart"/>
      <w:r w:rsidRPr="00EB77FC">
        <w:rPr>
          <w:rFonts w:ascii="JetBrains Mono" w:hAnsi="JetBrains Mono" w:cs="JetBrains Mono"/>
          <w:color w:val="080808"/>
          <w:kern w:val="0"/>
          <w:sz w:val="20"/>
          <w:szCs w:val="20"/>
        </w:rPr>
        <w:t>scipy.sparse</w:t>
      </w:r>
      <w:proofErr w:type="spellEnd"/>
      <w:proofErr w:type="gramEnd"/>
      <w:r w:rsidRPr="00EB77FC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</w:t>
      </w:r>
      <w:r w:rsidRPr="00EB77FC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import </w:t>
      </w:r>
      <w:proofErr w:type="spellStart"/>
      <w:r w:rsidRPr="00EB77FC">
        <w:rPr>
          <w:rFonts w:ascii="JetBrains Mono" w:hAnsi="JetBrains Mono" w:cs="JetBrains Mono"/>
          <w:color w:val="080808"/>
          <w:kern w:val="0"/>
          <w:sz w:val="20"/>
          <w:szCs w:val="20"/>
        </w:rPr>
        <w:t>coo_matrix</w:t>
      </w:r>
      <w:proofErr w:type="spellEnd"/>
      <w:r w:rsidRPr="00EB77FC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EB77FC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from </w:t>
      </w:r>
      <w:proofErr w:type="spellStart"/>
      <w:r w:rsidRPr="00EB77FC">
        <w:rPr>
          <w:rFonts w:ascii="JetBrains Mono" w:hAnsi="JetBrains Mono" w:cs="JetBrains Mono"/>
          <w:color w:val="080808"/>
          <w:kern w:val="0"/>
          <w:sz w:val="20"/>
          <w:szCs w:val="20"/>
        </w:rPr>
        <w:t>sklearn.neural_network</w:t>
      </w:r>
      <w:proofErr w:type="spellEnd"/>
      <w:r w:rsidRPr="00EB77FC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</w:t>
      </w:r>
      <w:r w:rsidRPr="00EB77FC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import </w:t>
      </w:r>
      <w:proofErr w:type="spellStart"/>
      <w:r w:rsidRPr="00EB77FC">
        <w:rPr>
          <w:rFonts w:ascii="JetBrains Mono" w:hAnsi="JetBrains Mono" w:cs="JetBrains Mono"/>
          <w:color w:val="080808"/>
          <w:kern w:val="0"/>
          <w:sz w:val="20"/>
          <w:szCs w:val="20"/>
        </w:rPr>
        <w:t>MLPClassifier</w:t>
      </w:r>
      <w:proofErr w:type="spellEnd"/>
      <w:r w:rsidRPr="00EB77FC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EB77FC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from </w:t>
      </w:r>
      <w:proofErr w:type="spellStart"/>
      <w:r w:rsidRPr="00EB77FC">
        <w:rPr>
          <w:rFonts w:ascii="JetBrains Mono" w:hAnsi="JetBrains Mono" w:cs="JetBrains Mono"/>
          <w:color w:val="080808"/>
          <w:kern w:val="0"/>
          <w:sz w:val="20"/>
          <w:szCs w:val="20"/>
        </w:rPr>
        <w:t>sklearn.metrics</w:t>
      </w:r>
      <w:proofErr w:type="spellEnd"/>
      <w:r w:rsidRPr="00EB77FC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</w:t>
      </w:r>
      <w:r w:rsidRPr="00EB77FC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import </w:t>
      </w:r>
      <w:proofErr w:type="spellStart"/>
      <w:r w:rsidRPr="00EB77FC">
        <w:rPr>
          <w:rFonts w:ascii="JetBrains Mono" w:hAnsi="JetBrains Mono" w:cs="JetBrains Mono"/>
          <w:color w:val="080808"/>
          <w:kern w:val="0"/>
          <w:sz w:val="20"/>
          <w:szCs w:val="20"/>
        </w:rPr>
        <w:t>classification_report</w:t>
      </w:r>
      <w:proofErr w:type="spellEnd"/>
      <w:r w:rsidRPr="00EB77FC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EB77FC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from </w:t>
      </w:r>
      <w:proofErr w:type="spellStart"/>
      <w:r w:rsidRPr="00EB77FC">
        <w:rPr>
          <w:rFonts w:ascii="JetBrains Mono" w:hAnsi="JetBrains Mono" w:cs="JetBrains Mono"/>
          <w:color w:val="080808"/>
          <w:kern w:val="0"/>
          <w:sz w:val="20"/>
          <w:szCs w:val="20"/>
        </w:rPr>
        <w:t>sklearn.model_selection</w:t>
      </w:r>
      <w:proofErr w:type="spellEnd"/>
      <w:r w:rsidRPr="00EB77FC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</w:t>
      </w:r>
      <w:r w:rsidRPr="00EB77FC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import </w:t>
      </w:r>
      <w:proofErr w:type="spellStart"/>
      <w:r w:rsidRPr="00EB77FC">
        <w:rPr>
          <w:rFonts w:ascii="JetBrains Mono" w:hAnsi="JetBrains Mono" w:cs="JetBrains Mono"/>
          <w:color w:val="080808"/>
          <w:kern w:val="0"/>
          <w:sz w:val="20"/>
          <w:szCs w:val="20"/>
        </w:rPr>
        <w:t>train_test_split</w:t>
      </w:r>
      <w:proofErr w:type="spellEnd"/>
      <w:r w:rsidRPr="00EB77FC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EB77FC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from </w:t>
      </w:r>
      <w:proofErr w:type="spellStart"/>
      <w:r w:rsidRPr="00EB77FC">
        <w:rPr>
          <w:rFonts w:ascii="JetBrains Mono" w:hAnsi="JetBrains Mono" w:cs="JetBrains Mono"/>
          <w:color w:val="080808"/>
          <w:kern w:val="0"/>
          <w:sz w:val="20"/>
          <w:szCs w:val="20"/>
        </w:rPr>
        <w:t>sklearn.feature_extraction.text</w:t>
      </w:r>
      <w:proofErr w:type="spellEnd"/>
      <w:r w:rsidRPr="00EB77FC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</w:t>
      </w:r>
      <w:r w:rsidRPr="00EB77FC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import </w:t>
      </w:r>
      <w:proofErr w:type="spellStart"/>
      <w:r w:rsidRPr="00EB77FC">
        <w:rPr>
          <w:rFonts w:ascii="JetBrains Mono" w:hAnsi="JetBrains Mono" w:cs="JetBrains Mono"/>
          <w:color w:val="080808"/>
          <w:kern w:val="0"/>
          <w:sz w:val="20"/>
          <w:szCs w:val="20"/>
        </w:rPr>
        <w:t>CountVectorizer</w:t>
      </w:r>
      <w:proofErr w:type="spellEnd"/>
      <w:r w:rsidRPr="00EB77FC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EB77FC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from </w:t>
      </w:r>
      <w:proofErr w:type="spellStart"/>
      <w:r w:rsidRPr="00EB77FC">
        <w:rPr>
          <w:rFonts w:ascii="JetBrains Mono" w:hAnsi="JetBrains Mono" w:cs="JetBrains Mono"/>
          <w:color w:val="080808"/>
          <w:kern w:val="0"/>
          <w:sz w:val="20"/>
          <w:szCs w:val="20"/>
        </w:rPr>
        <w:t>sklearn.feature_extraction.text</w:t>
      </w:r>
      <w:proofErr w:type="spellEnd"/>
      <w:r w:rsidRPr="00EB77FC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</w:t>
      </w:r>
      <w:r w:rsidRPr="00EB77FC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import </w:t>
      </w:r>
      <w:proofErr w:type="spellStart"/>
      <w:r w:rsidRPr="00EB77FC">
        <w:rPr>
          <w:rFonts w:ascii="JetBrains Mono" w:hAnsi="JetBrains Mono" w:cs="JetBrains Mono"/>
          <w:color w:val="080808"/>
          <w:kern w:val="0"/>
          <w:sz w:val="20"/>
          <w:szCs w:val="20"/>
        </w:rPr>
        <w:t>TfidfTransformer</w:t>
      </w:r>
      <w:proofErr w:type="spellEnd"/>
    </w:p>
    <w:p w14:paraId="737D1D1B" w14:textId="02244AAF" w:rsidR="00360B1F" w:rsidRDefault="00532B77" w:rsidP="0096743D">
      <w:pPr>
        <w:ind w:firstLine="480"/>
      </w:pPr>
      <w:r>
        <w:rPr>
          <w:rFonts w:hint="eastAsia"/>
        </w:rPr>
        <w:t>然后，</w:t>
      </w:r>
      <w:r w:rsidR="007D3E3C">
        <w:rPr>
          <w:rFonts w:hint="eastAsia"/>
        </w:rPr>
        <w:t>按照</w:t>
      </w:r>
      <w:r w:rsidR="0014119C">
        <w:rPr>
          <w:rFonts w:hint="eastAsia"/>
        </w:rPr>
        <w:t>机器学习的一般流程</w:t>
      </w:r>
      <w:r w:rsidR="002E5BD1">
        <w:rPr>
          <w:rFonts w:hint="eastAsia"/>
        </w:rPr>
        <w:t>：准备数据、</w:t>
      </w:r>
      <w:r w:rsidR="002E5BD1" w:rsidRPr="002E5BD1">
        <w:rPr>
          <w:rFonts w:hint="eastAsia"/>
        </w:rPr>
        <w:t>数据分析</w:t>
      </w:r>
      <w:r w:rsidR="002E5BD1">
        <w:rPr>
          <w:rFonts w:hint="eastAsia"/>
        </w:rPr>
        <w:t>、特征工程、模型选择及训练、模型评估</w:t>
      </w:r>
      <w:r w:rsidR="00BE2BB2">
        <w:rPr>
          <w:rFonts w:hint="eastAsia"/>
        </w:rPr>
        <w:t>，</w:t>
      </w:r>
      <w:r w:rsidR="00731DAA">
        <w:rPr>
          <w:rFonts w:hint="eastAsia"/>
        </w:rPr>
        <w:t>逐个调用函数</w:t>
      </w:r>
      <w:r w:rsidR="0066397A">
        <w:rPr>
          <w:rFonts w:hint="eastAsia"/>
        </w:rPr>
        <w:t>。</w:t>
      </w:r>
      <w:r w:rsidR="00DC0FBB">
        <w:rPr>
          <w:rFonts w:hint="eastAsia"/>
        </w:rPr>
        <w:t>这里与</w:t>
      </w:r>
      <w:r w:rsidR="007D5E47">
        <w:rPr>
          <w:rFonts w:hint="eastAsia"/>
        </w:rPr>
        <w:t>一般的机器学习任务有些不同</w:t>
      </w:r>
      <w:r w:rsidR="00B83071">
        <w:rPr>
          <w:rFonts w:hint="eastAsia"/>
        </w:rPr>
        <w:t>，但大致上是一样的。</w:t>
      </w:r>
    </w:p>
    <w:p w14:paraId="0D8E9639" w14:textId="3324B619" w:rsidR="00D272F3" w:rsidRPr="00D272F3" w:rsidRDefault="00D272F3" w:rsidP="00D272F3">
      <w:pPr>
        <w:widowControl/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shd w:val="clear" w:color="auto" w:fill="FFFFFF"/>
        <w:spacing w:line="240" w:lineRule="auto"/>
        <w:ind w:firstLineChars="0" w:firstLine="0"/>
        <w:jc w:val="left"/>
        <w:rPr>
          <w:rFonts w:ascii="JetBrains Mono" w:hAnsi="JetBrains Mono" w:cs="JetBrains Mono"/>
          <w:color w:val="080808"/>
          <w:kern w:val="0"/>
          <w:sz w:val="20"/>
          <w:szCs w:val="20"/>
        </w:rPr>
      </w:pPr>
      <w:r w:rsidRPr="00D272F3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 xml:space="preserve"># </w:t>
      </w:r>
      <w:proofErr w:type="gramStart"/>
      <w:r w:rsidRPr="00D272F3">
        <w:rPr>
          <w:rFonts w:ascii="宋体" w:hAnsi="宋体" w:cs="JetBrains Mono" w:hint="eastAsia"/>
          <w:i/>
          <w:iCs/>
          <w:color w:val="8C8C8C"/>
          <w:kern w:val="0"/>
          <w:sz w:val="20"/>
          <w:szCs w:val="20"/>
        </w:rPr>
        <w:t>加载黄</w:t>
      </w:r>
      <w:proofErr w:type="gramEnd"/>
      <w:r w:rsidRPr="00D272F3">
        <w:rPr>
          <w:rFonts w:ascii="宋体" w:hAnsi="宋体" w:cs="JetBrains Mono" w:hint="eastAsia"/>
          <w:i/>
          <w:iCs/>
          <w:color w:val="8C8C8C"/>
          <w:kern w:val="0"/>
          <w:sz w:val="20"/>
          <w:szCs w:val="20"/>
        </w:rPr>
        <w:t>果山好评数据集</w:t>
      </w:r>
      <w:r w:rsidRPr="00D272F3">
        <w:rPr>
          <w:rFonts w:ascii="宋体" w:hAnsi="宋体" w:cs="JetBrains Mono" w:hint="eastAsia"/>
          <w:i/>
          <w:iCs/>
          <w:color w:val="8C8C8C"/>
          <w:kern w:val="0"/>
          <w:sz w:val="20"/>
          <w:szCs w:val="20"/>
        </w:rPr>
        <w:br/>
      </w:r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df = </w:t>
      </w:r>
      <w:proofErr w:type="spellStart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pd.read_csv</w:t>
      </w:r>
      <w:proofErr w:type="spellEnd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r w:rsidRPr="00D272F3">
        <w:rPr>
          <w:rFonts w:ascii="JetBrains Mono" w:hAnsi="JetBrains Mono" w:cs="JetBrains Mono"/>
          <w:color w:val="067D17"/>
          <w:kern w:val="0"/>
          <w:sz w:val="20"/>
          <w:szCs w:val="20"/>
        </w:rPr>
        <w:t>'huangguo_mountain.csv'</w:t>
      </w:r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r w:rsidRPr="00D272F3">
        <w:rPr>
          <w:rFonts w:ascii="JetBrains Mono" w:hAnsi="JetBrains Mono" w:cs="JetBrains Mono"/>
          <w:color w:val="660099"/>
          <w:kern w:val="0"/>
          <w:sz w:val="20"/>
          <w:szCs w:val="20"/>
        </w:rPr>
        <w:t>encoding</w:t>
      </w:r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D272F3">
        <w:rPr>
          <w:rFonts w:ascii="JetBrains Mono" w:hAnsi="JetBrains Mono" w:cs="JetBrains Mono"/>
          <w:color w:val="067D17"/>
          <w:kern w:val="0"/>
          <w:sz w:val="20"/>
          <w:szCs w:val="20"/>
        </w:rPr>
        <w:t>'UTF-8'</w:t>
      </w:r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)</w:t>
      </w:r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df = </w:t>
      </w:r>
      <w:proofErr w:type="spellStart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df.dropna</w:t>
      </w:r>
      <w:proofErr w:type="spellEnd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()</w:t>
      </w:r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>contents = df[</w:t>
      </w:r>
      <w:r w:rsidRPr="00D272F3">
        <w:rPr>
          <w:rFonts w:ascii="JetBrains Mono" w:hAnsi="JetBrains Mono" w:cs="JetBrains Mono"/>
          <w:color w:val="067D17"/>
          <w:kern w:val="0"/>
          <w:sz w:val="20"/>
          <w:szCs w:val="20"/>
        </w:rPr>
        <w:t>'content'</w:t>
      </w:r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]</w:t>
      </w:r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>labels = df[</w:t>
      </w:r>
      <w:r w:rsidRPr="00D272F3">
        <w:rPr>
          <w:rFonts w:ascii="JetBrains Mono" w:hAnsi="JetBrains Mono" w:cs="JetBrains Mono"/>
          <w:color w:val="067D17"/>
          <w:kern w:val="0"/>
          <w:sz w:val="20"/>
          <w:szCs w:val="20"/>
        </w:rPr>
        <w:t>'label'</w:t>
      </w:r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]</w:t>
      </w:r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D272F3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#</w:t>
      </w:r>
      <w:r w:rsidRPr="00D272F3">
        <w:rPr>
          <w:rFonts w:ascii="宋体" w:hAnsi="宋体" w:cs="JetBrains Mono" w:hint="eastAsia"/>
          <w:i/>
          <w:iCs/>
          <w:color w:val="8C8C8C"/>
          <w:kern w:val="0"/>
          <w:sz w:val="20"/>
          <w:szCs w:val="20"/>
        </w:rPr>
        <w:t>将文本中的词语转换为词频矩阵 矩阵元素</w:t>
      </w:r>
      <w:r w:rsidRPr="00D272F3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a[</w:t>
      </w:r>
      <w:proofErr w:type="spellStart"/>
      <w:r w:rsidRPr="00D272F3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i</w:t>
      </w:r>
      <w:proofErr w:type="spellEnd"/>
      <w:r w:rsidRPr="00D272F3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][j]</w:t>
      </w:r>
      <w:r w:rsidRPr="00D272F3">
        <w:rPr>
          <w:rFonts w:ascii="宋体" w:hAnsi="宋体" w:cs="JetBrains Mono" w:hint="eastAsia"/>
          <w:i/>
          <w:iCs/>
          <w:color w:val="8C8C8C"/>
          <w:kern w:val="0"/>
          <w:sz w:val="20"/>
          <w:szCs w:val="20"/>
        </w:rPr>
        <w:t>表示</w:t>
      </w:r>
      <w:r w:rsidRPr="00D272F3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j</w:t>
      </w:r>
      <w:r w:rsidRPr="00D272F3">
        <w:rPr>
          <w:rFonts w:ascii="宋体" w:hAnsi="宋体" w:cs="JetBrains Mono" w:hint="eastAsia"/>
          <w:i/>
          <w:iCs/>
          <w:color w:val="8C8C8C"/>
          <w:kern w:val="0"/>
          <w:sz w:val="20"/>
          <w:szCs w:val="20"/>
        </w:rPr>
        <w:t>词在</w:t>
      </w:r>
      <w:proofErr w:type="spellStart"/>
      <w:r w:rsidRPr="00D272F3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i</w:t>
      </w:r>
      <w:proofErr w:type="spellEnd"/>
      <w:r w:rsidRPr="00D272F3">
        <w:rPr>
          <w:rFonts w:ascii="宋体" w:hAnsi="宋体" w:cs="JetBrains Mono" w:hint="eastAsia"/>
          <w:i/>
          <w:iCs/>
          <w:color w:val="8C8C8C"/>
          <w:kern w:val="0"/>
          <w:sz w:val="20"/>
          <w:szCs w:val="20"/>
        </w:rPr>
        <w:t>类文本下的词频</w:t>
      </w:r>
      <w:r w:rsidRPr="00D272F3">
        <w:rPr>
          <w:rFonts w:ascii="宋体" w:hAnsi="宋体" w:cs="JetBrains Mono" w:hint="eastAsia"/>
          <w:i/>
          <w:iCs/>
          <w:color w:val="8C8C8C"/>
          <w:kern w:val="0"/>
          <w:sz w:val="20"/>
          <w:szCs w:val="20"/>
        </w:rPr>
        <w:br/>
      </w:r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vectorizer = </w:t>
      </w:r>
      <w:proofErr w:type="spellStart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CountVectorizer</w:t>
      </w:r>
      <w:proofErr w:type="spellEnd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D272F3">
        <w:rPr>
          <w:rFonts w:ascii="JetBrains Mono" w:hAnsi="JetBrains Mono" w:cs="JetBrains Mono"/>
          <w:color w:val="660099"/>
          <w:kern w:val="0"/>
          <w:sz w:val="20"/>
          <w:szCs w:val="20"/>
        </w:rPr>
        <w:t>min_df</w:t>
      </w:r>
      <w:proofErr w:type="spellEnd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D272F3">
        <w:rPr>
          <w:rFonts w:ascii="JetBrains Mono" w:hAnsi="JetBrains Mono" w:cs="JetBrains Mono"/>
          <w:color w:val="1750EB"/>
          <w:kern w:val="0"/>
          <w:sz w:val="20"/>
          <w:szCs w:val="20"/>
        </w:rPr>
        <w:t>5</w:t>
      </w:r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)</w:t>
      </w:r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D272F3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#</w:t>
      </w:r>
      <w:r w:rsidRPr="00D272F3">
        <w:rPr>
          <w:rFonts w:ascii="宋体" w:hAnsi="宋体" w:cs="JetBrains Mono" w:hint="eastAsia"/>
          <w:i/>
          <w:iCs/>
          <w:color w:val="8C8C8C"/>
          <w:kern w:val="0"/>
          <w:sz w:val="20"/>
          <w:szCs w:val="20"/>
        </w:rPr>
        <w:t>该类会统计每个词语的</w:t>
      </w:r>
      <w:proofErr w:type="spellStart"/>
      <w:r w:rsidRPr="00D272F3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tf-idf</w:t>
      </w:r>
      <w:proofErr w:type="spellEnd"/>
      <w:r w:rsidRPr="00D272F3">
        <w:rPr>
          <w:rFonts w:ascii="宋体" w:hAnsi="宋体" w:cs="JetBrains Mono" w:hint="eastAsia"/>
          <w:i/>
          <w:iCs/>
          <w:color w:val="8C8C8C"/>
          <w:kern w:val="0"/>
          <w:sz w:val="20"/>
          <w:szCs w:val="20"/>
        </w:rPr>
        <w:t>权值</w:t>
      </w:r>
      <w:r w:rsidRPr="00D272F3">
        <w:rPr>
          <w:rFonts w:ascii="宋体" w:hAnsi="宋体" w:cs="JetBrains Mono" w:hint="eastAsia"/>
          <w:i/>
          <w:iCs/>
          <w:color w:val="8C8C8C"/>
          <w:kern w:val="0"/>
          <w:sz w:val="20"/>
          <w:szCs w:val="20"/>
        </w:rPr>
        <w:br/>
      </w:r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transformer = </w:t>
      </w:r>
      <w:proofErr w:type="spellStart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TfidfTransformer</w:t>
      </w:r>
      <w:proofErr w:type="spellEnd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()</w:t>
      </w:r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D272F3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#</w:t>
      </w:r>
      <w:r w:rsidRPr="00D272F3">
        <w:rPr>
          <w:rFonts w:ascii="宋体" w:hAnsi="宋体" w:cs="JetBrains Mono" w:hint="eastAsia"/>
          <w:i/>
          <w:iCs/>
          <w:color w:val="8C8C8C"/>
          <w:kern w:val="0"/>
          <w:sz w:val="20"/>
          <w:szCs w:val="20"/>
        </w:rPr>
        <w:t>第一个</w:t>
      </w:r>
      <w:proofErr w:type="spellStart"/>
      <w:r w:rsidRPr="00D272F3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fit_transform</w:t>
      </w:r>
      <w:proofErr w:type="spellEnd"/>
      <w:r w:rsidRPr="00D272F3">
        <w:rPr>
          <w:rFonts w:ascii="宋体" w:hAnsi="宋体" w:cs="JetBrains Mono" w:hint="eastAsia"/>
          <w:i/>
          <w:iCs/>
          <w:color w:val="8C8C8C"/>
          <w:kern w:val="0"/>
          <w:sz w:val="20"/>
          <w:szCs w:val="20"/>
        </w:rPr>
        <w:t>是计算</w:t>
      </w:r>
      <w:proofErr w:type="spellStart"/>
      <w:r w:rsidRPr="00D272F3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tf-idf</w:t>
      </w:r>
      <w:proofErr w:type="spellEnd"/>
      <w:r w:rsidRPr="00D272F3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 xml:space="preserve"> </w:t>
      </w:r>
      <w:r w:rsidRPr="00D272F3">
        <w:rPr>
          <w:rFonts w:ascii="宋体" w:hAnsi="宋体" w:cs="JetBrains Mono" w:hint="eastAsia"/>
          <w:i/>
          <w:iCs/>
          <w:color w:val="8C8C8C"/>
          <w:kern w:val="0"/>
          <w:sz w:val="20"/>
          <w:szCs w:val="20"/>
        </w:rPr>
        <w:t>第二个</w:t>
      </w:r>
      <w:proofErr w:type="spellStart"/>
      <w:r w:rsidRPr="00D272F3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fit_transform</w:t>
      </w:r>
      <w:proofErr w:type="spellEnd"/>
      <w:r w:rsidRPr="00D272F3">
        <w:rPr>
          <w:rFonts w:ascii="宋体" w:hAnsi="宋体" w:cs="JetBrains Mono" w:hint="eastAsia"/>
          <w:i/>
          <w:iCs/>
          <w:color w:val="8C8C8C"/>
          <w:kern w:val="0"/>
          <w:sz w:val="20"/>
          <w:szCs w:val="20"/>
        </w:rPr>
        <w:t>是将文本转为词频矩阵</w:t>
      </w:r>
      <w:r w:rsidRPr="00D272F3">
        <w:rPr>
          <w:rFonts w:ascii="宋体" w:hAnsi="宋体" w:cs="JetBrains Mono" w:hint="eastAsia"/>
          <w:i/>
          <w:iCs/>
          <w:color w:val="8C8C8C"/>
          <w:kern w:val="0"/>
          <w:sz w:val="20"/>
          <w:szCs w:val="20"/>
        </w:rPr>
        <w:br/>
      </w:r>
      <w:proofErr w:type="spellStart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tfidf</w:t>
      </w:r>
      <w:proofErr w:type="spellEnd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= </w:t>
      </w:r>
      <w:proofErr w:type="spellStart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transformer.fit_transform</w:t>
      </w:r>
      <w:proofErr w:type="spellEnd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vectorizer.fit_transform</w:t>
      </w:r>
      <w:proofErr w:type="spellEnd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(contents))</w:t>
      </w:r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D272F3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 xml:space="preserve"># </w:t>
      </w:r>
      <w:proofErr w:type="gramStart"/>
      <w:r w:rsidRPr="00D272F3">
        <w:rPr>
          <w:rFonts w:ascii="宋体" w:hAnsi="宋体" w:cs="JetBrains Mono" w:hint="eastAsia"/>
          <w:i/>
          <w:iCs/>
          <w:color w:val="8C8C8C"/>
          <w:kern w:val="0"/>
          <w:sz w:val="20"/>
          <w:szCs w:val="20"/>
        </w:rPr>
        <w:t>获取词袋模型</w:t>
      </w:r>
      <w:proofErr w:type="gramEnd"/>
      <w:r w:rsidRPr="00D272F3">
        <w:rPr>
          <w:rFonts w:ascii="宋体" w:hAnsi="宋体" w:cs="JetBrains Mono" w:hint="eastAsia"/>
          <w:i/>
          <w:iCs/>
          <w:color w:val="8C8C8C"/>
          <w:kern w:val="0"/>
          <w:sz w:val="20"/>
          <w:szCs w:val="20"/>
        </w:rPr>
        <w:t xml:space="preserve">中的所有词语  </w:t>
      </w:r>
      <w:r w:rsidRPr="00D272F3">
        <w:rPr>
          <w:rFonts w:ascii="宋体" w:hAnsi="宋体" w:cs="JetBrains Mono" w:hint="eastAsia"/>
          <w:i/>
          <w:iCs/>
          <w:color w:val="8C8C8C"/>
          <w:kern w:val="0"/>
          <w:sz w:val="20"/>
          <w:szCs w:val="20"/>
        </w:rPr>
        <w:br/>
      </w:r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word = </w:t>
      </w:r>
      <w:proofErr w:type="spellStart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vectorizer.get_feature_names_out</w:t>
      </w:r>
      <w:proofErr w:type="spellEnd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()</w:t>
      </w:r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D272F3">
        <w:rPr>
          <w:rFonts w:ascii="JetBrains Mono" w:hAnsi="JetBrains Mono" w:cs="JetBrains Mono"/>
          <w:color w:val="000080"/>
          <w:kern w:val="0"/>
          <w:sz w:val="20"/>
          <w:szCs w:val="20"/>
        </w:rPr>
        <w:t>print</w:t>
      </w:r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r w:rsidRPr="00D272F3">
        <w:rPr>
          <w:rFonts w:ascii="JetBrains Mono" w:hAnsi="JetBrains Mono" w:cs="JetBrains Mono"/>
          <w:color w:val="067D17"/>
          <w:kern w:val="0"/>
          <w:sz w:val="20"/>
          <w:szCs w:val="20"/>
        </w:rPr>
        <w:t>"</w:t>
      </w:r>
      <w:r w:rsidRPr="00D272F3">
        <w:rPr>
          <w:rFonts w:ascii="宋体" w:hAnsi="宋体" w:cs="JetBrains Mono" w:hint="eastAsia"/>
          <w:color w:val="067D17"/>
          <w:kern w:val="0"/>
          <w:sz w:val="20"/>
          <w:szCs w:val="20"/>
        </w:rPr>
        <w:t>词汇数量</w:t>
      </w:r>
      <w:r w:rsidRPr="00D272F3">
        <w:rPr>
          <w:rFonts w:ascii="JetBrains Mono" w:hAnsi="JetBrains Mono" w:cs="JetBrains Mono"/>
          <w:color w:val="067D17"/>
          <w:kern w:val="0"/>
          <w:sz w:val="20"/>
          <w:szCs w:val="20"/>
        </w:rPr>
        <w:t>:"</w:t>
      </w:r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proofErr w:type="spellStart"/>
      <w:r w:rsidRPr="00D272F3">
        <w:rPr>
          <w:rFonts w:ascii="JetBrains Mono" w:hAnsi="JetBrains Mono" w:cs="JetBrains Mono"/>
          <w:color w:val="000080"/>
          <w:kern w:val="0"/>
          <w:sz w:val="20"/>
          <w:szCs w:val="20"/>
        </w:rPr>
        <w:t>len</w:t>
      </w:r>
      <w:proofErr w:type="spellEnd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(word))</w:t>
      </w:r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D272F3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#</w:t>
      </w:r>
      <w:r w:rsidRPr="00D272F3">
        <w:rPr>
          <w:rFonts w:ascii="宋体" w:hAnsi="宋体" w:cs="JetBrains Mono" w:hint="eastAsia"/>
          <w:i/>
          <w:iCs/>
          <w:color w:val="8C8C8C"/>
          <w:kern w:val="0"/>
          <w:sz w:val="20"/>
          <w:szCs w:val="20"/>
        </w:rPr>
        <w:t>将</w:t>
      </w:r>
      <w:proofErr w:type="spellStart"/>
      <w:r w:rsidRPr="00D272F3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tf-idf</w:t>
      </w:r>
      <w:proofErr w:type="spellEnd"/>
      <w:r w:rsidRPr="00D272F3">
        <w:rPr>
          <w:rFonts w:ascii="宋体" w:hAnsi="宋体" w:cs="JetBrains Mono" w:hint="eastAsia"/>
          <w:i/>
          <w:iCs/>
          <w:color w:val="8C8C8C"/>
          <w:kern w:val="0"/>
          <w:sz w:val="20"/>
          <w:szCs w:val="20"/>
        </w:rPr>
        <w:t>矩阵抽取出来，元素</w:t>
      </w:r>
      <w:r w:rsidRPr="00D272F3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w[</w:t>
      </w:r>
      <w:proofErr w:type="spellStart"/>
      <w:r w:rsidRPr="00D272F3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i</w:t>
      </w:r>
      <w:proofErr w:type="spellEnd"/>
      <w:r w:rsidRPr="00D272F3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][j]</w:t>
      </w:r>
      <w:r w:rsidRPr="00D272F3">
        <w:rPr>
          <w:rFonts w:ascii="宋体" w:hAnsi="宋体" w:cs="JetBrains Mono" w:hint="eastAsia"/>
          <w:i/>
          <w:iCs/>
          <w:color w:val="8C8C8C"/>
          <w:kern w:val="0"/>
          <w:sz w:val="20"/>
          <w:szCs w:val="20"/>
        </w:rPr>
        <w:t>表示</w:t>
      </w:r>
      <w:r w:rsidRPr="00D272F3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j</w:t>
      </w:r>
      <w:r w:rsidRPr="00D272F3">
        <w:rPr>
          <w:rFonts w:ascii="宋体" w:hAnsi="宋体" w:cs="JetBrains Mono" w:hint="eastAsia"/>
          <w:i/>
          <w:iCs/>
          <w:color w:val="8C8C8C"/>
          <w:kern w:val="0"/>
          <w:sz w:val="20"/>
          <w:szCs w:val="20"/>
        </w:rPr>
        <w:t>词在</w:t>
      </w:r>
      <w:proofErr w:type="spellStart"/>
      <w:r w:rsidRPr="00D272F3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i</w:t>
      </w:r>
      <w:proofErr w:type="spellEnd"/>
      <w:r w:rsidRPr="00D272F3">
        <w:rPr>
          <w:rFonts w:ascii="宋体" w:hAnsi="宋体" w:cs="JetBrains Mono" w:hint="eastAsia"/>
          <w:i/>
          <w:iCs/>
          <w:color w:val="8C8C8C"/>
          <w:kern w:val="0"/>
          <w:sz w:val="20"/>
          <w:szCs w:val="20"/>
        </w:rPr>
        <w:t>类文本中的</w:t>
      </w:r>
      <w:proofErr w:type="spellStart"/>
      <w:r w:rsidRPr="00D272F3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tf-idf</w:t>
      </w:r>
      <w:proofErr w:type="spellEnd"/>
      <w:r w:rsidRPr="00D272F3">
        <w:rPr>
          <w:rFonts w:ascii="宋体" w:hAnsi="宋体" w:cs="JetBrains Mono" w:hint="eastAsia"/>
          <w:i/>
          <w:iCs/>
          <w:color w:val="8C8C8C"/>
          <w:kern w:val="0"/>
          <w:sz w:val="20"/>
          <w:szCs w:val="20"/>
        </w:rPr>
        <w:t>权重</w:t>
      </w:r>
      <w:r w:rsidRPr="00D272F3">
        <w:rPr>
          <w:rFonts w:ascii="宋体" w:hAnsi="宋体" w:cs="JetBrains Mono" w:hint="eastAsia"/>
          <w:i/>
          <w:iCs/>
          <w:color w:val="8C8C8C"/>
          <w:kern w:val="0"/>
          <w:sz w:val="20"/>
          <w:szCs w:val="20"/>
        </w:rPr>
        <w:br/>
      </w:r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X = </w:t>
      </w:r>
      <w:proofErr w:type="spellStart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coo_matrix</w:t>
      </w:r>
      <w:proofErr w:type="spellEnd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tfidf</w:t>
      </w:r>
      <w:proofErr w:type="spellEnd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proofErr w:type="spellStart"/>
      <w:r w:rsidRPr="00D272F3">
        <w:rPr>
          <w:rFonts w:ascii="JetBrains Mono" w:hAnsi="JetBrains Mono" w:cs="JetBrains Mono"/>
          <w:color w:val="660099"/>
          <w:kern w:val="0"/>
          <w:sz w:val="20"/>
          <w:szCs w:val="20"/>
        </w:rPr>
        <w:t>dtype</w:t>
      </w:r>
      <w:proofErr w:type="spellEnd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=np.float32).</w:t>
      </w:r>
      <w:proofErr w:type="spellStart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toarray</w:t>
      </w:r>
      <w:proofErr w:type="spellEnd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()           </w:t>
      </w:r>
      <w:r w:rsidRPr="00D272F3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#</w:t>
      </w:r>
      <w:r w:rsidRPr="00D272F3">
        <w:rPr>
          <w:rFonts w:ascii="宋体" w:hAnsi="宋体" w:cs="JetBrains Mono" w:hint="eastAsia"/>
          <w:i/>
          <w:iCs/>
          <w:color w:val="8C8C8C"/>
          <w:kern w:val="0"/>
          <w:sz w:val="20"/>
          <w:szCs w:val="20"/>
        </w:rPr>
        <w:t>稀疏矩阵 注意</w:t>
      </w:r>
      <w:r w:rsidRPr="00D272F3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float</w:t>
      </w:r>
      <w:r w:rsidRPr="00D272F3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br/>
      </w:r>
      <w:r w:rsidRPr="00D272F3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br/>
        <w:t xml:space="preserve"># </w:t>
      </w:r>
      <w:r w:rsidRPr="00D272F3">
        <w:rPr>
          <w:rFonts w:ascii="宋体" w:hAnsi="宋体" w:cs="JetBrains Mono" w:hint="eastAsia"/>
          <w:i/>
          <w:iCs/>
          <w:color w:val="8C8C8C"/>
          <w:kern w:val="0"/>
          <w:sz w:val="20"/>
          <w:szCs w:val="20"/>
        </w:rPr>
        <w:t>随机划分训练集和测试集</w:t>
      </w:r>
      <w:r w:rsidRPr="00D272F3">
        <w:rPr>
          <w:rFonts w:ascii="宋体" w:hAnsi="宋体" w:cs="JetBrains Mono" w:hint="eastAsia"/>
          <w:i/>
          <w:iCs/>
          <w:color w:val="8C8C8C"/>
          <w:kern w:val="0"/>
          <w:sz w:val="20"/>
          <w:szCs w:val="20"/>
        </w:rPr>
        <w:br/>
      </w:r>
      <w:proofErr w:type="spellStart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X_train</w:t>
      </w:r>
      <w:proofErr w:type="spellEnd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proofErr w:type="spellStart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X_test</w:t>
      </w:r>
      <w:proofErr w:type="spellEnd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proofErr w:type="spellStart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y_train</w:t>
      </w:r>
      <w:proofErr w:type="spellEnd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proofErr w:type="spellStart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y_test</w:t>
      </w:r>
      <w:proofErr w:type="spellEnd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= </w:t>
      </w:r>
      <w:proofErr w:type="spellStart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train_test_split</w:t>
      </w:r>
      <w:proofErr w:type="spellEnd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(X, labels, </w:t>
      </w:r>
      <w:proofErr w:type="spellStart"/>
      <w:r w:rsidRPr="00D272F3">
        <w:rPr>
          <w:rFonts w:ascii="JetBrains Mono" w:hAnsi="JetBrains Mono" w:cs="JetBrains Mono"/>
          <w:color w:val="660099"/>
          <w:kern w:val="0"/>
          <w:sz w:val="20"/>
          <w:szCs w:val="20"/>
        </w:rPr>
        <w:t>test_size</w:t>
      </w:r>
      <w:proofErr w:type="spellEnd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D272F3">
        <w:rPr>
          <w:rFonts w:ascii="JetBrains Mono" w:hAnsi="JetBrains Mono" w:cs="JetBrains Mono"/>
          <w:color w:val="1750EB"/>
          <w:kern w:val="0"/>
          <w:sz w:val="20"/>
          <w:szCs w:val="20"/>
        </w:rPr>
        <w:t>0.3</w:t>
      </w:r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proofErr w:type="spellStart"/>
      <w:r w:rsidRPr="00D272F3">
        <w:rPr>
          <w:rFonts w:ascii="JetBrains Mono" w:hAnsi="JetBrains Mono" w:cs="JetBrains Mono"/>
          <w:color w:val="660099"/>
          <w:kern w:val="0"/>
          <w:sz w:val="20"/>
          <w:szCs w:val="20"/>
        </w:rPr>
        <w:t>random_state</w:t>
      </w:r>
      <w:proofErr w:type="spellEnd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D272F3">
        <w:rPr>
          <w:rFonts w:ascii="JetBrains Mono" w:hAnsi="JetBrains Mono" w:cs="JetBrains Mono"/>
          <w:color w:val="1750EB"/>
          <w:kern w:val="0"/>
          <w:sz w:val="20"/>
          <w:szCs w:val="20"/>
        </w:rPr>
        <w:t>1</w:t>
      </w:r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)</w:t>
      </w:r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D272F3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 xml:space="preserve"># </w:t>
      </w:r>
      <w:r w:rsidRPr="00D272F3">
        <w:rPr>
          <w:rFonts w:ascii="宋体" w:hAnsi="宋体" w:cs="JetBrains Mono" w:hint="eastAsia"/>
          <w:i/>
          <w:iCs/>
          <w:color w:val="8C8C8C"/>
          <w:kern w:val="0"/>
          <w:sz w:val="20"/>
          <w:szCs w:val="20"/>
        </w:rPr>
        <w:t>创建</w:t>
      </w:r>
      <w:r w:rsidRPr="00D272F3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MLP</w:t>
      </w:r>
      <w:r w:rsidRPr="00D272F3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br/>
      </w:r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classifier = </w:t>
      </w:r>
      <w:proofErr w:type="spellStart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MLPClassifier</w:t>
      </w:r>
      <w:proofErr w:type="spellEnd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()</w:t>
      </w:r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D272F3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 xml:space="preserve"># </w:t>
      </w:r>
      <w:r w:rsidRPr="00D272F3">
        <w:rPr>
          <w:rFonts w:ascii="宋体" w:hAnsi="宋体" w:cs="JetBrains Mono" w:hint="eastAsia"/>
          <w:i/>
          <w:iCs/>
          <w:color w:val="8C8C8C"/>
          <w:kern w:val="0"/>
          <w:sz w:val="20"/>
          <w:szCs w:val="20"/>
        </w:rPr>
        <w:t>训练</w:t>
      </w:r>
      <w:r w:rsidRPr="00D272F3">
        <w:rPr>
          <w:rFonts w:ascii="宋体" w:hAnsi="宋体" w:cs="JetBrains Mono" w:hint="eastAsia"/>
          <w:i/>
          <w:iCs/>
          <w:color w:val="8C8C8C"/>
          <w:kern w:val="0"/>
          <w:sz w:val="20"/>
          <w:szCs w:val="20"/>
        </w:rPr>
        <w:br/>
      </w:r>
      <w:proofErr w:type="spellStart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classifier.fit</w:t>
      </w:r>
      <w:proofErr w:type="spellEnd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X_train</w:t>
      </w:r>
      <w:proofErr w:type="spellEnd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proofErr w:type="spellStart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y_train</w:t>
      </w:r>
      <w:proofErr w:type="spellEnd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)</w:t>
      </w:r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lastRenderedPageBreak/>
        <w:br/>
      </w:r>
      <w:r w:rsidRPr="00D272F3">
        <w:rPr>
          <w:rFonts w:ascii="JetBrains Mono" w:hAnsi="JetBrains Mono" w:cs="JetBrains Mono"/>
          <w:color w:val="000080"/>
          <w:kern w:val="0"/>
          <w:sz w:val="20"/>
          <w:szCs w:val="20"/>
        </w:rPr>
        <w:t>print</w:t>
      </w:r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r w:rsidRPr="00D272F3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r w:rsidRPr="00D272F3">
        <w:rPr>
          <w:rFonts w:ascii="宋体" w:hAnsi="宋体" w:cs="JetBrains Mono" w:hint="eastAsia"/>
          <w:color w:val="067D17"/>
          <w:kern w:val="0"/>
          <w:sz w:val="20"/>
          <w:szCs w:val="20"/>
        </w:rPr>
        <w:t>模型的准确度</w:t>
      </w:r>
      <w:r w:rsidRPr="00D272F3">
        <w:rPr>
          <w:rFonts w:ascii="JetBrains Mono" w:hAnsi="JetBrains Mono" w:cs="JetBrains Mono"/>
          <w:color w:val="067D17"/>
          <w:kern w:val="0"/>
          <w:sz w:val="20"/>
          <w:szCs w:val="20"/>
        </w:rPr>
        <w:t>: '</w:t>
      </w:r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proofErr w:type="spellStart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classifier.score</w:t>
      </w:r>
      <w:proofErr w:type="spellEnd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X_test</w:t>
      </w:r>
      <w:proofErr w:type="spellEnd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proofErr w:type="spellStart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y_test</w:t>
      </w:r>
      <w:proofErr w:type="spellEnd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))</w:t>
      </w:r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proofErr w:type="spellStart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y_preds</w:t>
      </w:r>
      <w:proofErr w:type="spellEnd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= </w:t>
      </w:r>
      <w:proofErr w:type="spellStart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classifier.predict</w:t>
      </w:r>
      <w:proofErr w:type="spellEnd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X_test</w:t>
      </w:r>
      <w:proofErr w:type="spellEnd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)</w:t>
      </w:r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proofErr w:type="gramStart"/>
      <w:r w:rsidRPr="00D272F3">
        <w:rPr>
          <w:rFonts w:ascii="JetBrains Mono" w:hAnsi="JetBrains Mono" w:cs="JetBrains Mono"/>
          <w:color w:val="000080"/>
          <w:kern w:val="0"/>
          <w:sz w:val="20"/>
          <w:szCs w:val="20"/>
        </w:rPr>
        <w:t>print</w:t>
      </w:r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proofErr w:type="gramEnd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classification_report</w:t>
      </w:r>
      <w:proofErr w:type="spellEnd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y_test</w:t>
      </w:r>
      <w:proofErr w:type="spellEnd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proofErr w:type="spellStart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y_preds</w:t>
      </w:r>
      <w:proofErr w:type="spellEnd"/>
      <w:r w:rsidRPr="00D272F3">
        <w:rPr>
          <w:rFonts w:ascii="JetBrains Mono" w:hAnsi="JetBrains Mono" w:cs="JetBrains Mono"/>
          <w:color w:val="080808"/>
          <w:kern w:val="0"/>
          <w:sz w:val="20"/>
          <w:szCs w:val="20"/>
        </w:rPr>
        <w:t>))</w:t>
      </w:r>
    </w:p>
    <w:p w14:paraId="2DDB891D" w14:textId="77777777" w:rsidR="005573B2" w:rsidRDefault="00367C74" w:rsidP="008339BE">
      <w:pPr>
        <w:ind w:firstLine="480"/>
      </w:pPr>
      <w:r>
        <w:rPr>
          <w:rFonts w:hint="eastAsia"/>
        </w:rPr>
        <w:t>得到输出如下</w:t>
      </w:r>
      <w:r w:rsidR="004B7AE5">
        <w:rPr>
          <w:rFonts w:hint="eastAsia"/>
        </w:rPr>
        <w:t>。</w:t>
      </w:r>
    </w:p>
    <w:p w14:paraId="25D754C5" w14:textId="77777777" w:rsidR="0088720C" w:rsidRPr="0088720C" w:rsidRDefault="0088720C" w:rsidP="0088720C">
      <w:pPr>
        <w:widowControl/>
        <w:pBdr>
          <w:top w:val="single" w:sz="12" w:space="1" w:color="auto"/>
          <w:bottom w:val="single" w:sz="12" w:space="1" w:color="auto"/>
        </w:pBdr>
        <w:shd w:val="clear" w:color="auto" w:fill="FFFFFF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720C">
        <w:rPr>
          <w:rFonts w:ascii="Courier New" w:hAnsi="Courier New" w:cs="Courier New"/>
          <w:color w:val="000000"/>
          <w:kern w:val="0"/>
          <w:sz w:val="20"/>
          <w:szCs w:val="20"/>
        </w:rPr>
        <w:t>词汇数量</w:t>
      </w:r>
      <w:r w:rsidRPr="0088720C">
        <w:rPr>
          <w:rFonts w:ascii="Courier New" w:hAnsi="Courier New" w:cs="Courier New"/>
          <w:color w:val="000000"/>
          <w:kern w:val="0"/>
          <w:sz w:val="20"/>
          <w:szCs w:val="20"/>
        </w:rPr>
        <w:t>: 4923</w:t>
      </w:r>
    </w:p>
    <w:p w14:paraId="50DBDADD" w14:textId="77777777" w:rsidR="0088720C" w:rsidRPr="0088720C" w:rsidRDefault="0088720C" w:rsidP="0088720C">
      <w:pPr>
        <w:widowControl/>
        <w:pBdr>
          <w:top w:val="single" w:sz="12" w:space="1" w:color="auto"/>
          <w:bottom w:val="single" w:sz="12" w:space="1" w:color="auto"/>
        </w:pBdr>
        <w:shd w:val="clear" w:color="auto" w:fill="FFFFFF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720C">
        <w:rPr>
          <w:rFonts w:ascii="Courier New" w:hAnsi="Courier New" w:cs="Courier New"/>
          <w:color w:val="000000"/>
          <w:kern w:val="0"/>
          <w:sz w:val="20"/>
          <w:szCs w:val="20"/>
        </w:rPr>
        <w:t>模型的准确度</w:t>
      </w:r>
      <w:r w:rsidRPr="0088720C">
        <w:rPr>
          <w:rFonts w:ascii="Courier New" w:hAnsi="Courier New" w:cs="Courier New"/>
          <w:color w:val="000000"/>
          <w:kern w:val="0"/>
          <w:sz w:val="20"/>
          <w:szCs w:val="20"/>
        </w:rPr>
        <w:t>:  0.9890230515916575</w:t>
      </w:r>
    </w:p>
    <w:p w14:paraId="1D682D33" w14:textId="77777777" w:rsidR="0088720C" w:rsidRPr="0088720C" w:rsidRDefault="0088720C" w:rsidP="0088720C">
      <w:pPr>
        <w:widowControl/>
        <w:pBdr>
          <w:top w:val="single" w:sz="12" w:space="1" w:color="auto"/>
          <w:bottom w:val="single" w:sz="12" w:space="1" w:color="auto"/>
        </w:pBdr>
        <w:shd w:val="clear" w:color="auto" w:fill="FFFFFF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72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precision    </w:t>
      </w:r>
      <w:proofErr w:type="gramStart"/>
      <w:r w:rsidRPr="0088720C">
        <w:rPr>
          <w:rFonts w:ascii="Courier New" w:hAnsi="Courier New" w:cs="Courier New"/>
          <w:color w:val="000000"/>
          <w:kern w:val="0"/>
          <w:sz w:val="20"/>
          <w:szCs w:val="20"/>
        </w:rPr>
        <w:t>recall  f</w:t>
      </w:r>
      <w:proofErr w:type="gramEnd"/>
      <w:r w:rsidRPr="0088720C">
        <w:rPr>
          <w:rFonts w:ascii="Courier New" w:hAnsi="Courier New" w:cs="Courier New"/>
          <w:color w:val="000000"/>
          <w:kern w:val="0"/>
          <w:sz w:val="20"/>
          <w:szCs w:val="20"/>
        </w:rPr>
        <w:t>1-score   support</w:t>
      </w:r>
    </w:p>
    <w:p w14:paraId="409AB9FF" w14:textId="77777777" w:rsidR="0088720C" w:rsidRPr="0088720C" w:rsidRDefault="0088720C" w:rsidP="0088720C">
      <w:pPr>
        <w:widowControl/>
        <w:pBdr>
          <w:top w:val="single" w:sz="12" w:space="1" w:color="auto"/>
          <w:bottom w:val="single" w:sz="12" w:space="1" w:color="auto"/>
        </w:pBdr>
        <w:shd w:val="clear" w:color="auto" w:fill="FFFFFF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ADE3585" w14:textId="77777777" w:rsidR="0088720C" w:rsidRPr="0088720C" w:rsidRDefault="0088720C" w:rsidP="0088720C">
      <w:pPr>
        <w:widowControl/>
        <w:pBdr>
          <w:top w:val="single" w:sz="12" w:space="1" w:color="auto"/>
          <w:bottom w:val="single" w:sz="12" w:space="1" w:color="auto"/>
        </w:pBdr>
        <w:shd w:val="clear" w:color="auto" w:fill="FFFFFF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72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0       1.00      0.99      0.99      1527</w:t>
      </w:r>
    </w:p>
    <w:p w14:paraId="09B7E68B" w14:textId="77777777" w:rsidR="0088720C" w:rsidRPr="0088720C" w:rsidRDefault="0088720C" w:rsidP="0088720C">
      <w:pPr>
        <w:widowControl/>
        <w:pBdr>
          <w:top w:val="single" w:sz="12" w:space="1" w:color="auto"/>
          <w:bottom w:val="single" w:sz="12" w:space="1" w:color="auto"/>
        </w:pBdr>
        <w:shd w:val="clear" w:color="auto" w:fill="FFFFFF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72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1       0.94      1.00      0.97       295</w:t>
      </w:r>
    </w:p>
    <w:p w14:paraId="6F1410F3" w14:textId="77777777" w:rsidR="0088720C" w:rsidRPr="0088720C" w:rsidRDefault="0088720C" w:rsidP="0088720C">
      <w:pPr>
        <w:widowControl/>
        <w:pBdr>
          <w:top w:val="single" w:sz="12" w:space="1" w:color="auto"/>
          <w:bottom w:val="single" w:sz="12" w:space="1" w:color="auto"/>
        </w:pBdr>
        <w:shd w:val="clear" w:color="auto" w:fill="FFFFFF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FDB2BCB" w14:textId="77777777" w:rsidR="0088720C" w:rsidRPr="0088720C" w:rsidRDefault="0088720C" w:rsidP="0088720C">
      <w:pPr>
        <w:widowControl/>
        <w:pBdr>
          <w:top w:val="single" w:sz="12" w:space="1" w:color="auto"/>
          <w:bottom w:val="single" w:sz="12" w:space="1" w:color="auto"/>
        </w:pBdr>
        <w:shd w:val="clear" w:color="auto" w:fill="FFFFFF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72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accuracy                           0.99      1822</w:t>
      </w:r>
    </w:p>
    <w:p w14:paraId="462BEBC7" w14:textId="77777777" w:rsidR="0088720C" w:rsidRPr="0088720C" w:rsidRDefault="0088720C" w:rsidP="0088720C">
      <w:pPr>
        <w:widowControl/>
        <w:pBdr>
          <w:top w:val="single" w:sz="12" w:space="1" w:color="auto"/>
          <w:bottom w:val="single" w:sz="12" w:space="1" w:color="auto"/>
        </w:pBdr>
        <w:shd w:val="clear" w:color="auto" w:fill="FFFFFF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72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macro avg       0.97      0.99      0.98      1822</w:t>
      </w:r>
    </w:p>
    <w:p w14:paraId="1E0113D3" w14:textId="77777777" w:rsidR="0088720C" w:rsidRPr="0088720C" w:rsidRDefault="0088720C" w:rsidP="0088720C">
      <w:pPr>
        <w:widowControl/>
        <w:pBdr>
          <w:top w:val="single" w:sz="12" w:space="1" w:color="auto"/>
          <w:bottom w:val="single" w:sz="12" w:space="1" w:color="auto"/>
        </w:pBdr>
        <w:shd w:val="clear" w:color="auto" w:fill="FFFFFF"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88720C">
        <w:rPr>
          <w:rFonts w:ascii="Courier New" w:hAnsi="Courier New" w:cs="Courier New"/>
          <w:color w:val="000000"/>
          <w:kern w:val="0"/>
          <w:sz w:val="20"/>
          <w:szCs w:val="20"/>
        </w:rPr>
        <w:t>weighted avg       0.99      0.99      0.99      1822</w:t>
      </w:r>
    </w:p>
    <w:p w14:paraId="54BE606C" w14:textId="5F4998C0" w:rsidR="004108CF" w:rsidRDefault="00056DAA" w:rsidP="008339BE">
      <w:pPr>
        <w:ind w:firstLine="480"/>
      </w:pPr>
      <w:r>
        <w:rPr>
          <w:rFonts w:hint="eastAsia"/>
        </w:rPr>
        <w:t>可以看出，基于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的代码可以很简洁地（不超过</w:t>
      </w:r>
      <w:r w:rsidR="00385C84">
        <w:t>3</w:t>
      </w:r>
      <w:r>
        <w:t>0</w:t>
      </w:r>
      <w:r>
        <w:rPr>
          <w:rFonts w:hint="eastAsia"/>
        </w:rPr>
        <w:t>行）</w:t>
      </w:r>
      <w:r w:rsidR="00BD6F46">
        <w:rPr>
          <w:rFonts w:hint="eastAsia"/>
        </w:rPr>
        <w:t>得到</w:t>
      </w:r>
      <w:r w:rsidR="009319C2">
        <w:rPr>
          <w:rFonts w:hint="eastAsia"/>
        </w:rPr>
        <w:t>较好</w:t>
      </w:r>
      <w:r w:rsidR="00EC69F5">
        <w:rPr>
          <w:rFonts w:hint="eastAsia"/>
        </w:rPr>
        <w:t>的</w:t>
      </w:r>
      <w:r w:rsidR="009319C2">
        <w:rPr>
          <w:rFonts w:hint="eastAsia"/>
        </w:rPr>
        <w:t>结果</w:t>
      </w:r>
      <w:r w:rsidR="003B2774">
        <w:rPr>
          <w:rFonts w:hint="eastAsia"/>
        </w:rPr>
        <w:t>（</w:t>
      </w:r>
      <w:r w:rsidR="004840E1">
        <w:rPr>
          <w:rFonts w:hint="eastAsia"/>
        </w:rPr>
        <w:t>精确率</w:t>
      </w:r>
      <w:r w:rsidR="004840E1">
        <w:rPr>
          <w:rFonts w:hint="eastAsia"/>
        </w:rPr>
        <w:t>Acc</w:t>
      </w:r>
      <w:r w:rsidR="004840E1">
        <w:t xml:space="preserve"> 0.9</w:t>
      </w:r>
      <w:r w:rsidR="00342629">
        <w:t>89</w:t>
      </w:r>
      <w:r w:rsidR="003B2774">
        <w:rPr>
          <w:rFonts w:hint="eastAsia"/>
        </w:rPr>
        <w:t>）</w:t>
      </w:r>
      <w:r w:rsidR="00EE362B">
        <w:rPr>
          <w:rFonts w:hint="eastAsia"/>
        </w:rPr>
        <w:t>。</w:t>
      </w:r>
    </w:p>
    <w:p w14:paraId="4EDA0F90" w14:textId="6FF88245" w:rsidR="00756276" w:rsidRDefault="00842985" w:rsidP="00197666">
      <w:pPr>
        <w:pStyle w:val="1"/>
        <w:spacing w:before="31"/>
      </w:pPr>
      <w:bookmarkStart w:id="5" w:name="_Toc133707136"/>
      <w:r>
        <w:rPr>
          <w:rFonts w:hint="eastAsia"/>
        </w:rPr>
        <w:t>基于</w:t>
      </w:r>
      <w:proofErr w:type="spellStart"/>
      <w:r w:rsidR="003A0C9E">
        <w:t>P</w:t>
      </w:r>
      <w:r>
        <w:rPr>
          <w:rFonts w:hint="eastAsia"/>
        </w:rPr>
        <w:t>y</w:t>
      </w:r>
      <w:r w:rsidR="003A0C9E">
        <w:t>T</w:t>
      </w:r>
      <w:r>
        <w:rPr>
          <w:rFonts w:hint="eastAsia"/>
        </w:rPr>
        <w:t>orch</w:t>
      </w:r>
      <w:proofErr w:type="spellEnd"/>
      <w:r>
        <w:rPr>
          <w:rFonts w:hint="eastAsia"/>
        </w:rPr>
        <w:t>的从零实现</w:t>
      </w:r>
      <w:bookmarkEnd w:id="5"/>
    </w:p>
    <w:p w14:paraId="2BAA8B47" w14:textId="227CF914" w:rsidR="00F871EA" w:rsidRPr="00F871EA" w:rsidRDefault="00F871EA" w:rsidP="00F871EA">
      <w:pPr>
        <w:pStyle w:val="2"/>
        <w:spacing w:before="156" w:after="156"/>
      </w:pPr>
      <w:bookmarkStart w:id="6" w:name="_Toc133707137"/>
      <w:r>
        <w:rPr>
          <w:rFonts w:hint="eastAsia"/>
        </w:rPr>
        <w:t>调用</w:t>
      </w:r>
      <w:proofErr w:type="spellStart"/>
      <w:r>
        <w:rPr>
          <w:rFonts w:hint="eastAsia"/>
        </w:rPr>
        <w:t>XuTorch</w:t>
      </w:r>
      <w:proofErr w:type="spellEnd"/>
      <w:r>
        <w:rPr>
          <w:rFonts w:hint="eastAsia"/>
        </w:rPr>
        <w:t>的实现</w:t>
      </w:r>
      <w:bookmarkEnd w:id="6"/>
    </w:p>
    <w:p w14:paraId="6CB825DD" w14:textId="1EAAEF0B" w:rsidR="00FF6CCD" w:rsidRPr="00FF6CCD" w:rsidRDefault="00DB739B" w:rsidP="00FF6CCD">
      <w:pPr>
        <w:ind w:firstLine="480"/>
      </w:pPr>
      <w:r>
        <w:rPr>
          <w:rFonts w:hint="eastAsia"/>
        </w:rPr>
        <w:t>导入</w:t>
      </w:r>
      <w:proofErr w:type="spellStart"/>
      <w:r w:rsidR="005D1695">
        <w:rPr>
          <w:rFonts w:hint="eastAsia"/>
        </w:rPr>
        <w:t>PyTroch</w:t>
      </w:r>
      <w:proofErr w:type="spellEnd"/>
      <w:r w:rsidR="005D1695">
        <w:rPr>
          <w:rFonts w:hint="eastAsia"/>
        </w:rPr>
        <w:t>和</w:t>
      </w:r>
      <w:proofErr w:type="spellStart"/>
      <w:r w:rsidR="005D1695">
        <w:rPr>
          <w:rFonts w:hint="eastAsia"/>
        </w:rPr>
        <w:t>XuTroch</w:t>
      </w:r>
      <w:proofErr w:type="spellEnd"/>
      <w:r w:rsidR="005D1695">
        <w:rPr>
          <w:rFonts w:hint="eastAsia"/>
        </w:rPr>
        <w:t>库</w:t>
      </w:r>
    </w:p>
    <w:p w14:paraId="6E69ED6B" w14:textId="77777777" w:rsidR="00FD7868" w:rsidRPr="00FD7868" w:rsidRDefault="00FD7868" w:rsidP="00FD7868">
      <w:pPr>
        <w:widowControl/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shd w:val="clear" w:color="auto" w:fill="FFFFFF"/>
        <w:spacing w:line="240" w:lineRule="auto"/>
        <w:ind w:firstLineChars="0" w:firstLine="0"/>
        <w:jc w:val="left"/>
        <w:rPr>
          <w:rFonts w:ascii="JetBrains Mono" w:hAnsi="JetBrains Mono" w:cs="JetBrains Mono"/>
          <w:color w:val="080808"/>
          <w:kern w:val="0"/>
          <w:sz w:val="20"/>
          <w:szCs w:val="20"/>
        </w:rPr>
      </w:pPr>
      <w:r w:rsidRPr="00FD7868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import </w:t>
      </w:r>
      <w:r w:rsidRPr="00FD7868">
        <w:rPr>
          <w:rFonts w:ascii="JetBrains Mono" w:hAnsi="JetBrains Mono" w:cs="JetBrains Mono"/>
          <w:color w:val="080808"/>
          <w:kern w:val="0"/>
          <w:sz w:val="20"/>
          <w:szCs w:val="20"/>
        </w:rPr>
        <w:t>torch</w:t>
      </w:r>
      <w:r w:rsidRPr="00FD7868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FD7868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import </w:t>
      </w:r>
      <w:proofErr w:type="spellStart"/>
      <w:r w:rsidRPr="00FD7868">
        <w:rPr>
          <w:rFonts w:ascii="JetBrains Mono" w:hAnsi="JetBrains Mono" w:cs="JetBrains Mono"/>
          <w:color w:val="080808"/>
          <w:kern w:val="0"/>
          <w:sz w:val="20"/>
          <w:szCs w:val="20"/>
        </w:rPr>
        <w:t>xutorch</w:t>
      </w:r>
      <w:proofErr w:type="spellEnd"/>
    </w:p>
    <w:p w14:paraId="17143E7F" w14:textId="16A0F452" w:rsidR="001E6829" w:rsidRDefault="001E6829" w:rsidP="00D01C9E">
      <w:pPr>
        <w:ind w:firstLine="480"/>
      </w:pPr>
      <w:r>
        <w:rPr>
          <w:rFonts w:hint="eastAsia"/>
        </w:rPr>
        <w:t>设置参数</w:t>
      </w:r>
    </w:p>
    <w:p w14:paraId="76579A33" w14:textId="77777777" w:rsidR="00F93664" w:rsidRPr="00F93664" w:rsidRDefault="00F93664" w:rsidP="00F93664">
      <w:pPr>
        <w:widowControl/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shd w:val="clear" w:color="auto" w:fill="FFFFFF"/>
        <w:spacing w:line="240" w:lineRule="auto"/>
        <w:ind w:firstLineChars="0" w:firstLine="0"/>
        <w:jc w:val="left"/>
        <w:rPr>
          <w:rFonts w:ascii="JetBrains Mono" w:hAnsi="JetBrains Mono" w:cs="JetBrains Mono"/>
          <w:color w:val="080808"/>
          <w:kern w:val="0"/>
          <w:sz w:val="20"/>
          <w:szCs w:val="20"/>
        </w:rPr>
      </w:pPr>
      <w:proofErr w:type="spellStart"/>
      <w:r w:rsidRPr="00F93664">
        <w:rPr>
          <w:rFonts w:ascii="JetBrains Mono" w:hAnsi="JetBrains Mono" w:cs="JetBrains Mono"/>
          <w:color w:val="080808"/>
          <w:kern w:val="0"/>
          <w:sz w:val="20"/>
          <w:szCs w:val="20"/>
        </w:rPr>
        <w:t>args</w:t>
      </w:r>
      <w:proofErr w:type="spellEnd"/>
      <w:r w:rsidRPr="00F93664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= {</w:t>
      </w:r>
      <w:r w:rsidRPr="00F93664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F93664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proofErr w:type="spellStart"/>
      <w:r w:rsidRPr="00F93664">
        <w:rPr>
          <w:rFonts w:ascii="JetBrains Mono" w:hAnsi="JetBrains Mono" w:cs="JetBrains Mono"/>
          <w:color w:val="067D17"/>
          <w:kern w:val="0"/>
          <w:sz w:val="20"/>
          <w:szCs w:val="20"/>
        </w:rPr>
        <w:t>min_df</w:t>
      </w:r>
      <w:proofErr w:type="spellEnd"/>
      <w:r w:rsidRPr="00F93664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r w:rsidRPr="00F93664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: </w:t>
      </w:r>
      <w:r w:rsidRPr="00F93664">
        <w:rPr>
          <w:rFonts w:ascii="JetBrains Mono" w:hAnsi="JetBrains Mono" w:cs="JetBrains Mono"/>
          <w:color w:val="1750EB"/>
          <w:kern w:val="0"/>
          <w:sz w:val="20"/>
          <w:szCs w:val="20"/>
        </w:rPr>
        <w:t>5</w:t>
      </w:r>
      <w:r w:rsidRPr="00F93664">
        <w:rPr>
          <w:rFonts w:ascii="JetBrains Mono" w:hAnsi="JetBrains Mono" w:cs="JetBrains Mono"/>
          <w:color w:val="080808"/>
          <w:kern w:val="0"/>
          <w:sz w:val="20"/>
          <w:szCs w:val="20"/>
        </w:rPr>
        <w:t>,</w:t>
      </w:r>
      <w:r w:rsidRPr="00F93664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F93664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proofErr w:type="spellStart"/>
      <w:r w:rsidRPr="00F93664">
        <w:rPr>
          <w:rFonts w:ascii="JetBrains Mono" w:hAnsi="JetBrains Mono" w:cs="JetBrains Mono"/>
          <w:color w:val="067D17"/>
          <w:kern w:val="0"/>
          <w:sz w:val="20"/>
          <w:szCs w:val="20"/>
        </w:rPr>
        <w:t>num_sentence_word</w:t>
      </w:r>
      <w:proofErr w:type="spellEnd"/>
      <w:r w:rsidRPr="00F93664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r w:rsidRPr="00F93664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: </w:t>
      </w:r>
      <w:r w:rsidRPr="00F93664">
        <w:rPr>
          <w:rFonts w:ascii="JetBrains Mono" w:hAnsi="JetBrains Mono" w:cs="JetBrains Mono"/>
          <w:color w:val="1750EB"/>
          <w:kern w:val="0"/>
          <w:sz w:val="20"/>
          <w:szCs w:val="20"/>
        </w:rPr>
        <w:t>100</w:t>
      </w:r>
      <w:r w:rsidRPr="00F93664">
        <w:rPr>
          <w:rFonts w:ascii="JetBrains Mono" w:hAnsi="JetBrains Mono" w:cs="JetBrains Mono"/>
          <w:color w:val="080808"/>
          <w:kern w:val="0"/>
          <w:sz w:val="20"/>
          <w:szCs w:val="20"/>
        </w:rPr>
        <w:t>,</w:t>
      </w:r>
      <w:r w:rsidRPr="00F93664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F93664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proofErr w:type="spellStart"/>
      <w:r w:rsidRPr="00F93664">
        <w:rPr>
          <w:rFonts w:ascii="JetBrains Mono" w:hAnsi="JetBrains Mono" w:cs="JetBrains Mono"/>
          <w:color w:val="067D17"/>
          <w:kern w:val="0"/>
          <w:sz w:val="20"/>
          <w:szCs w:val="20"/>
        </w:rPr>
        <w:t>lr</w:t>
      </w:r>
      <w:proofErr w:type="spellEnd"/>
      <w:r w:rsidRPr="00F93664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r w:rsidRPr="00F93664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: </w:t>
      </w:r>
      <w:r w:rsidRPr="00F93664">
        <w:rPr>
          <w:rFonts w:ascii="JetBrains Mono" w:hAnsi="JetBrains Mono" w:cs="JetBrains Mono"/>
          <w:color w:val="1750EB"/>
          <w:kern w:val="0"/>
          <w:sz w:val="20"/>
          <w:szCs w:val="20"/>
        </w:rPr>
        <w:t>0.0005</w:t>
      </w:r>
      <w:r w:rsidRPr="00F93664">
        <w:rPr>
          <w:rFonts w:ascii="JetBrains Mono" w:hAnsi="JetBrains Mono" w:cs="JetBrains Mono"/>
          <w:color w:val="080808"/>
          <w:kern w:val="0"/>
          <w:sz w:val="20"/>
          <w:szCs w:val="20"/>
        </w:rPr>
        <w:t>,</w:t>
      </w:r>
      <w:r w:rsidRPr="00F93664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F93664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proofErr w:type="spellStart"/>
      <w:r w:rsidRPr="00F93664">
        <w:rPr>
          <w:rFonts w:ascii="JetBrains Mono" w:hAnsi="JetBrains Mono" w:cs="JetBrains Mono"/>
          <w:color w:val="067D17"/>
          <w:kern w:val="0"/>
          <w:sz w:val="20"/>
          <w:szCs w:val="20"/>
        </w:rPr>
        <w:t>num_epochs</w:t>
      </w:r>
      <w:proofErr w:type="spellEnd"/>
      <w:r w:rsidRPr="00F93664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r w:rsidRPr="00F93664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: </w:t>
      </w:r>
      <w:r w:rsidRPr="00F93664">
        <w:rPr>
          <w:rFonts w:ascii="JetBrains Mono" w:hAnsi="JetBrains Mono" w:cs="JetBrains Mono"/>
          <w:color w:val="1750EB"/>
          <w:kern w:val="0"/>
          <w:sz w:val="20"/>
          <w:szCs w:val="20"/>
        </w:rPr>
        <w:t>200</w:t>
      </w:r>
      <w:r w:rsidRPr="00F93664">
        <w:rPr>
          <w:rFonts w:ascii="JetBrains Mono" w:hAnsi="JetBrains Mono" w:cs="JetBrains Mono"/>
          <w:color w:val="080808"/>
          <w:kern w:val="0"/>
          <w:sz w:val="20"/>
          <w:szCs w:val="20"/>
        </w:rPr>
        <w:t>,</w:t>
      </w:r>
      <w:r w:rsidRPr="00F93664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F93664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proofErr w:type="spellStart"/>
      <w:r w:rsidRPr="00F93664">
        <w:rPr>
          <w:rFonts w:ascii="JetBrains Mono" w:hAnsi="JetBrains Mono" w:cs="JetBrains Mono"/>
          <w:color w:val="067D17"/>
          <w:kern w:val="0"/>
          <w:sz w:val="20"/>
          <w:szCs w:val="20"/>
        </w:rPr>
        <w:t>batch_size</w:t>
      </w:r>
      <w:proofErr w:type="spellEnd"/>
      <w:r w:rsidRPr="00F93664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r w:rsidRPr="00F93664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: </w:t>
      </w:r>
      <w:r w:rsidRPr="00F93664">
        <w:rPr>
          <w:rFonts w:ascii="JetBrains Mono" w:hAnsi="JetBrains Mono" w:cs="JetBrains Mono"/>
          <w:color w:val="1750EB"/>
          <w:kern w:val="0"/>
          <w:sz w:val="20"/>
          <w:szCs w:val="20"/>
        </w:rPr>
        <w:t>8</w:t>
      </w:r>
      <w:r w:rsidRPr="00F93664">
        <w:rPr>
          <w:rFonts w:ascii="JetBrains Mono" w:hAnsi="JetBrains Mono" w:cs="JetBrains Mono"/>
          <w:color w:val="080808"/>
          <w:kern w:val="0"/>
          <w:sz w:val="20"/>
          <w:szCs w:val="20"/>
        </w:rPr>
        <w:t>,</w:t>
      </w:r>
      <w:r w:rsidRPr="00F93664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F93664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proofErr w:type="spellStart"/>
      <w:r w:rsidRPr="00F93664">
        <w:rPr>
          <w:rFonts w:ascii="JetBrains Mono" w:hAnsi="JetBrains Mono" w:cs="JetBrains Mono"/>
          <w:color w:val="067D17"/>
          <w:kern w:val="0"/>
          <w:sz w:val="20"/>
          <w:szCs w:val="20"/>
        </w:rPr>
        <w:t>early_stop</w:t>
      </w:r>
      <w:proofErr w:type="spellEnd"/>
      <w:r w:rsidRPr="00F93664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r w:rsidRPr="00F93664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: </w:t>
      </w:r>
      <w:r w:rsidRPr="00F93664">
        <w:rPr>
          <w:rFonts w:ascii="JetBrains Mono" w:hAnsi="JetBrains Mono" w:cs="JetBrains Mono"/>
          <w:color w:val="1750EB"/>
          <w:kern w:val="0"/>
          <w:sz w:val="20"/>
          <w:szCs w:val="20"/>
        </w:rPr>
        <w:t>50</w:t>
      </w:r>
      <w:r w:rsidRPr="00F93664">
        <w:rPr>
          <w:rFonts w:ascii="JetBrains Mono" w:hAnsi="JetBrains Mono" w:cs="JetBrains Mono"/>
          <w:color w:val="080808"/>
          <w:kern w:val="0"/>
          <w:sz w:val="20"/>
          <w:szCs w:val="20"/>
        </w:rPr>
        <w:t>,</w:t>
      </w:r>
      <w:r w:rsidRPr="00F93664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F93664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proofErr w:type="spellStart"/>
      <w:r w:rsidRPr="00F93664">
        <w:rPr>
          <w:rFonts w:ascii="JetBrains Mono" w:hAnsi="JetBrains Mono" w:cs="JetBrains Mono"/>
          <w:color w:val="067D17"/>
          <w:kern w:val="0"/>
          <w:sz w:val="20"/>
          <w:szCs w:val="20"/>
        </w:rPr>
        <w:t>save_path</w:t>
      </w:r>
      <w:proofErr w:type="spellEnd"/>
      <w:r w:rsidRPr="00F93664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r w:rsidRPr="00F93664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: </w:t>
      </w:r>
      <w:r w:rsidRPr="00F93664">
        <w:rPr>
          <w:rFonts w:ascii="JetBrains Mono" w:hAnsi="JetBrains Mono" w:cs="JetBrains Mono"/>
          <w:color w:val="067D17"/>
          <w:kern w:val="0"/>
          <w:sz w:val="20"/>
          <w:szCs w:val="20"/>
        </w:rPr>
        <w:t>'weights/hw3_model.pth'</w:t>
      </w:r>
      <w:r w:rsidRPr="00F93664">
        <w:rPr>
          <w:rFonts w:ascii="JetBrains Mono" w:hAnsi="JetBrains Mono" w:cs="JetBrains Mono"/>
          <w:color w:val="067D17"/>
          <w:kern w:val="0"/>
          <w:sz w:val="20"/>
          <w:szCs w:val="20"/>
        </w:rPr>
        <w:br/>
      </w:r>
      <w:r w:rsidRPr="00F93664">
        <w:rPr>
          <w:rFonts w:ascii="JetBrains Mono" w:hAnsi="JetBrains Mono" w:cs="JetBrains Mono"/>
          <w:color w:val="080808"/>
          <w:kern w:val="0"/>
          <w:sz w:val="20"/>
          <w:szCs w:val="20"/>
        </w:rPr>
        <w:t>}</w:t>
      </w:r>
    </w:p>
    <w:p w14:paraId="3C65F812" w14:textId="4A7D63BB" w:rsidR="00AF0705" w:rsidRDefault="009130B6" w:rsidP="00D01C9E">
      <w:pPr>
        <w:ind w:firstLine="480"/>
      </w:pPr>
      <w:r>
        <w:rPr>
          <w:rFonts w:hint="eastAsia"/>
        </w:rPr>
        <w:t>创建数据</w:t>
      </w:r>
      <w:r w:rsidR="00396012">
        <w:rPr>
          <w:rFonts w:hint="eastAsia"/>
        </w:rPr>
        <w:t>加载</w:t>
      </w:r>
      <w:r>
        <w:rPr>
          <w:rFonts w:hint="eastAsia"/>
        </w:rPr>
        <w:t>器</w:t>
      </w:r>
    </w:p>
    <w:p w14:paraId="3DFA6821" w14:textId="77777777" w:rsidR="009A3135" w:rsidRPr="009A3135" w:rsidRDefault="009A3135" w:rsidP="009A3135">
      <w:pPr>
        <w:widowControl/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shd w:val="clear" w:color="auto" w:fill="FFFFFF"/>
        <w:spacing w:line="240" w:lineRule="auto"/>
        <w:ind w:firstLineChars="0" w:firstLine="0"/>
        <w:jc w:val="left"/>
        <w:rPr>
          <w:rFonts w:ascii="JetBrains Mono" w:hAnsi="JetBrains Mono" w:cs="JetBrains Mono"/>
          <w:color w:val="080808"/>
          <w:kern w:val="0"/>
          <w:sz w:val="20"/>
          <w:szCs w:val="20"/>
        </w:rPr>
      </w:pPr>
      <w:proofErr w:type="spellStart"/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t>train_loader</w:t>
      </w:r>
      <w:proofErr w:type="spellEnd"/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proofErr w:type="spellStart"/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t>train_dataset</w:t>
      </w:r>
      <w:proofErr w:type="spellEnd"/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= </w:t>
      </w:r>
      <w:proofErr w:type="spellStart"/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t>xutorch.dataset.prep_dataloader</w:t>
      </w:r>
      <w:proofErr w:type="spellEnd"/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9A3135">
        <w:rPr>
          <w:rFonts w:ascii="JetBrains Mono" w:hAnsi="JetBrains Mono" w:cs="JetBrains Mono"/>
          <w:color w:val="660099"/>
          <w:kern w:val="0"/>
          <w:sz w:val="20"/>
          <w:szCs w:val="20"/>
        </w:rPr>
        <w:t>dataset_name</w:t>
      </w:r>
      <w:proofErr w:type="spellEnd"/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9A3135">
        <w:rPr>
          <w:rFonts w:ascii="JetBrains Mono" w:hAnsi="JetBrains Mono" w:cs="JetBrains Mono"/>
          <w:color w:val="067D17"/>
          <w:kern w:val="0"/>
          <w:sz w:val="20"/>
          <w:szCs w:val="20"/>
        </w:rPr>
        <w:t>'Sentiment'</w:t>
      </w:r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t>,</w:t>
      </w:r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9A3135">
        <w:rPr>
          <w:rFonts w:ascii="JetBrains Mono" w:hAnsi="JetBrains Mono" w:cs="JetBrains Mono"/>
          <w:color w:val="660099"/>
          <w:kern w:val="0"/>
          <w:sz w:val="20"/>
          <w:szCs w:val="20"/>
        </w:rPr>
        <w:t>download</w:t>
      </w:r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9A3135">
        <w:rPr>
          <w:rFonts w:ascii="JetBrains Mono" w:hAnsi="JetBrains Mono" w:cs="JetBrains Mono"/>
          <w:color w:val="0033B3"/>
          <w:kern w:val="0"/>
          <w:sz w:val="20"/>
          <w:szCs w:val="20"/>
        </w:rPr>
        <w:t>False</w:t>
      </w:r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t>,</w:t>
      </w:r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9A3135">
        <w:rPr>
          <w:rFonts w:ascii="JetBrains Mono" w:hAnsi="JetBrains Mono" w:cs="JetBrains Mono"/>
          <w:color w:val="660099"/>
          <w:kern w:val="0"/>
          <w:sz w:val="20"/>
          <w:szCs w:val="20"/>
        </w:rPr>
        <w:t>train</w:t>
      </w:r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9A3135">
        <w:rPr>
          <w:rFonts w:ascii="JetBrains Mono" w:hAnsi="JetBrains Mono" w:cs="JetBrains Mono"/>
          <w:color w:val="0033B3"/>
          <w:kern w:val="0"/>
          <w:sz w:val="20"/>
          <w:szCs w:val="20"/>
        </w:rPr>
        <w:t>True</w:t>
      </w:r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lastRenderedPageBreak/>
        <w:t xml:space="preserve">    </w:t>
      </w:r>
      <w:proofErr w:type="spellStart"/>
      <w:r w:rsidRPr="009A3135">
        <w:rPr>
          <w:rFonts w:ascii="JetBrains Mono" w:hAnsi="JetBrains Mono" w:cs="JetBrains Mono"/>
          <w:color w:val="660099"/>
          <w:kern w:val="0"/>
          <w:sz w:val="20"/>
          <w:szCs w:val="20"/>
        </w:rPr>
        <w:t>batch_size</w:t>
      </w:r>
      <w:proofErr w:type="spellEnd"/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proofErr w:type="spellStart"/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t>args</w:t>
      </w:r>
      <w:proofErr w:type="spellEnd"/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t>[</w:t>
      </w:r>
      <w:r w:rsidRPr="009A3135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proofErr w:type="spellStart"/>
      <w:r w:rsidRPr="009A3135">
        <w:rPr>
          <w:rFonts w:ascii="JetBrains Mono" w:hAnsi="JetBrains Mono" w:cs="JetBrains Mono"/>
          <w:color w:val="067D17"/>
          <w:kern w:val="0"/>
          <w:sz w:val="20"/>
          <w:szCs w:val="20"/>
        </w:rPr>
        <w:t>batch_size</w:t>
      </w:r>
      <w:proofErr w:type="spellEnd"/>
      <w:r w:rsidRPr="009A3135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], </w:t>
      </w:r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9A3135">
        <w:rPr>
          <w:rFonts w:ascii="JetBrains Mono" w:hAnsi="JetBrains Mono" w:cs="JetBrains Mono"/>
          <w:color w:val="660099"/>
          <w:kern w:val="0"/>
          <w:sz w:val="20"/>
          <w:szCs w:val="20"/>
        </w:rPr>
        <w:t>test_ratio</w:t>
      </w:r>
      <w:proofErr w:type="spellEnd"/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9A3135">
        <w:rPr>
          <w:rFonts w:ascii="JetBrains Mono" w:hAnsi="JetBrains Mono" w:cs="JetBrains Mono"/>
          <w:color w:val="1750EB"/>
          <w:kern w:val="0"/>
          <w:sz w:val="20"/>
          <w:szCs w:val="20"/>
        </w:rPr>
        <w:t>0.25</w:t>
      </w:r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9A3135">
        <w:rPr>
          <w:rFonts w:ascii="JetBrains Mono" w:hAnsi="JetBrains Mono" w:cs="JetBrains Mono"/>
          <w:color w:val="660099"/>
          <w:kern w:val="0"/>
          <w:sz w:val="20"/>
          <w:szCs w:val="20"/>
        </w:rPr>
        <w:t>min_df</w:t>
      </w:r>
      <w:proofErr w:type="spellEnd"/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proofErr w:type="spellStart"/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t>args</w:t>
      </w:r>
      <w:proofErr w:type="spellEnd"/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t>[</w:t>
      </w:r>
      <w:r w:rsidRPr="009A3135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proofErr w:type="spellStart"/>
      <w:r w:rsidRPr="009A3135">
        <w:rPr>
          <w:rFonts w:ascii="JetBrains Mono" w:hAnsi="JetBrains Mono" w:cs="JetBrains Mono"/>
          <w:color w:val="067D17"/>
          <w:kern w:val="0"/>
          <w:sz w:val="20"/>
          <w:szCs w:val="20"/>
        </w:rPr>
        <w:t>min_df</w:t>
      </w:r>
      <w:proofErr w:type="spellEnd"/>
      <w:r w:rsidRPr="009A3135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], </w:t>
      </w:r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9A3135">
        <w:rPr>
          <w:rFonts w:ascii="JetBrains Mono" w:hAnsi="JetBrains Mono" w:cs="JetBrains Mono"/>
          <w:color w:val="660099"/>
          <w:kern w:val="0"/>
          <w:sz w:val="20"/>
          <w:szCs w:val="20"/>
        </w:rPr>
        <w:t>num_sentence_word</w:t>
      </w:r>
      <w:proofErr w:type="spellEnd"/>
      <w:r w:rsidRPr="009A3135">
        <w:rPr>
          <w:rFonts w:ascii="JetBrains Mono" w:hAnsi="JetBrains Mono" w:cs="JetBrains Mono"/>
          <w:color w:val="660099"/>
          <w:kern w:val="0"/>
          <w:sz w:val="20"/>
          <w:szCs w:val="20"/>
        </w:rPr>
        <w:t xml:space="preserve"> </w:t>
      </w:r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= </w:t>
      </w:r>
      <w:proofErr w:type="spellStart"/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t>args</w:t>
      </w:r>
      <w:proofErr w:type="spellEnd"/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t>[</w:t>
      </w:r>
      <w:r w:rsidRPr="009A3135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proofErr w:type="spellStart"/>
      <w:r w:rsidRPr="009A3135">
        <w:rPr>
          <w:rFonts w:ascii="JetBrains Mono" w:hAnsi="JetBrains Mono" w:cs="JetBrains Mono"/>
          <w:color w:val="067D17"/>
          <w:kern w:val="0"/>
          <w:sz w:val="20"/>
          <w:szCs w:val="20"/>
        </w:rPr>
        <w:t>num_sentence_word</w:t>
      </w:r>
      <w:proofErr w:type="spellEnd"/>
      <w:r w:rsidRPr="009A3135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t>]</w:t>
      </w:r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>)</w:t>
      </w:r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proofErr w:type="spellStart"/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t>val_loader</w:t>
      </w:r>
      <w:proofErr w:type="spellEnd"/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proofErr w:type="spellStart"/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t>val_dataset</w:t>
      </w:r>
      <w:proofErr w:type="spellEnd"/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= </w:t>
      </w:r>
      <w:proofErr w:type="spellStart"/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t>xutorch.dataset.prep_dataloader</w:t>
      </w:r>
      <w:proofErr w:type="spellEnd"/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9A3135">
        <w:rPr>
          <w:rFonts w:ascii="JetBrains Mono" w:hAnsi="JetBrains Mono" w:cs="JetBrains Mono"/>
          <w:color w:val="660099"/>
          <w:kern w:val="0"/>
          <w:sz w:val="20"/>
          <w:szCs w:val="20"/>
        </w:rPr>
        <w:t>dataset_name</w:t>
      </w:r>
      <w:proofErr w:type="spellEnd"/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9A3135">
        <w:rPr>
          <w:rFonts w:ascii="JetBrains Mono" w:hAnsi="JetBrains Mono" w:cs="JetBrains Mono"/>
          <w:color w:val="067D17"/>
          <w:kern w:val="0"/>
          <w:sz w:val="20"/>
          <w:szCs w:val="20"/>
        </w:rPr>
        <w:t>'Sentiment'</w:t>
      </w:r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t>,</w:t>
      </w:r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9A3135">
        <w:rPr>
          <w:rFonts w:ascii="JetBrains Mono" w:hAnsi="JetBrains Mono" w:cs="JetBrains Mono"/>
          <w:color w:val="660099"/>
          <w:kern w:val="0"/>
          <w:sz w:val="20"/>
          <w:szCs w:val="20"/>
        </w:rPr>
        <w:t>download</w:t>
      </w:r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9A3135">
        <w:rPr>
          <w:rFonts w:ascii="JetBrains Mono" w:hAnsi="JetBrains Mono" w:cs="JetBrains Mono"/>
          <w:color w:val="0033B3"/>
          <w:kern w:val="0"/>
          <w:sz w:val="20"/>
          <w:szCs w:val="20"/>
        </w:rPr>
        <w:t>False</w:t>
      </w:r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t>,</w:t>
      </w:r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9A3135">
        <w:rPr>
          <w:rFonts w:ascii="JetBrains Mono" w:hAnsi="JetBrains Mono" w:cs="JetBrains Mono"/>
          <w:color w:val="660099"/>
          <w:kern w:val="0"/>
          <w:sz w:val="20"/>
          <w:szCs w:val="20"/>
        </w:rPr>
        <w:t>train</w:t>
      </w:r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9A3135">
        <w:rPr>
          <w:rFonts w:ascii="JetBrains Mono" w:hAnsi="JetBrains Mono" w:cs="JetBrains Mono"/>
          <w:color w:val="0033B3"/>
          <w:kern w:val="0"/>
          <w:sz w:val="20"/>
          <w:szCs w:val="20"/>
        </w:rPr>
        <w:t>False</w:t>
      </w:r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9A3135">
        <w:rPr>
          <w:rFonts w:ascii="JetBrains Mono" w:hAnsi="JetBrains Mono" w:cs="JetBrains Mono"/>
          <w:color w:val="660099"/>
          <w:kern w:val="0"/>
          <w:sz w:val="20"/>
          <w:szCs w:val="20"/>
        </w:rPr>
        <w:t>batch_size</w:t>
      </w:r>
      <w:proofErr w:type="spellEnd"/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proofErr w:type="spellStart"/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t>args</w:t>
      </w:r>
      <w:proofErr w:type="spellEnd"/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t>[</w:t>
      </w:r>
      <w:r w:rsidRPr="009A3135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proofErr w:type="spellStart"/>
      <w:r w:rsidRPr="009A3135">
        <w:rPr>
          <w:rFonts w:ascii="JetBrains Mono" w:hAnsi="JetBrains Mono" w:cs="JetBrains Mono"/>
          <w:color w:val="067D17"/>
          <w:kern w:val="0"/>
          <w:sz w:val="20"/>
          <w:szCs w:val="20"/>
        </w:rPr>
        <w:t>batch_size</w:t>
      </w:r>
      <w:proofErr w:type="spellEnd"/>
      <w:r w:rsidRPr="009A3135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], </w:t>
      </w:r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9A3135">
        <w:rPr>
          <w:rFonts w:ascii="JetBrains Mono" w:hAnsi="JetBrains Mono" w:cs="JetBrains Mono"/>
          <w:color w:val="660099"/>
          <w:kern w:val="0"/>
          <w:sz w:val="20"/>
          <w:szCs w:val="20"/>
        </w:rPr>
        <w:t>test_ratio</w:t>
      </w:r>
      <w:proofErr w:type="spellEnd"/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9A3135">
        <w:rPr>
          <w:rFonts w:ascii="JetBrains Mono" w:hAnsi="JetBrains Mono" w:cs="JetBrains Mono"/>
          <w:color w:val="1750EB"/>
          <w:kern w:val="0"/>
          <w:sz w:val="20"/>
          <w:szCs w:val="20"/>
        </w:rPr>
        <w:t>0.25</w:t>
      </w:r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9A3135">
        <w:rPr>
          <w:rFonts w:ascii="JetBrains Mono" w:hAnsi="JetBrains Mono" w:cs="JetBrains Mono"/>
          <w:color w:val="660099"/>
          <w:kern w:val="0"/>
          <w:sz w:val="20"/>
          <w:szCs w:val="20"/>
        </w:rPr>
        <w:t>min_df</w:t>
      </w:r>
      <w:proofErr w:type="spellEnd"/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proofErr w:type="spellStart"/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t>args</w:t>
      </w:r>
      <w:proofErr w:type="spellEnd"/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t>[</w:t>
      </w:r>
      <w:r w:rsidRPr="009A3135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proofErr w:type="spellStart"/>
      <w:r w:rsidRPr="009A3135">
        <w:rPr>
          <w:rFonts w:ascii="JetBrains Mono" w:hAnsi="JetBrains Mono" w:cs="JetBrains Mono"/>
          <w:color w:val="067D17"/>
          <w:kern w:val="0"/>
          <w:sz w:val="20"/>
          <w:szCs w:val="20"/>
        </w:rPr>
        <w:t>min_df</w:t>
      </w:r>
      <w:proofErr w:type="spellEnd"/>
      <w:r w:rsidRPr="009A3135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], </w:t>
      </w:r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9A3135">
        <w:rPr>
          <w:rFonts w:ascii="JetBrains Mono" w:hAnsi="JetBrains Mono" w:cs="JetBrains Mono"/>
          <w:color w:val="660099"/>
          <w:kern w:val="0"/>
          <w:sz w:val="20"/>
          <w:szCs w:val="20"/>
        </w:rPr>
        <w:t>num_sentence_word</w:t>
      </w:r>
      <w:proofErr w:type="spellEnd"/>
      <w:r w:rsidRPr="009A3135">
        <w:rPr>
          <w:rFonts w:ascii="JetBrains Mono" w:hAnsi="JetBrains Mono" w:cs="JetBrains Mono"/>
          <w:color w:val="660099"/>
          <w:kern w:val="0"/>
          <w:sz w:val="20"/>
          <w:szCs w:val="20"/>
        </w:rPr>
        <w:t xml:space="preserve"> </w:t>
      </w:r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= </w:t>
      </w:r>
      <w:proofErr w:type="spellStart"/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t>args</w:t>
      </w:r>
      <w:proofErr w:type="spellEnd"/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t>[</w:t>
      </w:r>
      <w:r w:rsidRPr="009A3135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proofErr w:type="spellStart"/>
      <w:r w:rsidRPr="009A3135">
        <w:rPr>
          <w:rFonts w:ascii="JetBrains Mono" w:hAnsi="JetBrains Mono" w:cs="JetBrains Mono"/>
          <w:color w:val="067D17"/>
          <w:kern w:val="0"/>
          <w:sz w:val="20"/>
          <w:szCs w:val="20"/>
        </w:rPr>
        <w:t>num_sentence_word</w:t>
      </w:r>
      <w:proofErr w:type="spellEnd"/>
      <w:r w:rsidRPr="009A3135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t>]</w:t>
      </w:r>
      <w:r w:rsidRPr="009A3135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>)</w:t>
      </w:r>
    </w:p>
    <w:p w14:paraId="782D0BE0" w14:textId="038F5A58" w:rsidR="00AF0705" w:rsidRDefault="0015791B" w:rsidP="00D01C9E">
      <w:pPr>
        <w:ind w:firstLine="480"/>
      </w:pPr>
      <w:r>
        <w:rPr>
          <w:rFonts w:hint="eastAsia"/>
        </w:rPr>
        <w:t>输出如下。</w:t>
      </w:r>
    </w:p>
    <w:p w14:paraId="6761AFCC" w14:textId="77777777" w:rsidR="00661104" w:rsidRPr="00661104" w:rsidRDefault="00661104" w:rsidP="00EB0C19">
      <w:pPr>
        <w:widowControl/>
        <w:pBdr>
          <w:top w:val="single" w:sz="12" w:space="1" w:color="auto"/>
          <w:bottom w:val="single" w:sz="12" w:space="1" w:color="auto"/>
        </w:pBdr>
        <w:shd w:val="clear" w:color="auto" w:fill="FFFFFF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61104">
        <w:rPr>
          <w:rFonts w:ascii="Courier New" w:hAnsi="Courier New" w:cs="Courier New"/>
          <w:color w:val="000000"/>
          <w:kern w:val="0"/>
          <w:sz w:val="20"/>
          <w:szCs w:val="20"/>
        </w:rPr>
        <w:t>Finished reading the train set of Text Dataset (4573 samples found), each dim = 5044</w:t>
      </w:r>
    </w:p>
    <w:p w14:paraId="29A20E3C" w14:textId="77777777" w:rsidR="00661104" w:rsidRPr="00661104" w:rsidRDefault="00661104" w:rsidP="00EB0C19">
      <w:pPr>
        <w:widowControl/>
        <w:pBdr>
          <w:top w:val="single" w:sz="12" w:space="1" w:color="auto"/>
          <w:bottom w:val="single" w:sz="12" w:space="1" w:color="auto"/>
        </w:pBdr>
        <w:shd w:val="clear" w:color="auto" w:fill="FFFFFF"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6611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Finished reading the </w:t>
      </w:r>
      <w:proofErr w:type="spellStart"/>
      <w:r w:rsidRPr="00661104">
        <w:rPr>
          <w:rFonts w:ascii="Courier New" w:hAnsi="Courier New" w:cs="Courier New"/>
          <w:color w:val="000000"/>
          <w:kern w:val="0"/>
          <w:sz w:val="20"/>
          <w:szCs w:val="20"/>
        </w:rPr>
        <w:t>val</w:t>
      </w:r>
      <w:proofErr w:type="spellEnd"/>
      <w:r w:rsidRPr="006611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 of Text Dataset (1500 samples found), each dim = 5044</w:t>
      </w:r>
    </w:p>
    <w:p w14:paraId="58622DDD" w14:textId="09C0BABA" w:rsidR="007204E0" w:rsidRDefault="007204E0" w:rsidP="00D01C9E">
      <w:pPr>
        <w:ind w:firstLine="480"/>
      </w:pPr>
      <w:r>
        <w:rPr>
          <w:rFonts w:hint="eastAsia"/>
        </w:rPr>
        <w:t>创建模型、优化器、损失函数</w:t>
      </w:r>
    </w:p>
    <w:p w14:paraId="75C60AE5" w14:textId="77777777" w:rsidR="00D552F7" w:rsidRPr="00D552F7" w:rsidRDefault="00D552F7" w:rsidP="00D552F7">
      <w:pPr>
        <w:widowControl/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shd w:val="clear" w:color="auto" w:fill="FFFFFF"/>
        <w:spacing w:line="240" w:lineRule="auto"/>
        <w:ind w:firstLineChars="0" w:firstLine="0"/>
        <w:jc w:val="left"/>
        <w:rPr>
          <w:rFonts w:ascii="JetBrains Mono" w:hAnsi="JetBrains Mono" w:cs="JetBrains Mono"/>
          <w:color w:val="080808"/>
          <w:kern w:val="0"/>
          <w:sz w:val="20"/>
          <w:szCs w:val="20"/>
        </w:rPr>
      </w:pPr>
      <w:proofErr w:type="spellStart"/>
      <w:r w:rsidRPr="00D552F7">
        <w:rPr>
          <w:rFonts w:ascii="JetBrains Mono" w:hAnsi="JetBrains Mono" w:cs="JetBrains Mono"/>
          <w:color w:val="080808"/>
          <w:kern w:val="0"/>
          <w:sz w:val="20"/>
          <w:szCs w:val="20"/>
        </w:rPr>
        <w:t>xutorch.misc.set_seeds</w:t>
      </w:r>
      <w:proofErr w:type="spellEnd"/>
      <w:r w:rsidRPr="00D552F7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r w:rsidRPr="00D552F7">
        <w:rPr>
          <w:rFonts w:ascii="JetBrains Mono" w:hAnsi="JetBrains Mono" w:cs="JetBrains Mono"/>
          <w:color w:val="1750EB"/>
          <w:kern w:val="0"/>
          <w:sz w:val="20"/>
          <w:szCs w:val="20"/>
        </w:rPr>
        <w:t>42</w:t>
      </w:r>
      <w:r w:rsidRPr="00D552F7">
        <w:rPr>
          <w:rFonts w:ascii="JetBrains Mono" w:hAnsi="JetBrains Mono" w:cs="JetBrains Mono"/>
          <w:color w:val="080808"/>
          <w:kern w:val="0"/>
          <w:sz w:val="20"/>
          <w:szCs w:val="20"/>
        </w:rPr>
        <w:t>)</w:t>
      </w:r>
      <w:r w:rsidRPr="00D552F7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D552F7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device = </w:t>
      </w:r>
      <w:proofErr w:type="spellStart"/>
      <w:r w:rsidRPr="00D552F7">
        <w:rPr>
          <w:rFonts w:ascii="JetBrains Mono" w:hAnsi="JetBrains Mono" w:cs="JetBrains Mono"/>
          <w:color w:val="080808"/>
          <w:kern w:val="0"/>
          <w:sz w:val="20"/>
          <w:szCs w:val="20"/>
        </w:rPr>
        <w:t>xutorch.misc.get_device</w:t>
      </w:r>
      <w:proofErr w:type="spellEnd"/>
      <w:r w:rsidRPr="00D552F7">
        <w:rPr>
          <w:rFonts w:ascii="JetBrains Mono" w:hAnsi="JetBrains Mono" w:cs="JetBrains Mono"/>
          <w:color w:val="080808"/>
          <w:kern w:val="0"/>
          <w:sz w:val="20"/>
          <w:szCs w:val="20"/>
        </w:rPr>
        <w:t>()</w:t>
      </w:r>
      <w:r w:rsidRPr="00D552F7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D552F7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D552F7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 xml:space="preserve"># model = </w:t>
      </w:r>
      <w:proofErr w:type="spellStart"/>
      <w:r w:rsidRPr="00D552F7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xutorch.model.EmbeddingMLP</w:t>
      </w:r>
      <w:proofErr w:type="spellEnd"/>
      <w:r w:rsidRPr="00D552F7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(</w:t>
      </w:r>
      <w:proofErr w:type="spellStart"/>
      <w:r w:rsidRPr="00D552F7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input_dim</w:t>
      </w:r>
      <w:proofErr w:type="spellEnd"/>
      <w:r w:rsidRPr="00D552F7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=</w:t>
      </w:r>
      <w:proofErr w:type="spellStart"/>
      <w:r w:rsidRPr="00D552F7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train_dataset.dim</w:t>
      </w:r>
      <w:proofErr w:type="spellEnd"/>
      <w:r w:rsidRPr="00D552F7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 xml:space="preserve">, </w:t>
      </w:r>
      <w:proofErr w:type="spellStart"/>
      <w:r w:rsidRPr="00D552F7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hidden_dim</w:t>
      </w:r>
      <w:proofErr w:type="spellEnd"/>
      <w:r w:rsidRPr="00D552F7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 xml:space="preserve">=8192, </w:t>
      </w:r>
      <w:proofErr w:type="spellStart"/>
      <w:r w:rsidRPr="00D552F7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output_dim</w:t>
      </w:r>
      <w:proofErr w:type="spellEnd"/>
      <w:r w:rsidRPr="00D552F7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=2).to(device)</w:t>
      </w:r>
      <w:r w:rsidRPr="00D552F7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br/>
      </w:r>
      <w:r w:rsidRPr="00D552F7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model = </w:t>
      </w:r>
      <w:proofErr w:type="spellStart"/>
      <w:r w:rsidRPr="00D552F7">
        <w:rPr>
          <w:rFonts w:ascii="JetBrains Mono" w:hAnsi="JetBrains Mono" w:cs="JetBrains Mono"/>
          <w:color w:val="080808"/>
          <w:kern w:val="0"/>
          <w:sz w:val="20"/>
          <w:szCs w:val="20"/>
        </w:rPr>
        <w:t>xutorch.model.MLP</w:t>
      </w:r>
      <w:proofErr w:type="spellEnd"/>
      <w:r w:rsidRPr="00D552F7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D552F7">
        <w:rPr>
          <w:rFonts w:ascii="JetBrains Mono" w:hAnsi="JetBrains Mono" w:cs="JetBrains Mono"/>
          <w:color w:val="660099"/>
          <w:kern w:val="0"/>
          <w:sz w:val="20"/>
          <w:szCs w:val="20"/>
        </w:rPr>
        <w:t>input_dim</w:t>
      </w:r>
      <w:proofErr w:type="spellEnd"/>
      <w:r w:rsidRPr="00D552F7">
        <w:rPr>
          <w:rFonts w:ascii="JetBrains Mono" w:hAnsi="JetBrains Mono" w:cs="JetBrains Mono"/>
          <w:color w:val="660099"/>
          <w:kern w:val="0"/>
          <w:sz w:val="20"/>
          <w:szCs w:val="20"/>
        </w:rPr>
        <w:t xml:space="preserve"> </w:t>
      </w:r>
      <w:r w:rsidRPr="00D552F7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= </w:t>
      </w:r>
      <w:proofErr w:type="spellStart"/>
      <w:r w:rsidRPr="00D552F7">
        <w:rPr>
          <w:rFonts w:ascii="JetBrains Mono" w:hAnsi="JetBrains Mono" w:cs="JetBrains Mono"/>
          <w:color w:val="080808"/>
          <w:kern w:val="0"/>
          <w:sz w:val="20"/>
          <w:szCs w:val="20"/>
        </w:rPr>
        <w:t>args</w:t>
      </w:r>
      <w:proofErr w:type="spellEnd"/>
      <w:r w:rsidRPr="00D552F7">
        <w:rPr>
          <w:rFonts w:ascii="JetBrains Mono" w:hAnsi="JetBrains Mono" w:cs="JetBrains Mono"/>
          <w:color w:val="080808"/>
          <w:kern w:val="0"/>
          <w:sz w:val="20"/>
          <w:szCs w:val="20"/>
        </w:rPr>
        <w:t>[</w:t>
      </w:r>
      <w:r w:rsidRPr="00D552F7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proofErr w:type="spellStart"/>
      <w:r w:rsidRPr="00D552F7">
        <w:rPr>
          <w:rFonts w:ascii="JetBrains Mono" w:hAnsi="JetBrains Mono" w:cs="JetBrains Mono"/>
          <w:color w:val="067D17"/>
          <w:kern w:val="0"/>
          <w:sz w:val="20"/>
          <w:szCs w:val="20"/>
        </w:rPr>
        <w:t>num_sentence_word</w:t>
      </w:r>
      <w:proofErr w:type="spellEnd"/>
      <w:r w:rsidRPr="00D552F7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r w:rsidRPr="00D552F7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], </w:t>
      </w:r>
      <w:r w:rsidRPr="00D552F7">
        <w:rPr>
          <w:rFonts w:ascii="JetBrains Mono" w:hAnsi="JetBrains Mono" w:cs="JetBrains Mono"/>
          <w:color w:val="660099"/>
          <w:kern w:val="0"/>
          <w:sz w:val="20"/>
          <w:szCs w:val="20"/>
        </w:rPr>
        <w:t>hidden_dim1</w:t>
      </w:r>
      <w:r w:rsidRPr="00D552F7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D552F7">
        <w:rPr>
          <w:rFonts w:ascii="JetBrains Mono" w:hAnsi="JetBrains Mono" w:cs="JetBrains Mono"/>
          <w:color w:val="1750EB"/>
          <w:kern w:val="0"/>
          <w:sz w:val="20"/>
          <w:szCs w:val="20"/>
        </w:rPr>
        <w:t>128</w:t>
      </w:r>
      <w:r w:rsidRPr="00D552F7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r w:rsidRPr="00D552F7">
        <w:rPr>
          <w:rFonts w:ascii="JetBrains Mono" w:hAnsi="JetBrains Mono" w:cs="JetBrains Mono"/>
          <w:color w:val="660099"/>
          <w:kern w:val="0"/>
          <w:sz w:val="20"/>
          <w:szCs w:val="20"/>
        </w:rPr>
        <w:t>hidden_dim2</w:t>
      </w:r>
      <w:r w:rsidRPr="00D552F7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D552F7">
        <w:rPr>
          <w:rFonts w:ascii="JetBrains Mono" w:hAnsi="JetBrains Mono" w:cs="JetBrains Mono"/>
          <w:color w:val="1750EB"/>
          <w:kern w:val="0"/>
          <w:sz w:val="20"/>
          <w:szCs w:val="20"/>
        </w:rPr>
        <w:t>256</w:t>
      </w:r>
      <w:r w:rsidRPr="00D552F7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proofErr w:type="spellStart"/>
      <w:r w:rsidRPr="00D552F7">
        <w:rPr>
          <w:rFonts w:ascii="JetBrains Mono" w:hAnsi="JetBrains Mono" w:cs="JetBrains Mono"/>
          <w:color w:val="660099"/>
          <w:kern w:val="0"/>
          <w:sz w:val="20"/>
          <w:szCs w:val="20"/>
        </w:rPr>
        <w:t>output_dim</w:t>
      </w:r>
      <w:proofErr w:type="spellEnd"/>
      <w:r w:rsidRPr="00D552F7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D552F7">
        <w:rPr>
          <w:rFonts w:ascii="JetBrains Mono" w:hAnsi="JetBrains Mono" w:cs="JetBrains Mono"/>
          <w:color w:val="1750EB"/>
          <w:kern w:val="0"/>
          <w:sz w:val="20"/>
          <w:szCs w:val="20"/>
        </w:rPr>
        <w:t>2</w:t>
      </w:r>
      <w:r w:rsidRPr="00D552F7">
        <w:rPr>
          <w:rFonts w:ascii="JetBrains Mono" w:hAnsi="JetBrains Mono" w:cs="JetBrains Mono"/>
          <w:color w:val="080808"/>
          <w:kern w:val="0"/>
          <w:sz w:val="20"/>
          <w:szCs w:val="20"/>
        </w:rPr>
        <w:t>).to(device)</w:t>
      </w:r>
      <w:r w:rsidRPr="00D552F7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D552F7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D552F7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 xml:space="preserve"># </w:t>
      </w:r>
      <w:r w:rsidRPr="00D552F7">
        <w:rPr>
          <w:rFonts w:ascii="宋体" w:hAnsi="宋体" w:cs="JetBrains Mono" w:hint="eastAsia"/>
          <w:i/>
          <w:iCs/>
          <w:color w:val="8C8C8C"/>
          <w:kern w:val="0"/>
          <w:sz w:val="20"/>
          <w:szCs w:val="20"/>
        </w:rPr>
        <w:t>可读取模型权重接续训练</w:t>
      </w:r>
      <w:r w:rsidRPr="00D552F7">
        <w:rPr>
          <w:rFonts w:ascii="宋体" w:hAnsi="宋体" w:cs="JetBrains Mono" w:hint="eastAsia"/>
          <w:i/>
          <w:iCs/>
          <w:color w:val="8C8C8C"/>
          <w:kern w:val="0"/>
          <w:sz w:val="20"/>
          <w:szCs w:val="20"/>
        </w:rPr>
        <w:br/>
      </w:r>
      <w:r w:rsidRPr="00D552F7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 xml:space="preserve"># </w:t>
      </w:r>
      <w:proofErr w:type="spellStart"/>
      <w:r w:rsidRPr="00D552F7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state_dict</w:t>
      </w:r>
      <w:proofErr w:type="spellEnd"/>
      <w:r w:rsidRPr="00D552F7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 xml:space="preserve"> = </w:t>
      </w:r>
      <w:proofErr w:type="spellStart"/>
      <w:r w:rsidRPr="00D552F7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torch.load</w:t>
      </w:r>
      <w:proofErr w:type="spellEnd"/>
      <w:r w:rsidRPr="00D552F7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(</w:t>
      </w:r>
      <w:proofErr w:type="spellStart"/>
      <w:r w:rsidRPr="00D552F7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args</w:t>
      </w:r>
      <w:proofErr w:type="spellEnd"/>
      <w:r w:rsidRPr="00D552F7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['</w:t>
      </w:r>
      <w:proofErr w:type="spellStart"/>
      <w:r w:rsidRPr="00D552F7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save_path</w:t>
      </w:r>
      <w:proofErr w:type="spellEnd"/>
      <w:r w:rsidRPr="00D552F7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'])</w:t>
      </w:r>
      <w:r w:rsidRPr="00D552F7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br/>
        <w:t xml:space="preserve"># </w:t>
      </w:r>
      <w:proofErr w:type="spellStart"/>
      <w:r w:rsidRPr="00D552F7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model.load_state_dict</w:t>
      </w:r>
      <w:proofErr w:type="spellEnd"/>
      <w:r w:rsidRPr="00D552F7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(</w:t>
      </w:r>
      <w:proofErr w:type="spellStart"/>
      <w:r w:rsidRPr="00D552F7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state_dict</w:t>
      </w:r>
      <w:proofErr w:type="spellEnd"/>
      <w:r w:rsidRPr="00D552F7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)</w:t>
      </w:r>
      <w:r w:rsidRPr="00D552F7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br/>
      </w:r>
      <w:r w:rsidRPr="00D552F7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br/>
        <w:t xml:space="preserve"># </w:t>
      </w:r>
      <w:r w:rsidRPr="00D552F7">
        <w:rPr>
          <w:rFonts w:ascii="宋体" w:hAnsi="宋体" w:cs="JetBrains Mono" w:hint="eastAsia"/>
          <w:i/>
          <w:iCs/>
          <w:color w:val="8C8C8C"/>
          <w:kern w:val="0"/>
          <w:sz w:val="20"/>
          <w:szCs w:val="20"/>
        </w:rPr>
        <w:t>创建一个</w:t>
      </w:r>
      <w:r w:rsidRPr="00D552F7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CE</w:t>
      </w:r>
      <w:r w:rsidRPr="00D552F7">
        <w:rPr>
          <w:rFonts w:ascii="宋体" w:hAnsi="宋体" w:cs="JetBrains Mono" w:hint="eastAsia"/>
          <w:i/>
          <w:iCs/>
          <w:color w:val="8C8C8C"/>
          <w:kern w:val="0"/>
          <w:sz w:val="20"/>
          <w:szCs w:val="20"/>
        </w:rPr>
        <w:t>损失函数</w:t>
      </w:r>
      <w:r w:rsidRPr="00D552F7">
        <w:rPr>
          <w:rFonts w:ascii="宋体" w:hAnsi="宋体" w:cs="JetBrains Mono" w:hint="eastAsia"/>
          <w:i/>
          <w:iCs/>
          <w:color w:val="8C8C8C"/>
          <w:kern w:val="0"/>
          <w:sz w:val="20"/>
          <w:szCs w:val="20"/>
        </w:rPr>
        <w:br/>
      </w:r>
      <w:r w:rsidRPr="00D552F7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criterion = </w:t>
      </w:r>
      <w:proofErr w:type="spellStart"/>
      <w:r w:rsidRPr="00D552F7">
        <w:rPr>
          <w:rFonts w:ascii="JetBrains Mono" w:hAnsi="JetBrains Mono" w:cs="JetBrains Mono"/>
          <w:color w:val="080808"/>
          <w:kern w:val="0"/>
          <w:sz w:val="20"/>
          <w:szCs w:val="20"/>
        </w:rPr>
        <w:t>xutorch.loss.CrossEntropy</w:t>
      </w:r>
      <w:proofErr w:type="spellEnd"/>
      <w:r w:rsidRPr="00D552F7">
        <w:rPr>
          <w:rFonts w:ascii="JetBrains Mono" w:hAnsi="JetBrains Mono" w:cs="JetBrains Mono"/>
          <w:color w:val="080808"/>
          <w:kern w:val="0"/>
          <w:sz w:val="20"/>
          <w:szCs w:val="20"/>
        </w:rPr>
        <w:t>()</w:t>
      </w:r>
      <w:r w:rsidRPr="00D552F7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D552F7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D552F7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 xml:space="preserve"># </w:t>
      </w:r>
      <w:r w:rsidRPr="00D552F7">
        <w:rPr>
          <w:rFonts w:ascii="宋体" w:hAnsi="宋体" w:cs="JetBrains Mono" w:hint="eastAsia"/>
          <w:i/>
          <w:iCs/>
          <w:color w:val="8C8C8C"/>
          <w:kern w:val="0"/>
          <w:sz w:val="20"/>
          <w:szCs w:val="20"/>
        </w:rPr>
        <w:t>创建一个</w:t>
      </w:r>
      <w:r w:rsidRPr="00D552F7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Adam</w:t>
      </w:r>
      <w:r w:rsidRPr="00D552F7">
        <w:rPr>
          <w:rFonts w:ascii="宋体" w:hAnsi="宋体" w:cs="JetBrains Mono" w:hint="eastAsia"/>
          <w:i/>
          <w:iCs/>
          <w:color w:val="8C8C8C"/>
          <w:kern w:val="0"/>
          <w:sz w:val="20"/>
          <w:szCs w:val="20"/>
        </w:rPr>
        <w:t>优化器</w:t>
      </w:r>
      <w:r w:rsidRPr="00D552F7">
        <w:rPr>
          <w:rFonts w:ascii="宋体" w:hAnsi="宋体" w:cs="JetBrains Mono" w:hint="eastAsia"/>
          <w:i/>
          <w:iCs/>
          <w:color w:val="8C8C8C"/>
          <w:kern w:val="0"/>
          <w:sz w:val="20"/>
          <w:szCs w:val="20"/>
        </w:rPr>
        <w:br/>
      </w:r>
      <w:r w:rsidRPr="00D552F7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optimizer = </w:t>
      </w:r>
      <w:proofErr w:type="spellStart"/>
      <w:r w:rsidRPr="00D552F7">
        <w:rPr>
          <w:rFonts w:ascii="JetBrains Mono" w:hAnsi="JetBrains Mono" w:cs="JetBrains Mono"/>
          <w:color w:val="080808"/>
          <w:kern w:val="0"/>
          <w:sz w:val="20"/>
          <w:szCs w:val="20"/>
        </w:rPr>
        <w:t>xutorch.</w:t>
      </w:r>
      <w:proofErr w:type="gramStart"/>
      <w:r w:rsidRPr="00D552F7">
        <w:rPr>
          <w:rFonts w:ascii="JetBrains Mono" w:hAnsi="JetBrains Mono" w:cs="JetBrains Mono"/>
          <w:color w:val="080808"/>
          <w:kern w:val="0"/>
          <w:sz w:val="20"/>
          <w:szCs w:val="20"/>
        </w:rPr>
        <w:t>optim.SimpleAdam</w:t>
      </w:r>
      <w:proofErr w:type="spellEnd"/>
      <w:proofErr w:type="gramEnd"/>
      <w:r w:rsidRPr="00D552F7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D552F7">
        <w:rPr>
          <w:rFonts w:ascii="JetBrains Mono" w:hAnsi="JetBrains Mono" w:cs="JetBrains Mono"/>
          <w:color w:val="080808"/>
          <w:kern w:val="0"/>
          <w:sz w:val="20"/>
          <w:szCs w:val="20"/>
        </w:rPr>
        <w:t>model.parameters</w:t>
      </w:r>
      <w:proofErr w:type="spellEnd"/>
      <w:r w:rsidRPr="00D552F7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(), </w:t>
      </w:r>
      <w:proofErr w:type="spellStart"/>
      <w:r w:rsidRPr="00D552F7">
        <w:rPr>
          <w:rFonts w:ascii="JetBrains Mono" w:hAnsi="JetBrains Mono" w:cs="JetBrains Mono"/>
          <w:color w:val="660099"/>
          <w:kern w:val="0"/>
          <w:sz w:val="20"/>
          <w:szCs w:val="20"/>
        </w:rPr>
        <w:t>lr</w:t>
      </w:r>
      <w:proofErr w:type="spellEnd"/>
      <w:r w:rsidRPr="00D552F7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proofErr w:type="spellStart"/>
      <w:r w:rsidRPr="00D552F7">
        <w:rPr>
          <w:rFonts w:ascii="JetBrains Mono" w:hAnsi="JetBrains Mono" w:cs="JetBrains Mono"/>
          <w:color w:val="080808"/>
          <w:kern w:val="0"/>
          <w:sz w:val="20"/>
          <w:szCs w:val="20"/>
        </w:rPr>
        <w:t>args</w:t>
      </w:r>
      <w:proofErr w:type="spellEnd"/>
      <w:r w:rsidRPr="00D552F7">
        <w:rPr>
          <w:rFonts w:ascii="JetBrains Mono" w:hAnsi="JetBrains Mono" w:cs="JetBrains Mono"/>
          <w:color w:val="080808"/>
          <w:kern w:val="0"/>
          <w:sz w:val="20"/>
          <w:szCs w:val="20"/>
        </w:rPr>
        <w:t>[</w:t>
      </w:r>
      <w:r w:rsidRPr="00D552F7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proofErr w:type="spellStart"/>
      <w:r w:rsidRPr="00D552F7">
        <w:rPr>
          <w:rFonts w:ascii="JetBrains Mono" w:hAnsi="JetBrains Mono" w:cs="JetBrains Mono"/>
          <w:color w:val="067D17"/>
          <w:kern w:val="0"/>
          <w:sz w:val="20"/>
          <w:szCs w:val="20"/>
        </w:rPr>
        <w:t>lr</w:t>
      </w:r>
      <w:proofErr w:type="spellEnd"/>
      <w:r w:rsidRPr="00D552F7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r w:rsidRPr="00D552F7">
        <w:rPr>
          <w:rFonts w:ascii="JetBrains Mono" w:hAnsi="JetBrains Mono" w:cs="JetBrains Mono"/>
          <w:color w:val="080808"/>
          <w:kern w:val="0"/>
          <w:sz w:val="20"/>
          <w:szCs w:val="20"/>
        </w:rPr>
        <w:t>])</w:t>
      </w:r>
    </w:p>
    <w:p w14:paraId="6C8A3D64" w14:textId="2794B980" w:rsidR="00026C2B" w:rsidRDefault="005B6847" w:rsidP="00D01C9E">
      <w:pPr>
        <w:ind w:firstLine="480"/>
      </w:pPr>
      <w:r>
        <w:rPr>
          <w:rFonts w:hint="eastAsia"/>
        </w:rPr>
        <w:t>训练模型</w:t>
      </w:r>
    </w:p>
    <w:p w14:paraId="76F55B64" w14:textId="77777777" w:rsidR="00923A81" w:rsidRPr="00923A81" w:rsidRDefault="00923A81" w:rsidP="00923A81">
      <w:pPr>
        <w:widowControl/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shd w:val="clear" w:color="auto" w:fill="FFFFFF"/>
        <w:spacing w:line="240" w:lineRule="auto"/>
        <w:ind w:firstLineChars="0" w:firstLine="0"/>
        <w:jc w:val="left"/>
        <w:rPr>
          <w:rFonts w:ascii="JetBrains Mono" w:hAnsi="JetBrains Mono" w:cs="JetBrains Mono"/>
          <w:color w:val="080808"/>
          <w:kern w:val="0"/>
          <w:sz w:val="20"/>
          <w:szCs w:val="20"/>
        </w:rPr>
      </w:pP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loss_record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= {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923A81">
        <w:rPr>
          <w:rFonts w:ascii="JetBrains Mono" w:hAnsi="JetBrains Mono" w:cs="JetBrains Mono"/>
          <w:color w:val="067D17"/>
          <w:kern w:val="0"/>
          <w:sz w:val="20"/>
          <w:szCs w:val="20"/>
        </w:rPr>
        <w:t>'train'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: [], 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lastRenderedPageBreak/>
        <w:t xml:space="preserve">    </w:t>
      </w:r>
      <w:r w:rsidRPr="00923A81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proofErr w:type="spellStart"/>
      <w:r w:rsidRPr="00923A81">
        <w:rPr>
          <w:rFonts w:ascii="JetBrains Mono" w:hAnsi="JetBrains Mono" w:cs="JetBrains Mono"/>
          <w:color w:val="067D17"/>
          <w:kern w:val="0"/>
          <w:sz w:val="20"/>
          <w:szCs w:val="20"/>
        </w:rPr>
        <w:t>val</w:t>
      </w:r>
      <w:proofErr w:type="spellEnd"/>
      <w:r w:rsidRPr="00923A81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: []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>}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best_val_acc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= </w:t>
      </w:r>
      <w:r w:rsidRPr="00923A81">
        <w:rPr>
          <w:rFonts w:ascii="JetBrains Mono" w:hAnsi="JetBrains Mono" w:cs="JetBrains Mono"/>
          <w:color w:val="1750EB"/>
          <w:kern w:val="0"/>
          <w:sz w:val="20"/>
          <w:szCs w:val="20"/>
        </w:rPr>
        <w:t>0.0</w:t>
      </w:r>
      <w:r w:rsidRPr="00923A81">
        <w:rPr>
          <w:rFonts w:ascii="JetBrains Mono" w:hAnsi="JetBrains Mono" w:cs="JetBrains Mono"/>
          <w:color w:val="1750EB"/>
          <w:kern w:val="0"/>
          <w:sz w:val="20"/>
          <w:szCs w:val="20"/>
        </w:rPr>
        <w:br/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best_val_acc_epoch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= </w:t>
      </w:r>
      <w:r w:rsidRPr="00923A81">
        <w:rPr>
          <w:rFonts w:ascii="JetBrains Mono" w:hAnsi="JetBrains Mono" w:cs="JetBrains Mono"/>
          <w:color w:val="1750EB"/>
          <w:kern w:val="0"/>
          <w:sz w:val="20"/>
          <w:szCs w:val="20"/>
        </w:rPr>
        <w:t>0.0</w:t>
      </w:r>
      <w:r w:rsidRPr="00923A81">
        <w:rPr>
          <w:rFonts w:ascii="JetBrains Mono" w:hAnsi="JetBrains Mono" w:cs="JetBrains Mono"/>
          <w:color w:val="1750EB"/>
          <w:kern w:val="0"/>
          <w:sz w:val="20"/>
          <w:szCs w:val="20"/>
        </w:rPr>
        <w:br/>
      </w:r>
      <w:r w:rsidRPr="00923A81">
        <w:rPr>
          <w:rFonts w:ascii="JetBrains Mono" w:hAnsi="JetBrains Mono" w:cs="JetBrains Mono"/>
          <w:color w:val="1750EB"/>
          <w:kern w:val="0"/>
          <w:sz w:val="20"/>
          <w:szCs w:val="20"/>
        </w:rPr>
        <w:br/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early_stop_cnt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= </w:t>
      </w:r>
      <w:r w:rsidRPr="00923A81">
        <w:rPr>
          <w:rFonts w:ascii="JetBrains Mono" w:hAnsi="JetBrains Mono" w:cs="JetBrains Mono"/>
          <w:color w:val="1750EB"/>
          <w:kern w:val="0"/>
          <w:sz w:val="20"/>
          <w:szCs w:val="20"/>
        </w:rPr>
        <w:t>0</w:t>
      </w:r>
      <w:r w:rsidRPr="00923A81">
        <w:rPr>
          <w:rFonts w:ascii="JetBrains Mono" w:hAnsi="JetBrains Mono" w:cs="JetBrains Mono"/>
          <w:color w:val="1750EB"/>
          <w:kern w:val="0"/>
          <w:sz w:val="20"/>
          <w:szCs w:val="20"/>
        </w:rPr>
        <w:br/>
      </w:r>
      <w:r w:rsidRPr="00923A81">
        <w:rPr>
          <w:rFonts w:ascii="JetBrains Mono" w:hAnsi="JetBrains Mono" w:cs="JetBrains Mono"/>
          <w:color w:val="1750EB"/>
          <w:kern w:val="0"/>
          <w:sz w:val="20"/>
          <w:szCs w:val="20"/>
        </w:rPr>
        <w:br/>
      </w:r>
      <w:r w:rsidRPr="00923A81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for 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epoch </w:t>
      </w:r>
      <w:r w:rsidRPr="00923A81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in </w:t>
      </w:r>
      <w:r w:rsidRPr="00923A81">
        <w:rPr>
          <w:rFonts w:ascii="JetBrains Mono" w:hAnsi="JetBrains Mono" w:cs="JetBrains Mono"/>
          <w:color w:val="000080"/>
          <w:kern w:val="0"/>
          <w:sz w:val="20"/>
          <w:szCs w:val="20"/>
        </w:rPr>
        <w:t>range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args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[</w:t>
      </w:r>
      <w:r w:rsidRPr="00923A81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proofErr w:type="spellStart"/>
      <w:r w:rsidRPr="00923A81">
        <w:rPr>
          <w:rFonts w:ascii="JetBrains Mono" w:hAnsi="JetBrains Mono" w:cs="JetBrains Mono"/>
          <w:color w:val="067D17"/>
          <w:kern w:val="0"/>
          <w:sz w:val="20"/>
          <w:szCs w:val="20"/>
        </w:rPr>
        <w:t>num_epochs</w:t>
      </w:r>
      <w:proofErr w:type="spellEnd"/>
      <w:r w:rsidRPr="00923A81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]):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train_acc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= </w:t>
      </w:r>
      <w:r w:rsidRPr="00923A81">
        <w:rPr>
          <w:rFonts w:ascii="JetBrains Mono" w:hAnsi="JetBrains Mono" w:cs="JetBrains Mono"/>
          <w:color w:val="1750EB"/>
          <w:kern w:val="0"/>
          <w:sz w:val="20"/>
          <w:szCs w:val="20"/>
        </w:rPr>
        <w:t>0.0</w:t>
      </w:r>
      <w:r w:rsidRPr="00923A81">
        <w:rPr>
          <w:rFonts w:ascii="JetBrains Mono" w:hAnsi="JetBrains Mono" w:cs="JetBrains Mono"/>
          <w:color w:val="1750EB"/>
          <w:kern w:val="0"/>
          <w:sz w:val="20"/>
          <w:szCs w:val="20"/>
        </w:rPr>
        <w:br/>
        <w:t xml:space="preserve">    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train_loss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= </w:t>
      </w:r>
      <w:r w:rsidRPr="00923A81">
        <w:rPr>
          <w:rFonts w:ascii="JetBrains Mono" w:hAnsi="JetBrains Mono" w:cs="JetBrains Mono"/>
          <w:color w:val="1750EB"/>
          <w:kern w:val="0"/>
          <w:sz w:val="20"/>
          <w:szCs w:val="20"/>
        </w:rPr>
        <w:t>0.0</w:t>
      </w:r>
      <w:r w:rsidRPr="00923A81">
        <w:rPr>
          <w:rFonts w:ascii="JetBrains Mono" w:hAnsi="JetBrains Mono" w:cs="JetBrains Mono"/>
          <w:color w:val="1750EB"/>
          <w:kern w:val="0"/>
          <w:sz w:val="20"/>
          <w:szCs w:val="20"/>
        </w:rPr>
        <w:br/>
      </w:r>
      <w:r w:rsidRPr="00923A81">
        <w:rPr>
          <w:rFonts w:ascii="JetBrains Mono" w:hAnsi="JetBrains Mono" w:cs="JetBrains Mono"/>
          <w:color w:val="1750EB"/>
          <w:kern w:val="0"/>
          <w:sz w:val="20"/>
          <w:szCs w:val="20"/>
        </w:rPr>
        <w:br/>
        <w:t xml:space="preserve">    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model.train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()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923A81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for 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batch_idx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(inputs, labels) </w:t>
      </w:r>
      <w:r w:rsidRPr="00923A81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in </w:t>
      </w:r>
      <w:r w:rsidRPr="00923A81">
        <w:rPr>
          <w:rFonts w:ascii="JetBrains Mono" w:hAnsi="JetBrains Mono" w:cs="JetBrains Mono"/>
          <w:color w:val="000080"/>
          <w:kern w:val="0"/>
          <w:sz w:val="20"/>
          <w:szCs w:val="20"/>
        </w:rPr>
        <w:t>enumerate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train_loader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):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inputs, labels = inputs.to(device), labels.to(device)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outputs = model(inputs)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train_pred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= 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torch.sign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(outputs)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loss = criterion(outputs, labels)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optimizer.zero_grad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()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loss.backward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()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optimizer.step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()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923A81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# print(</w:t>
      </w:r>
      <w:proofErr w:type="spellStart"/>
      <w:r w:rsidRPr="00923A81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train_pred.cpu</w:t>
      </w:r>
      <w:proofErr w:type="spellEnd"/>
      <w:r w:rsidRPr="00923A81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 xml:space="preserve">(), </w:t>
      </w:r>
      <w:proofErr w:type="spellStart"/>
      <w:r w:rsidRPr="00923A81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labels.cpu</w:t>
      </w:r>
      <w:proofErr w:type="spellEnd"/>
      <w:r w:rsidRPr="00923A81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())</w:t>
      </w:r>
      <w:r w:rsidRPr="00923A81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train_pred_labels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= 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torch.argmax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train_pred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r w:rsidRPr="00923A81">
        <w:rPr>
          <w:rFonts w:ascii="JetBrains Mono" w:hAnsi="JetBrains Mono" w:cs="JetBrains Mono"/>
          <w:color w:val="660099"/>
          <w:kern w:val="0"/>
          <w:sz w:val="20"/>
          <w:szCs w:val="20"/>
        </w:rPr>
        <w:t>dim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923A81">
        <w:rPr>
          <w:rFonts w:ascii="JetBrains Mono" w:hAnsi="JetBrains Mono" w:cs="JetBrains Mono"/>
          <w:color w:val="1750EB"/>
          <w:kern w:val="0"/>
          <w:sz w:val="20"/>
          <w:szCs w:val="20"/>
        </w:rPr>
        <w:t>1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)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train_acc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+= (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train_pred_labels.cpu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() == 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labels.cpu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()).sum().item()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train_loss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+= 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loss.item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()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loss_record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[</w:t>
      </w:r>
      <w:r w:rsidRPr="00923A81">
        <w:rPr>
          <w:rFonts w:ascii="JetBrains Mono" w:hAnsi="JetBrains Mono" w:cs="JetBrains Mono"/>
          <w:color w:val="067D17"/>
          <w:kern w:val="0"/>
          <w:sz w:val="20"/>
          <w:szCs w:val="20"/>
        </w:rPr>
        <w:t>'train'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].append(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train_loss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/ </w:t>
      </w:r>
      <w:proofErr w:type="spellStart"/>
      <w:r w:rsidRPr="00923A81">
        <w:rPr>
          <w:rFonts w:ascii="JetBrains Mono" w:hAnsi="JetBrains Mono" w:cs="JetBrains Mono"/>
          <w:color w:val="000080"/>
          <w:kern w:val="0"/>
          <w:sz w:val="20"/>
          <w:szCs w:val="20"/>
        </w:rPr>
        <w:t>len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train_dataset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))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val_acc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= </w:t>
      </w:r>
      <w:r w:rsidRPr="00923A81">
        <w:rPr>
          <w:rFonts w:ascii="JetBrains Mono" w:hAnsi="JetBrains Mono" w:cs="JetBrains Mono"/>
          <w:color w:val="1750EB"/>
          <w:kern w:val="0"/>
          <w:sz w:val="20"/>
          <w:szCs w:val="20"/>
        </w:rPr>
        <w:t>0.0</w:t>
      </w:r>
      <w:r w:rsidRPr="00923A81">
        <w:rPr>
          <w:rFonts w:ascii="JetBrains Mono" w:hAnsi="JetBrains Mono" w:cs="JetBrains Mono"/>
          <w:color w:val="1750EB"/>
          <w:kern w:val="0"/>
          <w:sz w:val="20"/>
          <w:szCs w:val="20"/>
        </w:rPr>
        <w:br/>
        <w:t xml:space="preserve">    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val_loss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= </w:t>
      </w:r>
      <w:r w:rsidRPr="00923A81">
        <w:rPr>
          <w:rFonts w:ascii="JetBrains Mono" w:hAnsi="JetBrains Mono" w:cs="JetBrains Mono"/>
          <w:color w:val="1750EB"/>
          <w:kern w:val="0"/>
          <w:sz w:val="20"/>
          <w:szCs w:val="20"/>
        </w:rPr>
        <w:t>0.0</w:t>
      </w:r>
      <w:r w:rsidRPr="00923A81">
        <w:rPr>
          <w:rFonts w:ascii="JetBrains Mono" w:hAnsi="JetBrains Mono" w:cs="JetBrains Mono"/>
          <w:color w:val="1750EB"/>
          <w:kern w:val="0"/>
          <w:sz w:val="20"/>
          <w:szCs w:val="20"/>
        </w:rPr>
        <w:br/>
      </w:r>
      <w:r w:rsidRPr="00923A81">
        <w:rPr>
          <w:rFonts w:ascii="JetBrains Mono" w:hAnsi="JetBrains Mono" w:cs="JetBrains Mono"/>
          <w:color w:val="1750EB"/>
          <w:kern w:val="0"/>
          <w:sz w:val="20"/>
          <w:szCs w:val="20"/>
        </w:rPr>
        <w:br/>
        <w:t xml:space="preserve">    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model.eval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()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923A81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for 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batch_idx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(inputs, labels) </w:t>
      </w:r>
      <w:r w:rsidRPr="00923A81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in </w:t>
      </w:r>
      <w:r w:rsidRPr="00923A81">
        <w:rPr>
          <w:rFonts w:ascii="JetBrains Mono" w:hAnsi="JetBrains Mono" w:cs="JetBrains Mono"/>
          <w:color w:val="000080"/>
          <w:kern w:val="0"/>
          <w:sz w:val="20"/>
          <w:szCs w:val="20"/>
        </w:rPr>
        <w:t>enumerate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val_loader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):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inputs, labels = inputs.to(device), labels.to(device)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923A81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with 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torch.no_grad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():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    outputs = model(inputs)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val_pred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= 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torch.sign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(outputs)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    loss = criterion(outputs, labels)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val_pred_labels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= 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torch.argmax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val_pred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r w:rsidRPr="00923A81">
        <w:rPr>
          <w:rFonts w:ascii="JetBrains Mono" w:hAnsi="JetBrains Mono" w:cs="JetBrains Mono"/>
          <w:color w:val="660099"/>
          <w:kern w:val="0"/>
          <w:sz w:val="20"/>
          <w:szCs w:val="20"/>
        </w:rPr>
        <w:t>dim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923A81">
        <w:rPr>
          <w:rFonts w:ascii="JetBrains Mono" w:hAnsi="JetBrains Mono" w:cs="JetBrains Mono"/>
          <w:color w:val="1750EB"/>
          <w:kern w:val="0"/>
          <w:sz w:val="20"/>
          <w:szCs w:val="20"/>
        </w:rPr>
        <w:t>1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)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lastRenderedPageBreak/>
        <w:t xml:space="preserve">        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val_acc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+= (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val_pred_labels.cpu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() == 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labels.cpu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()).sum().item()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val_loss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+= 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loss.item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()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loss_record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[</w:t>
      </w:r>
      <w:r w:rsidRPr="00923A81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proofErr w:type="spellStart"/>
      <w:r w:rsidRPr="00923A81">
        <w:rPr>
          <w:rFonts w:ascii="JetBrains Mono" w:hAnsi="JetBrains Mono" w:cs="JetBrains Mono"/>
          <w:color w:val="067D17"/>
          <w:kern w:val="0"/>
          <w:sz w:val="20"/>
          <w:szCs w:val="20"/>
        </w:rPr>
        <w:t>val</w:t>
      </w:r>
      <w:proofErr w:type="spellEnd"/>
      <w:r w:rsidRPr="00923A81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].append(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val_loss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/ </w:t>
      </w:r>
      <w:proofErr w:type="spellStart"/>
      <w:r w:rsidRPr="00923A81">
        <w:rPr>
          <w:rFonts w:ascii="JetBrains Mono" w:hAnsi="JetBrains Mono" w:cs="JetBrains Mono"/>
          <w:color w:val="000080"/>
          <w:kern w:val="0"/>
          <w:sz w:val="20"/>
          <w:szCs w:val="20"/>
        </w:rPr>
        <w:t>len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val_dataset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))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923A81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if 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epoch == </w:t>
      </w:r>
      <w:r w:rsidRPr="00923A81">
        <w:rPr>
          <w:rFonts w:ascii="JetBrains Mono" w:hAnsi="JetBrains Mono" w:cs="JetBrains Mono"/>
          <w:color w:val="1750EB"/>
          <w:kern w:val="0"/>
          <w:sz w:val="20"/>
          <w:szCs w:val="20"/>
        </w:rPr>
        <w:t xml:space="preserve">0 </w:t>
      </w:r>
      <w:r w:rsidRPr="00923A81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or 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val_acc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&gt; 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best_val_acc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: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best_val_acc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= 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val_acc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best_val_acc_epoch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= epoch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923A81">
        <w:rPr>
          <w:rFonts w:ascii="JetBrains Mono" w:hAnsi="JetBrains Mono" w:cs="JetBrains Mono"/>
          <w:color w:val="000080"/>
          <w:kern w:val="0"/>
          <w:sz w:val="20"/>
          <w:szCs w:val="20"/>
        </w:rPr>
        <w:t>print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923A81">
        <w:rPr>
          <w:rFonts w:ascii="JetBrains Mono" w:hAnsi="JetBrains Mono" w:cs="JetBrains Mono"/>
          <w:color w:val="067D17"/>
          <w:kern w:val="0"/>
          <w:sz w:val="20"/>
          <w:szCs w:val="20"/>
        </w:rPr>
        <w:t>f'Saving</w:t>
      </w:r>
      <w:proofErr w:type="spellEnd"/>
      <w:r w:rsidRPr="00923A81">
        <w:rPr>
          <w:rFonts w:ascii="JetBrains Mono" w:hAnsi="JetBrains Mono" w:cs="JetBrains Mono"/>
          <w:color w:val="067D17"/>
          <w:kern w:val="0"/>
          <w:sz w:val="20"/>
          <w:szCs w:val="20"/>
        </w:rPr>
        <w:t xml:space="preserve"> model (epoch = </w:t>
      </w:r>
      <w:r w:rsidRPr="00923A81">
        <w:rPr>
          <w:rFonts w:ascii="JetBrains Mono" w:hAnsi="JetBrains Mono" w:cs="JetBrains Mono"/>
          <w:color w:val="0037A6"/>
          <w:kern w:val="0"/>
          <w:sz w:val="20"/>
          <w:szCs w:val="20"/>
        </w:rPr>
        <w:t>{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epoch + </w:t>
      </w:r>
      <w:r w:rsidRPr="00923A81">
        <w:rPr>
          <w:rFonts w:ascii="JetBrains Mono" w:hAnsi="JetBrains Mono" w:cs="JetBrains Mono"/>
          <w:color w:val="1750EB"/>
          <w:kern w:val="0"/>
          <w:sz w:val="20"/>
          <w:szCs w:val="20"/>
        </w:rPr>
        <w:t xml:space="preserve">1 </w:t>
      </w:r>
      <w:r w:rsidRPr="00923A81">
        <w:rPr>
          <w:rFonts w:ascii="JetBrains Mono" w:hAnsi="JetBrains Mono" w:cs="JetBrains Mono"/>
          <w:color w:val="0037A6"/>
          <w:kern w:val="0"/>
          <w:sz w:val="20"/>
          <w:szCs w:val="20"/>
        </w:rPr>
        <w:t>:</w:t>
      </w:r>
      <w:r w:rsidRPr="00923A81">
        <w:rPr>
          <w:rFonts w:ascii="JetBrains Mono" w:hAnsi="JetBrains Mono" w:cs="JetBrains Mono"/>
          <w:color w:val="067D17"/>
          <w:kern w:val="0"/>
          <w:sz w:val="20"/>
          <w:szCs w:val="20"/>
        </w:rPr>
        <w:t xml:space="preserve"> 4d</w:t>
      </w:r>
      <w:r w:rsidRPr="00923A81">
        <w:rPr>
          <w:rFonts w:ascii="JetBrains Mono" w:hAnsi="JetBrains Mono" w:cs="JetBrains Mono"/>
          <w:color w:val="0037A6"/>
          <w:kern w:val="0"/>
          <w:sz w:val="20"/>
          <w:szCs w:val="20"/>
        </w:rPr>
        <w:t>}</w:t>
      </w:r>
      <w:r w:rsidRPr="00923A81">
        <w:rPr>
          <w:rFonts w:ascii="JetBrains Mono" w:hAnsi="JetBrains Mono" w:cs="JetBrains Mono"/>
          <w:color w:val="067D17"/>
          <w:kern w:val="0"/>
          <w:sz w:val="20"/>
          <w:szCs w:val="20"/>
        </w:rPr>
        <w:t xml:space="preserve">, acc = </w:t>
      </w:r>
      <w:r w:rsidRPr="00923A81">
        <w:rPr>
          <w:rFonts w:ascii="JetBrains Mono" w:hAnsi="JetBrains Mono" w:cs="JetBrains Mono"/>
          <w:color w:val="0037A6"/>
          <w:kern w:val="0"/>
          <w:sz w:val="20"/>
          <w:szCs w:val="20"/>
        </w:rPr>
        <w:t>{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best_val_acc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/ </w:t>
      </w:r>
      <w:proofErr w:type="spellStart"/>
      <w:r w:rsidRPr="00923A81">
        <w:rPr>
          <w:rFonts w:ascii="JetBrains Mono" w:hAnsi="JetBrains Mono" w:cs="JetBrains Mono"/>
          <w:color w:val="000080"/>
          <w:kern w:val="0"/>
          <w:sz w:val="20"/>
          <w:szCs w:val="20"/>
        </w:rPr>
        <w:t>len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val_dataset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) </w:t>
      </w:r>
      <w:r w:rsidRPr="00923A81">
        <w:rPr>
          <w:rFonts w:ascii="JetBrains Mono" w:hAnsi="JetBrains Mono" w:cs="JetBrains Mono"/>
          <w:color w:val="0037A6"/>
          <w:kern w:val="0"/>
          <w:sz w:val="20"/>
          <w:szCs w:val="20"/>
        </w:rPr>
        <w:t>:</w:t>
      </w:r>
      <w:r w:rsidRPr="00923A81">
        <w:rPr>
          <w:rFonts w:ascii="JetBrains Mono" w:hAnsi="JetBrains Mono" w:cs="JetBrains Mono"/>
          <w:color w:val="067D17"/>
          <w:kern w:val="0"/>
          <w:sz w:val="20"/>
          <w:szCs w:val="20"/>
        </w:rPr>
        <w:t xml:space="preserve"> .4f</w:t>
      </w:r>
      <w:r w:rsidRPr="00923A81">
        <w:rPr>
          <w:rFonts w:ascii="JetBrains Mono" w:hAnsi="JetBrains Mono" w:cs="JetBrains Mono"/>
          <w:color w:val="0037A6"/>
          <w:kern w:val="0"/>
          <w:sz w:val="20"/>
          <w:szCs w:val="20"/>
        </w:rPr>
        <w:t>}</w:t>
      </w:r>
      <w:r w:rsidRPr="00923A81">
        <w:rPr>
          <w:rFonts w:ascii="JetBrains Mono" w:hAnsi="JetBrains Mono" w:cs="JetBrains Mono"/>
          <w:color w:val="067D17"/>
          <w:kern w:val="0"/>
          <w:sz w:val="20"/>
          <w:szCs w:val="20"/>
        </w:rPr>
        <w:t>)'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)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torch.save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model.state_dict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(), 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args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[</w:t>
      </w:r>
      <w:r w:rsidRPr="00923A81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proofErr w:type="spellStart"/>
      <w:r w:rsidRPr="00923A81">
        <w:rPr>
          <w:rFonts w:ascii="JetBrains Mono" w:hAnsi="JetBrains Mono" w:cs="JetBrains Mono"/>
          <w:color w:val="067D17"/>
          <w:kern w:val="0"/>
          <w:sz w:val="20"/>
          <w:szCs w:val="20"/>
        </w:rPr>
        <w:t>save_path</w:t>
      </w:r>
      <w:proofErr w:type="spellEnd"/>
      <w:r w:rsidRPr="00923A81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])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early_stop_cnt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= </w:t>
      </w:r>
      <w:r w:rsidRPr="00923A81">
        <w:rPr>
          <w:rFonts w:ascii="JetBrains Mono" w:hAnsi="JetBrains Mono" w:cs="JetBrains Mono"/>
          <w:color w:val="1750EB"/>
          <w:kern w:val="0"/>
          <w:sz w:val="20"/>
          <w:szCs w:val="20"/>
        </w:rPr>
        <w:t>0</w:t>
      </w:r>
      <w:r w:rsidRPr="00923A81">
        <w:rPr>
          <w:rFonts w:ascii="JetBrains Mono" w:hAnsi="JetBrains Mono" w:cs="JetBrains Mono"/>
          <w:color w:val="1750EB"/>
          <w:kern w:val="0"/>
          <w:sz w:val="20"/>
          <w:szCs w:val="20"/>
        </w:rPr>
        <w:br/>
        <w:t xml:space="preserve">    </w:t>
      </w:r>
      <w:r w:rsidRPr="00923A81">
        <w:rPr>
          <w:rFonts w:ascii="JetBrains Mono" w:hAnsi="JetBrains Mono" w:cs="JetBrains Mono"/>
          <w:color w:val="0033B3"/>
          <w:kern w:val="0"/>
          <w:sz w:val="20"/>
          <w:szCs w:val="20"/>
        </w:rPr>
        <w:t>else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: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early_stop_cnt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+= </w:t>
      </w:r>
      <w:r w:rsidRPr="00923A81">
        <w:rPr>
          <w:rFonts w:ascii="JetBrains Mono" w:hAnsi="JetBrains Mono" w:cs="JetBrains Mono"/>
          <w:color w:val="1750EB"/>
          <w:kern w:val="0"/>
          <w:sz w:val="20"/>
          <w:szCs w:val="20"/>
        </w:rPr>
        <w:t>1</w:t>
      </w:r>
      <w:r w:rsidRPr="00923A81">
        <w:rPr>
          <w:rFonts w:ascii="JetBrains Mono" w:hAnsi="JetBrains Mono" w:cs="JetBrains Mono"/>
          <w:color w:val="1750EB"/>
          <w:kern w:val="0"/>
          <w:sz w:val="20"/>
          <w:szCs w:val="20"/>
        </w:rPr>
        <w:br/>
        <w:t xml:space="preserve">    </w:t>
      </w:r>
      <w:r w:rsidRPr="00923A81">
        <w:rPr>
          <w:rFonts w:ascii="JetBrains Mono" w:hAnsi="JetBrains Mono" w:cs="JetBrains Mono"/>
          <w:color w:val="1750EB"/>
          <w:kern w:val="0"/>
          <w:sz w:val="20"/>
          <w:szCs w:val="20"/>
        </w:rPr>
        <w:br/>
        <w:t xml:space="preserve">    </w:t>
      </w:r>
      <w:r w:rsidRPr="00923A81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if 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early_stop_cnt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&gt; 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args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[</w:t>
      </w:r>
      <w:r w:rsidRPr="00923A81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proofErr w:type="spellStart"/>
      <w:r w:rsidRPr="00923A81">
        <w:rPr>
          <w:rFonts w:ascii="JetBrains Mono" w:hAnsi="JetBrains Mono" w:cs="JetBrains Mono"/>
          <w:color w:val="067D17"/>
          <w:kern w:val="0"/>
          <w:sz w:val="20"/>
          <w:szCs w:val="20"/>
        </w:rPr>
        <w:t>early_stop</w:t>
      </w:r>
      <w:proofErr w:type="spellEnd"/>
      <w:r w:rsidRPr="00923A81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]: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923A81">
        <w:rPr>
          <w:rFonts w:ascii="JetBrains Mono" w:hAnsi="JetBrains Mono" w:cs="JetBrains Mono"/>
          <w:color w:val="000080"/>
          <w:kern w:val="0"/>
          <w:sz w:val="20"/>
          <w:szCs w:val="20"/>
        </w:rPr>
        <w:t>print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r w:rsidRPr="00923A81">
        <w:rPr>
          <w:rFonts w:ascii="JetBrains Mono" w:hAnsi="JetBrains Mono" w:cs="JetBrains Mono"/>
          <w:color w:val="067D17"/>
          <w:kern w:val="0"/>
          <w:sz w:val="20"/>
          <w:szCs w:val="20"/>
        </w:rPr>
        <w:t>'EARLY STOP'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)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923A81">
        <w:rPr>
          <w:rFonts w:ascii="JetBrains Mono" w:hAnsi="JetBrains Mono" w:cs="JetBrains Mono"/>
          <w:color w:val="0033B3"/>
          <w:kern w:val="0"/>
          <w:sz w:val="20"/>
          <w:szCs w:val="20"/>
        </w:rPr>
        <w:t>break</w:t>
      </w:r>
      <w:r w:rsidRPr="00923A81">
        <w:rPr>
          <w:rFonts w:ascii="JetBrains Mono" w:hAnsi="JetBrains Mono" w:cs="JetBrains Mono"/>
          <w:color w:val="0033B3"/>
          <w:kern w:val="0"/>
          <w:sz w:val="20"/>
          <w:szCs w:val="20"/>
        </w:rPr>
        <w:br/>
      </w:r>
      <w:r w:rsidRPr="00923A81">
        <w:rPr>
          <w:rFonts w:ascii="JetBrains Mono" w:hAnsi="JetBrains Mono" w:cs="JetBrains Mono"/>
          <w:color w:val="0033B3"/>
          <w:kern w:val="0"/>
          <w:sz w:val="20"/>
          <w:szCs w:val="20"/>
        </w:rPr>
        <w:br/>
        <w:t xml:space="preserve">    </w:t>
      </w:r>
      <w:r w:rsidRPr="00923A81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# if epoch % 10 == 9:</w:t>
      </w:r>
      <w:r w:rsidRPr="00923A81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923A81">
        <w:rPr>
          <w:rFonts w:ascii="JetBrains Mono" w:hAnsi="JetBrains Mono" w:cs="JetBrains Mono"/>
          <w:color w:val="000080"/>
          <w:kern w:val="0"/>
          <w:sz w:val="20"/>
          <w:szCs w:val="20"/>
        </w:rPr>
        <w:t>print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r w:rsidRPr="00923A81">
        <w:rPr>
          <w:rFonts w:ascii="JetBrains Mono" w:hAnsi="JetBrains Mono" w:cs="JetBrains Mono"/>
          <w:color w:val="067D17"/>
          <w:kern w:val="0"/>
          <w:sz w:val="20"/>
          <w:szCs w:val="20"/>
        </w:rPr>
        <w:t>'[{:03d}/{:03d}] Train Acc: {:3.6f} Loss: {:3.6f} | Val Acc: {:3.6f} loss: {:3.6f}'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.format(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epoch + </w:t>
      </w:r>
      <w:r w:rsidRPr="00923A81">
        <w:rPr>
          <w:rFonts w:ascii="JetBrains Mono" w:hAnsi="JetBrains Mono" w:cs="JetBrains Mono"/>
          <w:color w:val="1750EB"/>
          <w:kern w:val="0"/>
          <w:sz w:val="20"/>
          <w:szCs w:val="20"/>
        </w:rPr>
        <w:t>1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args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[</w:t>
      </w:r>
      <w:r w:rsidRPr="00923A81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proofErr w:type="spellStart"/>
      <w:r w:rsidRPr="00923A81">
        <w:rPr>
          <w:rFonts w:ascii="JetBrains Mono" w:hAnsi="JetBrains Mono" w:cs="JetBrains Mono"/>
          <w:color w:val="067D17"/>
          <w:kern w:val="0"/>
          <w:sz w:val="20"/>
          <w:szCs w:val="20"/>
        </w:rPr>
        <w:t>num_epochs</w:t>
      </w:r>
      <w:proofErr w:type="spellEnd"/>
      <w:r w:rsidRPr="00923A81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], 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train_acc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/ </w:t>
      </w:r>
      <w:proofErr w:type="spellStart"/>
      <w:r w:rsidRPr="00923A81">
        <w:rPr>
          <w:rFonts w:ascii="JetBrains Mono" w:hAnsi="JetBrains Mono" w:cs="JetBrains Mono"/>
          <w:color w:val="000080"/>
          <w:kern w:val="0"/>
          <w:sz w:val="20"/>
          <w:szCs w:val="20"/>
        </w:rPr>
        <w:t>len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train_dataset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), 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train_loss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/ </w:t>
      </w:r>
      <w:proofErr w:type="spellStart"/>
      <w:r w:rsidRPr="00923A81">
        <w:rPr>
          <w:rFonts w:ascii="JetBrains Mono" w:hAnsi="JetBrains Mono" w:cs="JetBrains Mono"/>
          <w:color w:val="000080"/>
          <w:kern w:val="0"/>
          <w:sz w:val="20"/>
          <w:szCs w:val="20"/>
        </w:rPr>
        <w:t>len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train_dataset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), </w:t>
      </w:r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val_acc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/ </w:t>
      </w:r>
      <w:proofErr w:type="spellStart"/>
      <w:r w:rsidRPr="00923A81">
        <w:rPr>
          <w:rFonts w:ascii="JetBrains Mono" w:hAnsi="JetBrains Mono" w:cs="JetBrains Mono"/>
          <w:color w:val="000080"/>
          <w:kern w:val="0"/>
          <w:sz w:val="20"/>
          <w:szCs w:val="20"/>
        </w:rPr>
        <w:t>len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val_dataset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), 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val_loss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/ </w:t>
      </w:r>
      <w:proofErr w:type="spellStart"/>
      <w:r w:rsidRPr="00923A81">
        <w:rPr>
          <w:rFonts w:ascii="JetBrains Mono" w:hAnsi="JetBrains Mono" w:cs="JetBrains Mono"/>
          <w:color w:val="000080"/>
          <w:kern w:val="0"/>
          <w:sz w:val="20"/>
          <w:szCs w:val="20"/>
        </w:rPr>
        <w:t>len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val_dataset</w:t>
      </w:r>
      <w:proofErr w:type="spellEnd"/>
      <w:r w:rsidRPr="00923A81">
        <w:rPr>
          <w:rFonts w:ascii="JetBrains Mono" w:hAnsi="JetBrains Mono" w:cs="JetBrains Mono"/>
          <w:color w:val="080808"/>
          <w:kern w:val="0"/>
          <w:sz w:val="20"/>
          <w:szCs w:val="20"/>
        </w:rPr>
        <w:t>)))</w:t>
      </w:r>
    </w:p>
    <w:p w14:paraId="61E2B6A5" w14:textId="633D665A" w:rsidR="00026C2B" w:rsidRDefault="00987DDB" w:rsidP="00D01C9E">
      <w:pPr>
        <w:ind w:firstLine="480"/>
      </w:pPr>
      <w:r>
        <w:rPr>
          <w:rFonts w:hint="eastAsia"/>
        </w:rPr>
        <w:t>输出如下。</w:t>
      </w:r>
    </w:p>
    <w:p w14:paraId="664034D0" w14:textId="77777777" w:rsidR="00DB2BDE" w:rsidRPr="00DB2BDE" w:rsidRDefault="00DB2BDE" w:rsidP="00B837F0">
      <w:pPr>
        <w:widowControl/>
        <w:pBdr>
          <w:top w:val="single" w:sz="12" w:space="1" w:color="auto"/>
          <w:bottom w:val="single" w:sz="12" w:space="1" w:color="auto"/>
        </w:pBdr>
        <w:shd w:val="clear" w:color="auto" w:fill="FFFFFF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Saving model (epoch =    1, acc </w:t>
      </w:r>
      <w:proofErr w:type="gramStart"/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>=  0.8320</w:t>
      </w:r>
      <w:proofErr w:type="gramEnd"/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836F0D2" w14:textId="77777777" w:rsidR="00DB2BDE" w:rsidRPr="00DB2BDE" w:rsidRDefault="00DB2BDE" w:rsidP="00B837F0">
      <w:pPr>
        <w:widowControl/>
        <w:pBdr>
          <w:top w:val="single" w:sz="12" w:space="1" w:color="auto"/>
          <w:bottom w:val="single" w:sz="12" w:space="1" w:color="auto"/>
        </w:pBdr>
        <w:shd w:val="clear" w:color="auto" w:fill="FFFFFF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Saving model (epoch =    2, acc </w:t>
      </w:r>
      <w:proofErr w:type="gramStart"/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>=  0.8547</w:t>
      </w:r>
      <w:proofErr w:type="gramEnd"/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EC17948" w14:textId="77777777" w:rsidR="00DB2BDE" w:rsidRPr="00DB2BDE" w:rsidRDefault="00DB2BDE" w:rsidP="00B837F0">
      <w:pPr>
        <w:widowControl/>
        <w:pBdr>
          <w:top w:val="single" w:sz="12" w:space="1" w:color="auto"/>
          <w:bottom w:val="single" w:sz="12" w:space="1" w:color="auto"/>
        </w:pBdr>
        <w:shd w:val="clear" w:color="auto" w:fill="FFFFFF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Saving model (epoch =    3, acc </w:t>
      </w:r>
      <w:proofErr w:type="gramStart"/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>=  0.8733</w:t>
      </w:r>
      <w:proofErr w:type="gramEnd"/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F56CCEB" w14:textId="77777777" w:rsidR="00DB2BDE" w:rsidRPr="00DB2BDE" w:rsidRDefault="00DB2BDE" w:rsidP="00B837F0">
      <w:pPr>
        <w:widowControl/>
        <w:pBdr>
          <w:top w:val="single" w:sz="12" w:space="1" w:color="auto"/>
          <w:bottom w:val="single" w:sz="12" w:space="1" w:color="auto"/>
        </w:pBdr>
        <w:shd w:val="clear" w:color="auto" w:fill="FFFFFF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Saving model (epoch =    4, acc </w:t>
      </w:r>
      <w:proofErr w:type="gramStart"/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>=  0.8853</w:t>
      </w:r>
      <w:proofErr w:type="gramEnd"/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00046B0" w14:textId="77777777" w:rsidR="00DB2BDE" w:rsidRPr="00DB2BDE" w:rsidRDefault="00DB2BDE" w:rsidP="00B837F0">
      <w:pPr>
        <w:widowControl/>
        <w:pBdr>
          <w:top w:val="single" w:sz="12" w:space="1" w:color="auto"/>
          <w:bottom w:val="single" w:sz="12" w:space="1" w:color="auto"/>
        </w:pBdr>
        <w:shd w:val="clear" w:color="auto" w:fill="FFFFFF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Saving model (epoch =    6, acc </w:t>
      </w:r>
      <w:proofErr w:type="gramStart"/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>=  0.8900</w:t>
      </w:r>
      <w:proofErr w:type="gramEnd"/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5A49651" w14:textId="77777777" w:rsidR="00DB2BDE" w:rsidRPr="00DB2BDE" w:rsidRDefault="00DB2BDE" w:rsidP="00B837F0">
      <w:pPr>
        <w:widowControl/>
        <w:pBdr>
          <w:top w:val="single" w:sz="12" w:space="1" w:color="auto"/>
          <w:bottom w:val="single" w:sz="12" w:space="1" w:color="auto"/>
        </w:pBdr>
        <w:shd w:val="clear" w:color="auto" w:fill="FFFFFF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Saving model (epoch =   10, acc </w:t>
      </w:r>
      <w:proofErr w:type="gramStart"/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>=  0.8947</w:t>
      </w:r>
      <w:proofErr w:type="gramEnd"/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6278D19" w14:textId="77777777" w:rsidR="00DB2BDE" w:rsidRPr="00DB2BDE" w:rsidRDefault="00DB2BDE" w:rsidP="00B837F0">
      <w:pPr>
        <w:widowControl/>
        <w:pBdr>
          <w:top w:val="single" w:sz="12" w:space="1" w:color="auto"/>
          <w:bottom w:val="single" w:sz="12" w:space="1" w:color="auto"/>
        </w:pBdr>
        <w:shd w:val="clear" w:color="auto" w:fill="FFFFFF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>[010/200] Train Acc: 0.895692 Loss: 0.039401 | Val Acc: 0.894667 loss: 0.092232</w:t>
      </w:r>
    </w:p>
    <w:p w14:paraId="465CD298" w14:textId="77777777" w:rsidR="00DB2BDE" w:rsidRPr="00DB2BDE" w:rsidRDefault="00DB2BDE" w:rsidP="00B837F0">
      <w:pPr>
        <w:widowControl/>
        <w:pBdr>
          <w:top w:val="single" w:sz="12" w:space="1" w:color="auto"/>
          <w:bottom w:val="single" w:sz="12" w:space="1" w:color="auto"/>
        </w:pBdr>
        <w:shd w:val="clear" w:color="auto" w:fill="FFFFFF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Saving model (epoch =   11, acc </w:t>
      </w:r>
      <w:proofErr w:type="gramStart"/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>=  0.9093</w:t>
      </w:r>
      <w:proofErr w:type="gramEnd"/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207FB3D" w14:textId="77777777" w:rsidR="00DB2BDE" w:rsidRPr="00DB2BDE" w:rsidRDefault="00DB2BDE" w:rsidP="00B837F0">
      <w:pPr>
        <w:widowControl/>
        <w:pBdr>
          <w:top w:val="single" w:sz="12" w:space="1" w:color="auto"/>
          <w:bottom w:val="single" w:sz="12" w:space="1" w:color="auto"/>
        </w:pBdr>
        <w:shd w:val="clear" w:color="auto" w:fill="FFFFFF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Saving model (epoch =   16, acc </w:t>
      </w:r>
      <w:proofErr w:type="gramStart"/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>=  0.9120</w:t>
      </w:r>
      <w:proofErr w:type="gramEnd"/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73E5430" w14:textId="77777777" w:rsidR="00DB2BDE" w:rsidRPr="00DB2BDE" w:rsidRDefault="00DB2BDE" w:rsidP="00B837F0">
      <w:pPr>
        <w:widowControl/>
        <w:pBdr>
          <w:top w:val="single" w:sz="12" w:space="1" w:color="auto"/>
          <w:bottom w:val="single" w:sz="12" w:space="1" w:color="auto"/>
        </w:pBdr>
        <w:shd w:val="clear" w:color="auto" w:fill="FFFFFF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Saving model (epoch =   20, acc </w:t>
      </w:r>
      <w:proofErr w:type="gramStart"/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>=  0.9187</w:t>
      </w:r>
      <w:proofErr w:type="gramEnd"/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D30872F" w14:textId="77777777" w:rsidR="00DB2BDE" w:rsidRPr="00DB2BDE" w:rsidRDefault="00DB2BDE" w:rsidP="00B837F0">
      <w:pPr>
        <w:widowControl/>
        <w:pBdr>
          <w:top w:val="single" w:sz="12" w:space="1" w:color="auto"/>
          <w:bottom w:val="single" w:sz="12" w:space="1" w:color="auto"/>
        </w:pBdr>
        <w:shd w:val="clear" w:color="auto" w:fill="FFFFFF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>[020/200] Train Acc: 0.918872 Loss: 0.014198 | Val Acc: 0.918667 loss: 0.053652</w:t>
      </w:r>
    </w:p>
    <w:p w14:paraId="79BEF66E" w14:textId="77777777" w:rsidR="00DB2BDE" w:rsidRPr="00DB2BDE" w:rsidRDefault="00DB2BDE" w:rsidP="00B837F0">
      <w:pPr>
        <w:widowControl/>
        <w:pBdr>
          <w:top w:val="single" w:sz="12" w:space="1" w:color="auto"/>
          <w:bottom w:val="single" w:sz="12" w:space="1" w:color="auto"/>
        </w:pBdr>
        <w:shd w:val="clear" w:color="auto" w:fill="FFFFFF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Saving model (epoch =   22, acc </w:t>
      </w:r>
      <w:proofErr w:type="gramStart"/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>=  0.9220</w:t>
      </w:r>
      <w:proofErr w:type="gramEnd"/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E00CA94" w14:textId="77777777" w:rsidR="00DB2BDE" w:rsidRPr="00DB2BDE" w:rsidRDefault="00DB2BDE" w:rsidP="00B837F0">
      <w:pPr>
        <w:widowControl/>
        <w:pBdr>
          <w:top w:val="single" w:sz="12" w:space="1" w:color="auto"/>
          <w:bottom w:val="single" w:sz="12" w:space="1" w:color="auto"/>
        </w:pBdr>
        <w:shd w:val="clear" w:color="auto" w:fill="FFFFFF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>[030/200] Train Acc: 0.912311 Loss: 0.011373 | Val Acc: 0.911333 loss: 0.038753</w:t>
      </w:r>
    </w:p>
    <w:p w14:paraId="6F6869E7" w14:textId="77777777" w:rsidR="00DB2BDE" w:rsidRPr="00DB2BDE" w:rsidRDefault="00DB2BDE" w:rsidP="00B837F0">
      <w:pPr>
        <w:widowControl/>
        <w:pBdr>
          <w:top w:val="single" w:sz="12" w:space="1" w:color="auto"/>
          <w:bottom w:val="single" w:sz="12" w:space="1" w:color="auto"/>
        </w:pBdr>
        <w:shd w:val="clear" w:color="auto" w:fill="FFFFFF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Saving model (epoch =   35, acc </w:t>
      </w:r>
      <w:proofErr w:type="gramStart"/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>=  0.9240</w:t>
      </w:r>
      <w:proofErr w:type="gramEnd"/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3B3B077" w14:textId="77777777" w:rsidR="00DB2BDE" w:rsidRPr="00DB2BDE" w:rsidRDefault="00DB2BDE" w:rsidP="00B837F0">
      <w:pPr>
        <w:widowControl/>
        <w:pBdr>
          <w:top w:val="single" w:sz="12" w:space="1" w:color="auto"/>
          <w:bottom w:val="single" w:sz="12" w:space="1" w:color="auto"/>
        </w:pBdr>
        <w:shd w:val="clear" w:color="auto" w:fill="FFFFFF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[040/200] Train Acc: 0.908157 Loss: 0.042239 | Val Acc: 0.910000 loss: 0.063794</w:t>
      </w:r>
    </w:p>
    <w:p w14:paraId="6F858E48" w14:textId="77777777" w:rsidR="00DB2BDE" w:rsidRPr="00DB2BDE" w:rsidRDefault="00DB2BDE" w:rsidP="00B837F0">
      <w:pPr>
        <w:widowControl/>
        <w:pBdr>
          <w:top w:val="single" w:sz="12" w:space="1" w:color="auto"/>
          <w:bottom w:val="single" w:sz="12" w:space="1" w:color="auto"/>
        </w:pBdr>
        <w:shd w:val="clear" w:color="auto" w:fill="FFFFFF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>[050/200] Train Acc: 0.916029 Loss: 0.038269 | Val Acc: 0.908667 loss: 0.069276</w:t>
      </w:r>
    </w:p>
    <w:p w14:paraId="71B0642D" w14:textId="77777777" w:rsidR="00DB2BDE" w:rsidRPr="00DB2BDE" w:rsidRDefault="00DB2BDE" w:rsidP="00B837F0">
      <w:pPr>
        <w:widowControl/>
        <w:pBdr>
          <w:top w:val="single" w:sz="12" w:space="1" w:color="auto"/>
          <w:bottom w:val="single" w:sz="12" w:space="1" w:color="auto"/>
        </w:pBdr>
        <w:shd w:val="clear" w:color="auto" w:fill="FFFFFF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Saving model (epoch =   51, acc </w:t>
      </w:r>
      <w:proofErr w:type="gramStart"/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>=  0.9267</w:t>
      </w:r>
      <w:proofErr w:type="gramEnd"/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70014A7" w14:textId="77777777" w:rsidR="00DB2BDE" w:rsidRPr="00DB2BDE" w:rsidRDefault="00DB2BDE" w:rsidP="00B837F0">
      <w:pPr>
        <w:widowControl/>
        <w:pBdr>
          <w:top w:val="single" w:sz="12" w:space="1" w:color="auto"/>
          <w:bottom w:val="single" w:sz="12" w:space="1" w:color="auto"/>
        </w:pBdr>
        <w:shd w:val="clear" w:color="auto" w:fill="FFFFFF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>[060/200] Train Acc: 0.920621 Loss: 0.012680 | Val Acc: 0.922667 loss: 0.018538</w:t>
      </w:r>
    </w:p>
    <w:p w14:paraId="7924F958" w14:textId="77777777" w:rsidR="00DB2BDE" w:rsidRPr="00DB2BDE" w:rsidRDefault="00DB2BDE" w:rsidP="00B837F0">
      <w:pPr>
        <w:widowControl/>
        <w:pBdr>
          <w:top w:val="single" w:sz="12" w:space="1" w:color="auto"/>
          <w:bottom w:val="single" w:sz="12" w:space="1" w:color="auto"/>
        </w:pBdr>
        <w:shd w:val="clear" w:color="auto" w:fill="FFFFFF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>[070/200] Train Acc: 0.915592 Loss: 0.019676 | Val Acc: 0.910667 loss: 0.048084</w:t>
      </w:r>
    </w:p>
    <w:p w14:paraId="1A7EAB65" w14:textId="77777777" w:rsidR="00DB2BDE" w:rsidRPr="00DB2BDE" w:rsidRDefault="00DB2BDE" w:rsidP="00B837F0">
      <w:pPr>
        <w:widowControl/>
        <w:pBdr>
          <w:top w:val="single" w:sz="12" w:space="1" w:color="auto"/>
          <w:bottom w:val="single" w:sz="12" w:space="1" w:color="auto"/>
        </w:pBdr>
        <w:shd w:val="clear" w:color="auto" w:fill="FFFFFF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>[080/200] Train Acc: 0.919965 Loss: 0.009358 | Val Acc: 0.914667 loss: 0.088475</w:t>
      </w:r>
    </w:p>
    <w:p w14:paraId="0881F013" w14:textId="77777777" w:rsidR="00DB2BDE" w:rsidRPr="00DB2BDE" w:rsidRDefault="00DB2BDE" w:rsidP="00B837F0">
      <w:pPr>
        <w:widowControl/>
        <w:pBdr>
          <w:top w:val="single" w:sz="12" w:space="1" w:color="auto"/>
          <w:bottom w:val="single" w:sz="12" w:space="1" w:color="auto"/>
        </w:pBdr>
        <w:shd w:val="clear" w:color="auto" w:fill="FFFFFF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Saving model (epoch =   86, acc </w:t>
      </w:r>
      <w:proofErr w:type="gramStart"/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>=  0.9300</w:t>
      </w:r>
      <w:proofErr w:type="gramEnd"/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BE3CD15" w14:textId="77777777" w:rsidR="00DB2BDE" w:rsidRPr="00DB2BDE" w:rsidRDefault="00DB2BDE" w:rsidP="00B837F0">
      <w:pPr>
        <w:widowControl/>
        <w:pBdr>
          <w:top w:val="single" w:sz="12" w:space="1" w:color="auto"/>
          <w:bottom w:val="single" w:sz="12" w:space="1" w:color="auto"/>
        </w:pBdr>
        <w:shd w:val="clear" w:color="auto" w:fill="FFFFFF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>[090/200] Train Acc: 0.915810 Loss: 0.014332 | Val Acc: 0.917333 loss: 0.041101</w:t>
      </w:r>
    </w:p>
    <w:p w14:paraId="6D3FAA11" w14:textId="77777777" w:rsidR="00DB2BDE" w:rsidRPr="00DB2BDE" w:rsidRDefault="00DB2BDE" w:rsidP="00B837F0">
      <w:pPr>
        <w:widowControl/>
        <w:pBdr>
          <w:top w:val="single" w:sz="12" w:space="1" w:color="auto"/>
          <w:bottom w:val="single" w:sz="12" w:space="1" w:color="auto"/>
        </w:pBdr>
        <w:shd w:val="clear" w:color="auto" w:fill="FFFFFF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>[100/200] Train Acc: 0.919965 Loss: 0.014983 | Val Acc: 0.909333 loss: 0.105510</w:t>
      </w:r>
    </w:p>
    <w:p w14:paraId="3E6C4FBA" w14:textId="77777777" w:rsidR="00DB2BDE" w:rsidRPr="00DB2BDE" w:rsidRDefault="00DB2BDE" w:rsidP="00B837F0">
      <w:pPr>
        <w:widowControl/>
        <w:pBdr>
          <w:top w:val="single" w:sz="12" w:space="1" w:color="auto"/>
          <w:bottom w:val="single" w:sz="12" w:space="1" w:color="auto"/>
        </w:pBdr>
        <w:shd w:val="clear" w:color="auto" w:fill="FFFFFF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>[110/200] Train Acc: 0.915154 Loss: 0.012200 | Val Acc: 0.912667 loss: 0.050361</w:t>
      </w:r>
    </w:p>
    <w:p w14:paraId="5C3B6EA8" w14:textId="77777777" w:rsidR="00DB2BDE" w:rsidRPr="00DB2BDE" w:rsidRDefault="00DB2BDE" w:rsidP="00B837F0">
      <w:pPr>
        <w:widowControl/>
        <w:pBdr>
          <w:top w:val="single" w:sz="12" w:space="1" w:color="auto"/>
          <w:bottom w:val="single" w:sz="12" w:space="1" w:color="auto"/>
        </w:pBdr>
        <w:shd w:val="clear" w:color="auto" w:fill="FFFFFF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>[120/200] Train Acc: 0.917122 Loss: 0.012642 | Val Acc: 0.916667 loss: 0.055190</w:t>
      </w:r>
    </w:p>
    <w:p w14:paraId="6F1105EF" w14:textId="77777777" w:rsidR="00DB2BDE" w:rsidRPr="00DB2BDE" w:rsidRDefault="00DB2BDE" w:rsidP="00B837F0">
      <w:pPr>
        <w:widowControl/>
        <w:pBdr>
          <w:top w:val="single" w:sz="12" w:space="1" w:color="auto"/>
          <w:bottom w:val="single" w:sz="12" w:space="1" w:color="auto"/>
        </w:pBdr>
        <w:shd w:val="clear" w:color="auto" w:fill="FFFFFF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>[130/200] Train Acc: 0.919309 Loss: 0.011532 | Val Acc: 0.906000 loss: 0.034873</w:t>
      </w:r>
    </w:p>
    <w:p w14:paraId="7B1D9908" w14:textId="77777777" w:rsidR="00DB2BDE" w:rsidRPr="00DB2BDE" w:rsidRDefault="00DB2BDE" w:rsidP="00B837F0">
      <w:pPr>
        <w:widowControl/>
        <w:pBdr>
          <w:top w:val="single" w:sz="12" w:space="1" w:color="auto"/>
          <w:bottom w:val="single" w:sz="12" w:space="1" w:color="auto"/>
        </w:pBdr>
        <w:shd w:val="clear" w:color="auto" w:fill="FFFFFF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Saving model (epoch </w:t>
      </w:r>
      <w:proofErr w:type="gramStart"/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>=  134</w:t>
      </w:r>
      <w:proofErr w:type="gramEnd"/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>, acc =  0.9313)</w:t>
      </w:r>
    </w:p>
    <w:p w14:paraId="3984C7CF" w14:textId="77777777" w:rsidR="00DB2BDE" w:rsidRPr="00DB2BDE" w:rsidRDefault="00DB2BDE" w:rsidP="00B837F0">
      <w:pPr>
        <w:widowControl/>
        <w:pBdr>
          <w:top w:val="single" w:sz="12" w:space="1" w:color="auto"/>
          <w:bottom w:val="single" w:sz="12" w:space="1" w:color="auto"/>
        </w:pBdr>
        <w:shd w:val="clear" w:color="auto" w:fill="FFFFFF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>[140/200] Train Acc: 0.920840 Loss: 0.013111 | Val Acc: 0.914000 loss: 0.067818</w:t>
      </w:r>
    </w:p>
    <w:p w14:paraId="35F22C70" w14:textId="77777777" w:rsidR="00DB2BDE" w:rsidRPr="00DB2BDE" w:rsidRDefault="00DB2BDE" w:rsidP="00B837F0">
      <w:pPr>
        <w:widowControl/>
        <w:pBdr>
          <w:top w:val="single" w:sz="12" w:space="1" w:color="auto"/>
          <w:bottom w:val="single" w:sz="12" w:space="1" w:color="auto"/>
        </w:pBdr>
        <w:shd w:val="clear" w:color="auto" w:fill="FFFFFF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>[150/200] Train Acc: 0.913623 Loss: 0.013278 | Val Acc: 0.912000 loss: 0.032541</w:t>
      </w:r>
    </w:p>
    <w:p w14:paraId="269F8F2B" w14:textId="77777777" w:rsidR="00DB2BDE" w:rsidRPr="00DB2BDE" w:rsidRDefault="00DB2BDE" w:rsidP="00B837F0">
      <w:pPr>
        <w:widowControl/>
        <w:pBdr>
          <w:top w:val="single" w:sz="12" w:space="1" w:color="auto"/>
          <w:bottom w:val="single" w:sz="12" w:space="1" w:color="auto"/>
        </w:pBdr>
        <w:shd w:val="clear" w:color="auto" w:fill="FFFFFF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>[160/200] Train Acc: 0.898972 Loss: 0.024381 | Val Acc: 0.896667 loss: 0.048209</w:t>
      </w:r>
    </w:p>
    <w:p w14:paraId="52442D3A" w14:textId="77777777" w:rsidR="00DB2BDE" w:rsidRPr="00DB2BDE" w:rsidRDefault="00DB2BDE" w:rsidP="00B837F0">
      <w:pPr>
        <w:widowControl/>
        <w:pBdr>
          <w:top w:val="single" w:sz="12" w:space="1" w:color="auto"/>
          <w:bottom w:val="single" w:sz="12" w:space="1" w:color="auto"/>
        </w:pBdr>
        <w:shd w:val="clear" w:color="auto" w:fill="FFFFFF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>[170/200] Train Acc: 0.888038 Loss: 0.023985 | Val Acc: 0.891333 loss: 0.043248</w:t>
      </w:r>
    </w:p>
    <w:p w14:paraId="1C87E449" w14:textId="77777777" w:rsidR="00DB2BDE" w:rsidRPr="00DB2BDE" w:rsidRDefault="00DB2BDE" w:rsidP="00B837F0">
      <w:pPr>
        <w:widowControl/>
        <w:pBdr>
          <w:top w:val="single" w:sz="12" w:space="1" w:color="auto"/>
          <w:bottom w:val="single" w:sz="12" w:space="1" w:color="auto"/>
        </w:pBdr>
        <w:shd w:val="clear" w:color="auto" w:fill="FFFFFF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>[180/200] Train Acc: 0.900503 Loss: 0.024974 | Val Acc: 0.902000 loss: 0.046386</w:t>
      </w:r>
    </w:p>
    <w:p w14:paraId="244D92AC" w14:textId="77777777" w:rsidR="00DB2BDE" w:rsidRPr="00DB2BDE" w:rsidRDefault="00DB2BDE" w:rsidP="00B837F0">
      <w:pPr>
        <w:widowControl/>
        <w:pBdr>
          <w:top w:val="single" w:sz="12" w:space="1" w:color="auto"/>
          <w:bottom w:val="single" w:sz="12" w:space="1" w:color="auto"/>
        </w:pBdr>
        <w:shd w:val="clear" w:color="auto" w:fill="FFFFFF"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DB2BDE">
        <w:rPr>
          <w:rFonts w:ascii="Courier New" w:hAnsi="Courier New" w:cs="Courier New"/>
          <w:color w:val="000000"/>
          <w:kern w:val="0"/>
          <w:sz w:val="20"/>
          <w:szCs w:val="20"/>
        </w:rPr>
        <w:t>**EARLY STOP**</w:t>
      </w:r>
    </w:p>
    <w:p w14:paraId="07EC4930" w14:textId="05BB3D8B" w:rsidR="00B74D71" w:rsidRDefault="00B74D71" w:rsidP="00B74D71">
      <w:pPr>
        <w:ind w:firstLine="480"/>
      </w:pPr>
      <w:r>
        <w:rPr>
          <w:rFonts w:hint="eastAsia"/>
        </w:rPr>
        <w:t>通过最后</w:t>
      </w:r>
      <w:r w:rsidR="00DB2BDE">
        <w:rPr>
          <w:rFonts w:hint="eastAsia"/>
        </w:rPr>
        <w:t>保存</w:t>
      </w:r>
      <w:r w:rsidR="00CD2B9B">
        <w:rPr>
          <w:rFonts w:hint="eastAsia"/>
        </w:rPr>
        <w:t>的</w:t>
      </w:r>
      <w:r>
        <w:t>Acc</w:t>
      </w:r>
      <w:r>
        <w:rPr>
          <w:rFonts w:hint="eastAsia"/>
        </w:rPr>
        <w:t>可以看出，其略低于同随机种子下的基于</w:t>
      </w:r>
      <w:proofErr w:type="spellStart"/>
      <w:r>
        <w:rPr>
          <w:rFonts w:hint="eastAsia"/>
        </w:rPr>
        <w:t>s</w:t>
      </w:r>
      <w:r>
        <w:t>klearn</w:t>
      </w:r>
      <w:proofErr w:type="spellEnd"/>
      <w:r>
        <w:rPr>
          <w:rFonts w:hint="eastAsia"/>
        </w:rPr>
        <w:t>的实现。因为</w:t>
      </w:r>
      <w:r w:rsidR="00544931">
        <w:rPr>
          <w:rFonts w:hint="eastAsia"/>
        </w:rPr>
        <w:t>数据和模型部分进行了许多取舍，但是</w:t>
      </w:r>
      <w:r w:rsidR="00544931" w:rsidRPr="00544931">
        <w:t>0.931</w:t>
      </w:r>
      <w:r w:rsidR="00544931">
        <w:rPr>
          <w:rFonts w:hint="eastAsia"/>
        </w:rPr>
        <w:t>的准确率也十分高了</w:t>
      </w:r>
      <w:r w:rsidR="00D30798">
        <w:rPr>
          <w:rFonts w:hint="eastAsia"/>
        </w:rPr>
        <w:t>。</w:t>
      </w:r>
    </w:p>
    <w:p w14:paraId="467769C3" w14:textId="0C64C6C2" w:rsidR="00D3567E" w:rsidRDefault="004F3012" w:rsidP="00D01C9E">
      <w:pPr>
        <w:ind w:firstLine="480"/>
      </w:pPr>
      <w:r>
        <w:rPr>
          <w:rFonts w:hint="eastAsia"/>
        </w:rPr>
        <w:t>绘制学习曲线</w:t>
      </w:r>
    </w:p>
    <w:p w14:paraId="3E2DAC6B" w14:textId="77777777" w:rsidR="00403C8E" w:rsidRPr="00403C8E" w:rsidRDefault="00403C8E" w:rsidP="00403C8E">
      <w:pPr>
        <w:widowControl/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shd w:val="clear" w:color="auto" w:fill="FFFFFF"/>
        <w:spacing w:line="240" w:lineRule="auto"/>
        <w:ind w:firstLineChars="0" w:firstLine="0"/>
        <w:jc w:val="left"/>
        <w:rPr>
          <w:rFonts w:ascii="JetBrains Mono" w:hAnsi="JetBrains Mono" w:cs="JetBrains Mono"/>
          <w:color w:val="080808"/>
          <w:kern w:val="0"/>
          <w:sz w:val="20"/>
          <w:szCs w:val="20"/>
        </w:rPr>
      </w:pPr>
      <w:proofErr w:type="spellStart"/>
      <w:proofErr w:type="gramStart"/>
      <w:r w:rsidRPr="00403C8E">
        <w:rPr>
          <w:rFonts w:ascii="JetBrains Mono" w:hAnsi="JetBrains Mono" w:cs="JetBrains Mono"/>
          <w:color w:val="080808"/>
          <w:kern w:val="0"/>
          <w:sz w:val="20"/>
          <w:szCs w:val="20"/>
        </w:rPr>
        <w:t>xutorch.plot</w:t>
      </w:r>
      <w:proofErr w:type="gramEnd"/>
      <w:r w:rsidRPr="00403C8E">
        <w:rPr>
          <w:rFonts w:ascii="JetBrains Mono" w:hAnsi="JetBrains Mono" w:cs="JetBrains Mono"/>
          <w:color w:val="080808"/>
          <w:kern w:val="0"/>
          <w:sz w:val="20"/>
          <w:szCs w:val="20"/>
        </w:rPr>
        <w:t>.plot_learning_curve</w:t>
      </w:r>
      <w:proofErr w:type="spellEnd"/>
      <w:r w:rsidRPr="00403C8E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403C8E">
        <w:rPr>
          <w:rFonts w:ascii="JetBrains Mono" w:hAnsi="JetBrains Mono" w:cs="JetBrains Mono"/>
          <w:color w:val="080808"/>
          <w:kern w:val="0"/>
          <w:sz w:val="20"/>
          <w:szCs w:val="20"/>
        </w:rPr>
        <w:t>loss_record</w:t>
      </w:r>
      <w:proofErr w:type="spellEnd"/>
      <w:r w:rsidRPr="00403C8E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r w:rsidRPr="00403C8E">
        <w:rPr>
          <w:rFonts w:ascii="JetBrains Mono" w:hAnsi="JetBrains Mono" w:cs="JetBrains Mono"/>
          <w:color w:val="660099"/>
          <w:kern w:val="0"/>
          <w:sz w:val="20"/>
          <w:szCs w:val="20"/>
        </w:rPr>
        <w:t>title</w:t>
      </w:r>
      <w:r w:rsidRPr="00403C8E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403C8E">
        <w:rPr>
          <w:rFonts w:ascii="JetBrains Mono" w:hAnsi="JetBrains Mono" w:cs="JetBrains Mono"/>
          <w:color w:val="067D17"/>
          <w:kern w:val="0"/>
          <w:sz w:val="20"/>
          <w:szCs w:val="20"/>
        </w:rPr>
        <w:t>'sentiment analysis model'</w:t>
      </w:r>
      <w:r w:rsidRPr="00403C8E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proofErr w:type="spellStart"/>
      <w:r w:rsidRPr="00403C8E">
        <w:rPr>
          <w:rFonts w:ascii="JetBrains Mono" w:hAnsi="JetBrains Mono" w:cs="JetBrains Mono"/>
          <w:color w:val="660099"/>
          <w:kern w:val="0"/>
          <w:sz w:val="20"/>
          <w:szCs w:val="20"/>
        </w:rPr>
        <w:t>loss_name</w:t>
      </w:r>
      <w:proofErr w:type="spellEnd"/>
      <w:r w:rsidRPr="00403C8E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403C8E">
        <w:rPr>
          <w:rFonts w:ascii="JetBrains Mono" w:hAnsi="JetBrains Mono" w:cs="JetBrains Mono"/>
          <w:color w:val="067D17"/>
          <w:kern w:val="0"/>
          <w:sz w:val="20"/>
          <w:szCs w:val="20"/>
        </w:rPr>
        <w:t>'CE'</w:t>
      </w:r>
      <w:r w:rsidRPr="00403C8E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r w:rsidRPr="00403C8E">
        <w:rPr>
          <w:rFonts w:ascii="JetBrains Mono" w:hAnsi="JetBrains Mono" w:cs="JetBrains Mono"/>
          <w:color w:val="660099"/>
          <w:kern w:val="0"/>
          <w:sz w:val="20"/>
          <w:szCs w:val="20"/>
        </w:rPr>
        <w:t>bottom</w:t>
      </w:r>
      <w:r w:rsidRPr="00403C8E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403C8E">
        <w:rPr>
          <w:rFonts w:ascii="JetBrains Mono" w:hAnsi="JetBrains Mono" w:cs="JetBrains Mono"/>
          <w:color w:val="1750EB"/>
          <w:kern w:val="0"/>
          <w:sz w:val="20"/>
          <w:szCs w:val="20"/>
        </w:rPr>
        <w:t>0.0</w:t>
      </w:r>
      <w:r w:rsidRPr="00403C8E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r w:rsidRPr="00403C8E">
        <w:rPr>
          <w:rFonts w:ascii="JetBrains Mono" w:hAnsi="JetBrains Mono" w:cs="JetBrains Mono"/>
          <w:color w:val="660099"/>
          <w:kern w:val="0"/>
          <w:sz w:val="20"/>
          <w:szCs w:val="20"/>
        </w:rPr>
        <w:t>top</w:t>
      </w:r>
      <w:r w:rsidRPr="00403C8E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403C8E">
        <w:rPr>
          <w:rFonts w:ascii="JetBrains Mono" w:hAnsi="JetBrains Mono" w:cs="JetBrains Mono"/>
          <w:color w:val="1750EB"/>
          <w:kern w:val="0"/>
          <w:sz w:val="20"/>
          <w:szCs w:val="20"/>
        </w:rPr>
        <w:t>0.15</w:t>
      </w:r>
      <w:r w:rsidRPr="00403C8E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proofErr w:type="spellStart"/>
      <w:r w:rsidRPr="00403C8E">
        <w:rPr>
          <w:rFonts w:ascii="JetBrains Mono" w:hAnsi="JetBrains Mono" w:cs="JetBrains Mono"/>
          <w:color w:val="660099"/>
          <w:kern w:val="0"/>
          <w:sz w:val="20"/>
          <w:szCs w:val="20"/>
        </w:rPr>
        <w:t>min_loss_x</w:t>
      </w:r>
      <w:proofErr w:type="spellEnd"/>
      <w:r w:rsidRPr="00403C8E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proofErr w:type="spellStart"/>
      <w:r w:rsidRPr="00403C8E">
        <w:rPr>
          <w:rFonts w:ascii="JetBrains Mono" w:hAnsi="JetBrains Mono" w:cs="JetBrains Mono"/>
          <w:color w:val="080808"/>
          <w:kern w:val="0"/>
          <w:sz w:val="20"/>
          <w:szCs w:val="20"/>
        </w:rPr>
        <w:t>best_val_acc_epoch</w:t>
      </w:r>
      <w:proofErr w:type="spellEnd"/>
      <w:r w:rsidRPr="00403C8E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proofErr w:type="spellStart"/>
      <w:r w:rsidRPr="00403C8E">
        <w:rPr>
          <w:rFonts w:ascii="JetBrains Mono" w:hAnsi="JetBrains Mono" w:cs="JetBrains Mono"/>
          <w:color w:val="660099"/>
          <w:kern w:val="0"/>
          <w:sz w:val="20"/>
          <w:szCs w:val="20"/>
        </w:rPr>
        <w:t>min_loss_y</w:t>
      </w:r>
      <w:proofErr w:type="spellEnd"/>
      <w:r w:rsidRPr="00403C8E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proofErr w:type="spellStart"/>
      <w:r w:rsidRPr="00403C8E">
        <w:rPr>
          <w:rFonts w:ascii="JetBrains Mono" w:hAnsi="JetBrains Mono" w:cs="JetBrains Mono"/>
          <w:color w:val="080808"/>
          <w:kern w:val="0"/>
          <w:sz w:val="20"/>
          <w:szCs w:val="20"/>
        </w:rPr>
        <w:t>loss_record</w:t>
      </w:r>
      <w:proofErr w:type="spellEnd"/>
      <w:r w:rsidRPr="00403C8E">
        <w:rPr>
          <w:rFonts w:ascii="JetBrains Mono" w:hAnsi="JetBrains Mono" w:cs="JetBrains Mono"/>
          <w:color w:val="080808"/>
          <w:kern w:val="0"/>
          <w:sz w:val="20"/>
          <w:szCs w:val="20"/>
        </w:rPr>
        <w:t>[</w:t>
      </w:r>
      <w:r w:rsidRPr="00403C8E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proofErr w:type="spellStart"/>
      <w:r w:rsidRPr="00403C8E">
        <w:rPr>
          <w:rFonts w:ascii="JetBrains Mono" w:hAnsi="JetBrains Mono" w:cs="JetBrains Mono"/>
          <w:color w:val="067D17"/>
          <w:kern w:val="0"/>
          <w:sz w:val="20"/>
          <w:szCs w:val="20"/>
        </w:rPr>
        <w:t>val</w:t>
      </w:r>
      <w:proofErr w:type="spellEnd"/>
      <w:r w:rsidRPr="00403C8E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r w:rsidRPr="00403C8E">
        <w:rPr>
          <w:rFonts w:ascii="JetBrains Mono" w:hAnsi="JetBrains Mono" w:cs="JetBrains Mono"/>
          <w:color w:val="080808"/>
          <w:kern w:val="0"/>
          <w:sz w:val="20"/>
          <w:szCs w:val="20"/>
        </w:rPr>
        <w:t>][</w:t>
      </w:r>
      <w:proofErr w:type="spellStart"/>
      <w:r w:rsidRPr="00403C8E">
        <w:rPr>
          <w:rFonts w:ascii="JetBrains Mono" w:hAnsi="JetBrains Mono" w:cs="JetBrains Mono"/>
          <w:color w:val="080808"/>
          <w:kern w:val="0"/>
          <w:sz w:val="20"/>
          <w:szCs w:val="20"/>
        </w:rPr>
        <w:t>best_val_acc_epoch</w:t>
      </w:r>
      <w:proofErr w:type="spellEnd"/>
      <w:r w:rsidRPr="00403C8E">
        <w:rPr>
          <w:rFonts w:ascii="JetBrains Mono" w:hAnsi="JetBrains Mono" w:cs="JetBrains Mono"/>
          <w:color w:val="080808"/>
          <w:kern w:val="0"/>
          <w:sz w:val="20"/>
          <w:szCs w:val="20"/>
        </w:rPr>
        <w:t>])</w:t>
      </w:r>
    </w:p>
    <w:p w14:paraId="38497438" w14:textId="183A573C" w:rsidR="004F3012" w:rsidRDefault="009F7E59" w:rsidP="00F32335">
      <w:pPr>
        <w:pStyle w:val="ac"/>
      </w:pPr>
      <w:r w:rsidRPr="009F7E59">
        <w:lastRenderedPageBreak/>
        <w:drawing>
          <wp:inline distT="0" distB="0" distL="0" distR="0" wp14:anchorId="4A01757C" wp14:editId="11316706">
            <wp:extent cx="3600000" cy="25812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183F" w14:textId="4E1D365C" w:rsidR="007500FA" w:rsidRDefault="00FC5526" w:rsidP="003367A7">
      <w:pPr>
        <w:pStyle w:val="2"/>
        <w:spacing w:before="156" w:after="156"/>
      </w:pPr>
      <w:bookmarkStart w:id="7" w:name="_Toc133707138"/>
      <w:r>
        <w:rPr>
          <w:rFonts w:hint="eastAsia"/>
        </w:rPr>
        <w:t>基于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实现</w:t>
      </w:r>
      <w:proofErr w:type="spellStart"/>
      <w:r w:rsidR="003367A7">
        <w:rPr>
          <w:rFonts w:hint="eastAsia"/>
        </w:rPr>
        <w:t>XuTorch</w:t>
      </w:r>
      <w:bookmarkEnd w:id="7"/>
      <w:proofErr w:type="spellEnd"/>
    </w:p>
    <w:p w14:paraId="03E9BFB9" w14:textId="2EB280B7" w:rsidR="00E44BF0" w:rsidRDefault="000D595E" w:rsidP="00E44BF0">
      <w:pPr>
        <w:ind w:firstLine="480"/>
      </w:pPr>
      <w:r>
        <w:rPr>
          <w:rFonts w:hint="eastAsia"/>
        </w:rPr>
        <w:t>这里介绍</w:t>
      </w:r>
      <w:r w:rsidRPr="00CB1DAC">
        <w:rPr>
          <w:rFonts w:hint="eastAsia"/>
          <w:b/>
          <w:bCs/>
        </w:rPr>
        <w:t>本次任务所用到的</w:t>
      </w:r>
      <w:proofErr w:type="spellStart"/>
      <w:r>
        <w:rPr>
          <w:rFonts w:hint="eastAsia"/>
        </w:rPr>
        <w:t>XuTorch</w:t>
      </w:r>
      <w:proofErr w:type="spellEnd"/>
      <w:r>
        <w:rPr>
          <w:rFonts w:hint="eastAsia"/>
        </w:rPr>
        <w:t>中的</w:t>
      </w:r>
      <w:r w:rsidR="008F1710">
        <w:rPr>
          <w:rFonts w:hint="eastAsia"/>
        </w:rPr>
        <w:t>机器学习算法的实现过程。</w:t>
      </w:r>
    </w:p>
    <w:p w14:paraId="6DF2D12B" w14:textId="77777777" w:rsidR="00C62EC3" w:rsidRPr="00C62EC3" w:rsidRDefault="00C62EC3" w:rsidP="002C34B1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="480"/>
        <w:rPr>
          <w:rFonts w:ascii="Courier New" w:hAnsi="Courier New" w:cs="Courier New"/>
        </w:rPr>
      </w:pPr>
      <w:proofErr w:type="spellStart"/>
      <w:r w:rsidRPr="00C62EC3">
        <w:rPr>
          <w:rFonts w:ascii="Courier New" w:hAnsi="Courier New" w:cs="Courier New"/>
        </w:rPr>
        <w:t>XuTorch</w:t>
      </w:r>
      <w:proofErr w:type="spellEnd"/>
    </w:p>
    <w:p w14:paraId="174F60ED" w14:textId="77777777" w:rsidR="00C62EC3" w:rsidRPr="00C62EC3" w:rsidRDefault="00C62EC3" w:rsidP="002C34B1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="480"/>
        <w:rPr>
          <w:rFonts w:ascii="Courier New" w:hAnsi="Courier New" w:cs="Courier New"/>
        </w:rPr>
      </w:pPr>
      <w:r w:rsidRPr="00C62EC3">
        <w:rPr>
          <w:rFonts w:ascii="Courier New" w:hAnsi="Courier New" w:cs="Courier New" w:hint="eastAsia"/>
        </w:rPr>
        <w:t>│</w:t>
      </w:r>
      <w:r w:rsidRPr="00C62EC3">
        <w:rPr>
          <w:rFonts w:ascii="Courier New" w:hAnsi="Courier New" w:cs="Courier New" w:hint="eastAsia"/>
        </w:rPr>
        <w:t xml:space="preserve">  __init__.py</w:t>
      </w:r>
    </w:p>
    <w:p w14:paraId="5B4612C7" w14:textId="77777777" w:rsidR="00C62EC3" w:rsidRPr="00C62EC3" w:rsidRDefault="00C62EC3" w:rsidP="002C34B1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="480"/>
        <w:rPr>
          <w:rFonts w:ascii="Courier New" w:hAnsi="Courier New" w:cs="Courier New"/>
        </w:rPr>
      </w:pPr>
      <w:r w:rsidRPr="00C62EC3">
        <w:rPr>
          <w:rFonts w:ascii="Courier New" w:hAnsi="Courier New" w:cs="Courier New" w:hint="eastAsia"/>
        </w:rPr>
        <w:t>│</w:t>
      </w:r>
      <w:r w:rsidRPr="00C62EC3">
        <w:rPr>
          <w:rFonts w:ascii="Courier New" w:hAnsi="Courier New" w:cs="Courier New" w:hint="eastAsia"/>
        </w:rPr>
        <w:t xml:space="preserve">  </w:t>
      </w:r>
    </w:p>
    <w:p w14:paraId="2A4B3C5A" w14:textId="77777777" w:rsidR="00C62EC3" w:rsidRPr="00C62EC3" w:rsidRDefault="00C62EC3" w:rsidP="002C34B1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="480"/>
        <w:rPr>
          <w:rFonts w:ascii="Courier New" w:hAnsi="Courier New" w:cs="Courier New"/>
        </w:rPr>
      </w:pPr>
      <w:r w:rsidRPr="00C62EC3">
        <w:rPr>
          <w:rFonts w:ascii="Courier New" w:hAnsi="Courier New" w:cs="Courier New" w:hint="eastAsia"/>
        </w:rPr>
        <w:t>├─</w:t>
      </w:r>
      <w:r w:rsidRPr="00C62EC3">
        <w:rPr>
          <w:rFonts w:ascii="Courier New" w:hAnsi="Courier New" w:cs="Courier New" w:hint="eastAsia"/>
        </w:rPr>
        <w:t>dataset</w:t>
      </w:r>
    </w:p>
    <w:p w14:paraId="23571D4B" w14:textId="77777777" w:rsidR="00C62EC3" w:rsidRPr="00C62EC3" w:rsidRDefault="00C62EC3" w:rsidP="002C34B1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="480"/>
        <w:rPr>
          <w:rFonts w:ascii="Courier New" w:hAnsi="Courier New" w:cs="Courier New"/>
        </w:rPr>
      </w:pPr>
      <w:proofErr w:type="gramStart"/>
      <w:r w:rsidRPr="00C62EC3">
        <w:rPr>
          <w:rFonts w:ascii="Courier New" w:hAnsi="Courier New" w:cs="Courier New" w:hint="eastAsia"/>
        </w:rPr>
        <w:t>│</w:t>
      </w:r>
      <w:r w:rsidRPr="00C62EC3">
        <w:rPr>
          <w:rFonts w:ascii="Courier New" w:hAnsi="Courier New" w:cs="Courier New" w:hint="eastAsia"/>
        </w:rPr>
        <w:t xml:space="preserve">  </w:t>
      </w:r>
      <w:r w:rsidRPr="00C62EC3">
        <w:rPr>
          <w:rFonts w:ascii="Courier New" w:hAnsi="Courier New" w:cs="Courier New" w:hint="eastAsia"/>
        </w:rPr>
        <w:t>│</w:t>
      </w:r>
      <w:r w:rsidRPr="00C62EC3">
        <w:rPr>
          <w:rFonts w:ascii="Courier New" w:hAnsi="Courier New" w:cs="Courier New" w:hint="eastAsia"/>
        </w:rPr>
        <w:t xml:space="preserve">  </w:t>
      </w:r>
      <w:proofErr w:type="gramEnd"/>
      <w:r w:rsidRPr="0004249D">
        <w:rPr>
          <w:rFonts w:ascii="Courier New" w:hAnsi="Courier New" w:cs="Courier New" w:hint="eastAsia"/>
        </w:rPr>
        <w:t>boston.py</w:t>
      </w:r>
    </w:p>
    <w:p w14:paraId="600B7C7E" w14:textId="77777777" w:rsidR="00C62EC3" w:rsidRPr="00C62EC3" w:rsidRDefault="00C62EC3" w:rsidP="002C34B1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="480"/>
        <w:rPr>
          <w:rFonts w:ascii="Courier New" w:hAnsi="Courier New" w:cs="Courier New"/>
        </w:rPr>
      </w:pPr>
      <w:proofErr w:type="gramStart"/>
      <w:r w:rsidRPr="00C62EC3">
        <w:rPr>
          <w:rFonts w:ascii="Courier New" w:hAnsi="Courier New" w:cs="Courier New" w:hint="eastAsia"/>
        </w:rPr>
        <w:t>│</w:t>
      </w:r>
      <w:r w:rsidRPr="00C62EC3">
        <w:rPr>
          <w:rFonts w:ascii="Courier New" w:hAnsi="Courier New" w:cs="Courier New" w:hint="eastAsia"/>
        </w:rPr>
        <w:t xml:space="preserve">  </w:t>
      </w:r>
      <w:r w:rsidRPr="00C62EC3">
        <w:rPr>
          <w:rFonts w:ascii="Courier New" w:hAnsi="Courier New" w:cs="Courier New" w:hint="eastAsia"/>
        </w:rPr>
        <w:t>│</w:t>
      </w:r>
      <w:r w:rsidRPr="00C62EC3">
        <w:rPr>
          <w:rFonts w:ascii="Courier New" w:hAnsi="Courier New" w:cs="Courier New" w:hint="eastAsia"/>
        </w:rPr>
        <w:t xml:space="preserve">  </w:t>
      </w:r>
      <w:proofErr w:type="gramEnd"/>
      <w:r w:rsidRPr="00461253">
        <w:rPr>
          <w:rFonts w:ascii="Courier New" w:hAnsi="Courier New" w:cs="Courier New" w:hint="eastAsia"/>
        </w:rPr>
        <w:t>breast_cancer.py</w:t>
      </w:r>
    </w:p>
    <w:p w14:paraId="33B3DB18" w14:textId="77777777" w:rsidR="00C62EC3" w:rsidRPr="00C62EC3" w:rsidRDefault="00C62EC3" w:rsidP="002C34B1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="480"/>
        <w:rPr>
          <w:rFonts w:ascii="Courier New" w:hAnsi="Courier New" w:cs="Courier New"/>
        </w:rPr>
      </w:pPr>
      <w:proofErr w:type="gramStart"/>
      <w:r w:rsidRPr="00C62EC3">
        <w:rPr>
          <w:rFonts w:ascii="Courier New" w:hAnsi="Courier New" w:cs="Courier New" w:hint="eastAsia"/>
        </w:rPr>
        <w:t>│</w:t>
      </w:r>
      <w:r w:rsidRPr="00C62EC3">
        <w:rPr>
          <w:rFonts w:ascii="Courier New" w:hAnsi="Courier New" w:cs="Courier New" w:hint="eastAsia"/>
        </w:rPr>
        <w:t xml:space="preserve">  </w:t>
      </w:r>
      <w:r w:rsidRPr="00C62EC3">
        <w:rPr>
          <w:rFonts w:ascii="Courier New" w:hAnsi="Courier New" w:cs="Courier New" w:hint="eastAsia"/>
        </w:rPr>
        <w:t>│</w:t>
      </w:r>
      <w:r w:rsidRPr="00C62EC3">
        <w:rPr>
          <w:rFonts w:ascii="Courier New" w:hAnsi="Courier New" w:cs="Courier New" w:hint="eastAsia"/>
        </w:rPr>
        <w:t xml:space="preserve">  </w:t>
      </w:r>
      <w:proofErr w:type="gramEnd"/>
      <w:r w:rsidRPr="00C820CB">
        <w:rPr>
          <w:rFonts w:ascii="Courier New" w:hAnsi="Courier New" w:cs="Courier New" w:hint="eastAsia"/>
          <w:b/>
          <w:bCs/>
        </w:rPr>
        <w:t>prep_dataloder.py</w:t>
      </w:r>
    </w:p>
    <w:p w14:paraId="15E90216" w14:textId="0DFC20FA" w:rsidR="00C62EC3" w:rsidRPr="00C62EC3" w:rsidRDefault="00C62EC3" w:rsidP="002C34B1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="480"/>
        <w:rPr>
          <w:rFonts w:ascii="Courier New" w:hAnsi="Courier New" w:cs="Courier New"/>
        </w:rPr>
      </w:pPr>
      <w:proofErr w:type="gramStart"/>
      <w:r w:rsidRPr="00C62EC3">
        <w:rPr>
          <w:rFonts w:ascii="Courier New" w:hAnsi="Courier New" w:cs="Courier New" w:hint="eastAsia"/>
        </w:rPr>
        <w:t>│</w:t>
      </w:r>
      <w:r w:rsidRPr="00C62EC3">
        <w:rPr>
          <w:rFonts w:ascii="Courier New" w:hAnsi="Courier New" w:cs="Courier New" w:hint="eastAsia"/>
        </w:rPr>
        <w:t xml:space="preserve">  </w:t>
      </w:r>
      <w:r w:rsidRPr="00C62EC3">
        <w:rPr>
          <w:rFonts w:ascii="Courier New" w:hAnsi="Courier New" w:cs="Courier New" w:hint="eastAsia"/>
        </w:rPr>
        <w:t>│</w:t>
      </w:r>
      <w:r w:rsidRPr="00C62EC3">
        <w:rPr>
          <w:rFonts w:ascii="Courier New" w:hAnsi="Courier New" w:cs="Courier New" w:hint="eastAsia"/>
        </w:rPr>
        <w:t xml:space="preserve">  </w:t>
      </w:r>
      <w:proofErr w:type="gramEnd"/>
      <w:r w:rsidR="00F05E29" w:rsidRPr="00461253">
        <w:rPr>
          <w:rFonts w:ascii="Courier New" w:hAnsi="Courier New" w:cs="Courier New"/>
          <w:b/>
          <w:bCs/>
        </w:rPr>
        <w:t>sentiment</w:t>
      </w:r>
      <w:r w:rsidRPr="00461253">
        <w:rPr>
          <w:rFonts w:ascii="Courier New" w:hAnsi="Courier New" w:cs="Courier New" w:hint="eastAsia"/>
          <w:b/>
          <w:bCs/>
        </w:rPr>
        <w:t>.py</w:t>
      </w:r>
    </w:p>
    <w:p w14:paraId="2701BBB8" w14:textId="77777777" w:rsidR="00C62EC3" w:rsidRPr="00C62EC3" w:rsidRDefault="00C62EC3" w:rsidP="002C34B1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="480"/>
        <w:rPr>
          <w:rFonts w:ascii="Courier New" w:hAnsi="Courier New" w:cs="Courier New"/>
        </w:rPr>
      </w:pPr>
      <w:proofErr w:type="gramStart"/>
      <w:r w:rsidRPr="00C62EC3">
        <w:rPr>
          <w:rFonts w:ascii="Courier New" w:hAnsi="Courier New" w:cs="Courier New" w:hint="eastAsia"/>
        </w:rPr>
        <w:t>│</w:t>
      </w:r>
      <w:r w:rsidRPr="00C62EC3">
        <w:rPr>
          <w:rFonts w:ascii="Courier New" w:hAnsi="Courier New" w:cs="Courier New" w:hint="eastAsia"/>
        </w:rPr>
        <w:t xml:space="preserve">  </w:t>
      </w:r>
      <w:r w:rsidRPr="00C62EC3">
        <w:rPr>
          <w:rFonts w:ascii="Courier New" w:hAnsi="Courier New" w:cs="Courier New" w:hint="eastAsia"/>
        </w:rPr>
        <w:t>│</w:t>
      </w:r>
      <w:r w:rsidRPr="00C62EC3">
        <w:rPr>
          <w:rFonts w:ascii="Courier New" w:hAnsi="Courier New" w:cs="Courier New" w:hint="eastAsia"/>
        </w:rPr>
        <w:t xml:space="preserve">  </w:t>
      </w:r>
      <w:proofErr w:type="gramEnd"/>
      <w:r w:rsidRPr="00C62EC3">
        <w:rPr>
          <w:rFonts w:ascii="Courier New" w:hAnsi="Courier New" w:cs="Courier New" w:hint="eastAsia"/>
        </w:rPr>
        <w:t>__init__.py</w:t>
      </w:r>
    </w:p>
    <w:p w14:paraId="088B3E64" w14:textId="77777777" w:rsidR="00C62EC3" w:rsidRPr="00C62EC3" w:rsidRDefault="00C62EC3" w:rsidP="002C34B1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="480"/>
        <w:rPr>
          <w:rFonts w:ascii="Courier New" w:hAnsi="Courier New" w:cs="Courier New"/>
        </w:rPr>
      </w:pPr>
      <w:r w:rsidRPr="00C62EC3">
        <w:rPr>
          <w:rFonts w:ascii="Courier New" w:hAnsi="Courier New" w:cs="Courier New" w:hint="eastAsia"/>
        </w:rPr>
        <w:t>│</w:t>
      </w:r>
      <w:r w:rsidRPr="00C62EC3">
        <w:rPr>
          <w:rFonts w:ascii="Courier New" w:hAnsi="Courier New" w:cs="Courier New" w:hint="eastAsia"/>
        </w:rPr>
        <w:t xml:space="preserve">  </w:t>
      </w:r>
      <w:r w:rsidRPr="00C62EC3">
        <w:rPr>
          <w:rFonts w:ascii="Courier New" w:hAnsi="Courier New" w:cs="Courier New" w:hint="eastAsia"/>
        </w:rPr>
        <w:t>│</w:t>
      </w:r>
      <w:r w:rsidRPr="00C62EC3">
        <w:rPr>
          <w:rFonts w:ascii="Courier New" w:hAnsi="Courier New" w:cs="Courier New" w:hint="eastAsia"/>
        </w:rPr>
        <w:t xml:space="preserve">  </w:t>
      </w:r>
    </w:p>
    <w:p w14:paraId="60E52CD0" w14:textId="77777777" w:rsidR="00C62EC3" w:rsidRPr="00C62EC3" w:rsidRDefault="00C62EC3" w:rsidP="002C34B1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="480"/>
        <w:rPr>
          <w:rFonts w:ascii="Courier New" w:hAnsi="Courier New" w:cs="Courier New"/>
        </w:rPr>
      </w:pPr>
      <w:r w:rsidRPr="00C62EC3">
        <w:rPr>
          <w:rFonts w:ascii="Courier New" w:hAnsi="Courier New" w:cs="Courier New" w:hint="eastAsia"/>
        </w:rPr>
        <w:t>│</w:t>
      </w:r>
      <w:r w:rsidRPr="00C62EC3">
        <w:rPr>
          <w:rFonts w:ascii="Courier New" w:hAnsi="Courier New" w:cs="Courier New" w:hint="eastAsia"/>
        </w:rPr>
        <w:t xml:space="preserve">  </w:t>
      </w:r>
      <w:r w:rsidRPr="00C62EC3">
        <w:rPr>
          <w:rFonts w:ascii="Courier New" w:hAnsi="Courier New" w:cs="Courier New" w:hint="eastAsia"/>
        </w:rPr>
        <w:t>└─</w:t>
      </w:r>
      <w:r w:rsidRPr="00C62EC3">
        <w:rPr>
          <w:rFonts w:ascii="Courier New" w:hAnsi="Courier New" w:cs="Courier New" w:hint="eastAsia"/>
        </w:rPr>
        <w:t>data</w:t>
      </w:r>
    </w:p>
    <w:p w14:paraId="52F50107" w14:textId="77777777" w:rsidR="00C62EC3" w:rsidRPr="0096051F" w:rsidRDefault="00C62EC3" w:rsidP="002C34B1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="480"/>
        <w:rPr>
          <w:rFonts w:ascii="Courier New" w:hAnsi="Courier New" w:cs="Courier New"/>
          <w:b/>
          <w:bCs/>
        </w:rPr>
      </w:pPr>
      <w:r w:rsidRPr="00C62EC3">
        <w:rPr>
          <w:rFonts w:ascii="Courier New" w:hAnsi="Courier New" w:cs="Courier New" w:hint="eastAsia"/>
        </w:rPr>
        <w:t>│</w:t>
      </w:r>
      <w:r w:rsidRPr="00C62EC3">
        <w:rPr>
          <w:rFonts w:ascii="Courier New" w:hAnsi="Courier New" w:cs="Courier New" w:hint="eastAsia"/>
        </w:rPr>
        <w:t xml:space="preserve">          </w:t>
      </w:r>
      <w:r w:rsidRPr="0004249D">
        <w:rPr>
          <w:rFonts w:ascii="Courier New" w:hAnsi="Courier New" w:cs="Courier New" w:hint="eastAsia"/>
        </w:rPr>
        <w:t>boston.txt</w:t>
      </w:r>
    </w:p>
    <w:p w14:paraId="1C353EBD" w14:textId="77777777" w:rsidR="00C62EC3" w:rsidRPr="00C62EC3" w:rsidRDefault="00C62EC3" w:rsidP="002C34B1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="480"/>
        <w:rPr>
          <w:rFonts w:ascii="Courier New" w:hAnsi="Courier New" w:cs="Courier New"/>
        </w:rPr>
      </w:pPr>
      <w:r w:rsidRPr="00C62EC3">
        <w:rPr>
          <w:rFonts w:ascii="Courier New" w:hAnsi="Courier New" w:cs="Courier New" w:hint="eastAsia"/>
        </w:rPr>
        <w:t>│</w:t>
      </w:r>
      <w:r w:rsidRPr="00C62EC3">
        <w:rPr>
          <w:rFonts w:ascii="Courier New" w:hAnsi="Courier New" w:cs="Courier New" w:hint="eastAsia"/>
        </w:rPr>
        <w:t xml:space="preserve">          </w:t>
      </w:r>
      <w:r w:rsidRPr="00461253">
        <w:rPr>
          <w:rFonts w:ascii="Courier New" w:hAnsi="Courier New" w:cs="Courier New" w:hint="eastAsia"/>
          <w:b/>
          <w:bCs/>
        </w:rPr>
        <w:t>huangguo_mountain.csv</w:t>
      </w:r>
    </w:p>
    <w:p w14:paraId="41B4A04B" w14:textId="77777777" w:rsidR="00C62EC3" w:rsidRPr="00C62EC3" w:rsidRDefault="00C62EC3" w:rsidP="002C34B1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="480"/>
        <w:rPr>
          <w:rFonts w:ascii="Courier New" w:hAnsi="Courier New" w:cs="Courier New"/>
        </w:rPr>
      </w:pPr>
      <w:r w:rsidRPr="00C62EC3">
        <w:rPr>
          <w:rFonts w:ascii="Courier New" w:hAnsi="Courier New" w:cs="Courier New" w:hint="eastAsia"/>
        </w:rPr>
        <w:t>│</w:t>
      </w:r>
      <w:r w:rsidRPr="00C62EC3">
        <w:rPr>
          <w:rFonts w:ascii="Courier New" w:hAnsi="Courier New" w:cs="Courier New" w:hint="eastAsia"/>
        </w:rPr>
        <w:t xml:space="preserve">          </w:t>
      </w:r>
      <w:proofErr w:type="spellStart"/>
      <w:r w:rsidRPr="00461253">
        <w:rPr>
          <w:rFonts w:ascii="Courier New" w:hAnsi="Courier New" w:cs="Courier New" w:hint="eastAsia"/>
        </w:rPr>
        <w:t>wdbc.data</w:t>
      </w:r>
      <w:proofErr w:type="spellEnd"/>
    </w:p>
    <w:p w14:paraId="49762999" w14:textId="77777777" w:rsidR="00C62EC3" w:rsidRPr="00C62EC3" w:rsidRDefault="00C62EC3" w:rsidP="002C34B1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="480"/>
        <w:rPr>
          <w:rFonts w:ascii="Courier New" w:hAnsi="Courier New" w:cs="Courier New"/>
        </w:rPr>
      </w:pPr>
      <w:r w:rsidRPr="00C62EC3">
        <w:rPr>
          <w:rFonts w:ascii="Courier New" w:hAnsi="Courier New" w:cs="Courier New" w:hint="eastAsia"/>
        </w:rPr>
        <w:t>│</w:t>
      </w:r>
      <w:r w:rsidRPr="00C62EC3">
        <w:rPr>
          <w:rFonts w:ascii="Courier New" w:hAnsi="Courier New" w:cs="Courier New" w:hint="eastAsia"/>
        </w:rPr>
        <w:t xml:space="preserve">          </w:t>
      </w:r>
    </w:p>
    <w:p w14:paraId="5526AFF1" w14:textId="77777777" w:rsidR="00C62EC3" w:rsidRPr="00C62EC3" w:rsidRDefault="00C62EC3" w:rsidP="002C34B1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="480"/>
        <w:rPr>
          <w:rFonts w:ascii="Courier New" w:hAnsi="Courier New" w:cs="Courier New"/>
        </w:rPr>
      </w:pPr>
      <w:r w:rsidRPr="00C62EC3">
        <w:rPr>
          <w:rFonts w:ascii="Courier New" w:hAnsi="Courier New" w:cs="Courier New" w:hint="eastAsia"/>
        </w:rPr>
        <w:t>├─</w:t>
      </w:r>
      <w:r w:rsidRPr="00C62EC3">
        <w:rPr>
          <w:rFonts w:ascii="Courier New" w:hAnsi="Courier New" w:cs="Courier New" w:hint="eastAsia"/>
        </w:rPr>
        <w:t>loss</w:t>
      </w:r>
    </w:p>
    <w:p w14:paraId="483896D4" w14:textId="77777777" w:rsidR="00C62EC3" w:rsidRPr="00C62EC3" w:rsidRDefault="00C62EC3" w:rsidP="002C34B1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="480"/>
        <w:rPr>
          <w:rFonts w:ascii="Courier New" w:hAnsi="Courier New" w:cs="Courier New"/>
        </w:rPr>
      </w:pPr>
      <w:r w:rsidRPr="00C62EC3">
        <w:rPr>
          <w:rFonts w:ascii="Courier New" w:hAnsi="Courier New" w:cs="Courier New" w:hint="eastAsia"/>
        </w:rPr>
        <w:t>│</w:t>
      </w:r>
      <w:r w:rsidRPr="00C62EC3">
        <w:rPr>
          <w:rFonts w:ascii="Courier New" w:hAnsi="Courier New" w:cs="Courier New" w:hint="eastAsia"/>
        </w:rPr>
        <w:t xml:space="preserve">      </w:t>
      </w:r>
      <w:r w:rsidRPr="00461253">
        <w:rPr>
          <w:rFonts w:ascii="Courier New" w:hAnsi="Courier New" w:cs="Courier New" w:hint="eastAsia"/>
          <w:b/>
          <w:bCs/>
        </w:rPr>
        <w:t>cross_entropy.py</w:t>
      </w:r>
    </w:p>
    <w:p w14:paraId="3DFF1A88" w14:textId="77777777" w:rsidR="00C62EC3" w:rsidRPr="00C62EC3" w:rsidRDefault="00C62EC3" w:rsidP="002C34B1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="480"/>
        <w:rPr>
          <w:rFonts w:ascii="Courier New" w:hAnsi="Courier New" w:cs="Courier New"/>
        </w:rPr>
      </w:pPr>
      <w:r w:rsidRPr="00C62EC3">
        <w:rPr>
          <w:rFonts w:ascii="Courier New" w:hAnsi="Courier New" w:cs="Courier New" w:hint="eastAsia"/>
        </w:rPr>
        <w:t>│</w:t>
      </w:r>
      <w:r w:rsidRPr="00C62EC3">
        <w:rPr>
          <w:rFonts w:ascii="Courier New" w:hAnsi="Courier New" w:cs="Courier New" w:hint="eastAsia"/>
        </w:rPr>
        <w:t xml:space="preserve">      </w:t>
      </w:r>
      <w:r w:rsidRPr="00461253">
        <w:rPr>
          <w:rFonts w:ascii="Courier New" w:hAnsi="Courier New" w:cs="Courier New" w:hint="eastAsia"/>
        </w:rPr>
        <w:t>hinge.py</w:t>
      </w:r>
    </w:p>
    <w:p w14:paraId="7EA9B33C" w14:textId="77777777" w:rsidR="00C62EC3" w:rsidRPr="00C62EC3" w:rsidRDefault="00C62EC3" w:rsidP="002C34B1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="480"/>
        <w:rPr>
          <w:rFonts w:ascii="Courier New" w:hAnsi="Courier New" w:cs="Courier New"/>
        </w:rPr>
      </w:pPr>
      <w:r w:rsidRPr="00C62EC3">
        <w:rPr>
          <w:rFonts w:ascii="Courier New" w:hAnsi="Courier New" w:cs="Courier New" w:hint="eastAsia"/>
        </w:rPr>
        <w:t>│</w:t>
      </w:r>
      <w:r w:rsidRPr="00C62EC3">
        <w:rPr>
          <w:rFonts w:ascii="Courier New" w:hAnsi="Courier New" w:cs="Courier New" w:hint="eastAsia"/>
        </w:rPr>
        <w:t xml:space="preserve">      </w:t>
      </w:r>
      <w:r w:rsidRPr="0004249D">
        <w:rPr>
          <w:rFonts w:ascii="Courier New" w:hAnsi="Courier New" w:cs="Courier New" w:hint="eastAsia"/>
        </w:rPr>
        <w:t>mean_squared_error.py</w:t>
      </w:r>
    </w:p>
    <w:p w14:paraId="4F4E1136" w14:textId="77777777" w:rsidR="00C62EC3" w:rsidRPr="00C62EC3" w:rsidRDefault="00C62EC3" w:rsidP="002C34B1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="480"/>
        <w:rPr>
          <w:rFonts w:ascii="Courier New" w:hAnsi="Courier New" w:cs="Courier New"/>
        </w:rPr>
      </w:pPr>
      <w:r w:rsidRPr="00C62EC3">
        <w:rPr>
          <w:rFonts w:ascii="Courier New" w:hAnsi="Courier New" w:cs="Courier New" w:hint="eastAsia"/>
        </w:rPr>
        <w:t>│</w:t>
      </w:r>
      <w:r w:rsidRPr="00C62EC3">
        <w:rPr>
          <w:rFonts w:ascii="Courier New" w:hAnsi="Courier New" w:cs="Courier New" w:hint="eastAsia"/>
        </w:rPr>
        <w:t xml:space="preserve">      __init__.py</w:t>
      </w:r>
    </w:p>
    <w:p w14:paraId="00F72DBF" w14:textId="77777777" w:rsidR="00C62EC3" w:rsidRPr="00C62EC3" w:rsidRDefault="00C62EC3" w:rsidP="002C34B1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="480"/>
        <w:rPr>
          <w:rFonts w:ascii="Courier New" w:hAnsi="Courier New" w:cs="Courier New"/>
        </w:rPr>
      </w:pPr>
      <w:r w:rsidRPr="00C62EC3">
        <w:rPr>
          <w:rFonts w:ascii="Courier New" w:hAnsi="Courier New" w:cs="Courier New" w:hint="eastAsia"/>
        </w:rPr>
        <w:lastRenderedPageBreak/>
        <w:t>│</w:t>
      </w:r>
      <w:r w:rsidRPr="00C62EC3">
        <w:rPr>
          <w:rFonts w:ascii="Courier New" w:hAnsi="Courier New" w:cs="Courier New" w:hint="eastAsia"/>
        </w:rPr>
        <w:t xml:space="preserve">      </w:t>
      </w:r>
    </w:p>
    <w:p w14:paraId="25A2A5CC" w14:textId="77777777" w:rsidR="00C62EC3" w:rsidRPr="00C62EC3" w:rsidRDefault="00C62EC3" w:rsidP="002C34B1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="480"/>
        <w:rPr>
          <w:rFonts w:ascii="Courier New" w:hAnsi="Courier New" w:cs="Courier New"/>
        </w:rPr>
      </w:pPr>
      <w:r w:rsidRPr="00C62EC3">
        <w:rPr>
          <w:rFonts w:ascii="Courier New" w:hAnsi="Courier New" w:cs="Courier New" w:hint="eastAsia"/>
        </w:rPr>
        <w:t>├─</w:t>
      </w:r>
      <w:proofErr w:type="spellStart"/>
      <w:r w:rsidRPr="00C62EC3">
        <w:rPr>
          <w:rFonts w:ascii="Courier New" w:hAnsi="Courier New" w:cs="Courier New" w:hint="eastAsia"/>
        </w:rPr>
        <w:t>misc</w:t>
      </w:r>
      <w:proofErr w:type="spellEnd"/>
    </w:p>
    <w:p w14:paraId="6BBF396E" w14:textId="77777777" w:rsidR="00C62EC3" w:rsidRPr="00C62EC3" w:rsidRDefault="00C62EC3" w:rsidP="002C34B1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="480"/>
        <w:rPr>
          <w:rFonts w:ascii="Courier New" w:hAnsi="Courier New" w:cs="Courier New"/>
        </w:rPr>
      </w:pPr>
      <w:r w:rsidRPr="00C62EC3">
        <w:rPr>
          <w:rFonts w:ascii="Courier New" w:hAnsi="Courier New" w:cs="Courier New" w:hint="eastAsia"/>
        </w:rPr>
        <w:t>│</w:t>
      </w:r>
      <w:r w:rsidRPr="00C62EC3">
        <w:rPr>
          <w:rFonts w:ascii="Courier New" w:hAnsi="Courier New" w:cs="Courier New" w:hint="eastAsia"/>
        </w:rPr>
        <w:t xml:space="preserve">      </w:t>
      </w:r>
      <w:r w:rsidRPr="00D90C2B">
        <w:rPr>
          <w:rFonts w:ascii="Courier New" w:hAnsi="Courier New" w:cs="Courier New" w:hint="eastAsia"/>
          <w:b/>
          <w:bCs/>
        </w:rPr>
        <w:t>get_device.py</w:t>
      </w:r>
    </w:p>
    <w:p w14:paraId="220B30C1" w14:textId="77777777" w:rsidR="00C62EC3" w:rsidRPr="00C62EC3" w:rsidRDefault="00C62EC3" w:rsidP="002C34B1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="480"/>
        <w:rPr>
          <w:rFonts w:ascii="Courier New" w:hAnsi="Courier New" w:cs="Courier New"/>
        </w:rPr>
      </w:pPr>
      <w:r w:rsidRPr="00C62EC3">
        <w:rPr>
          <w:rFonts w:ascii="Courier New" w:hAnsi="Courier New" w:cs="Courier New" w:hint="eastAsia"/>
        </w:rPr>
        <w:t>│</w:t>
      </w:r>
      <w:r w:rsidRPr="00C62EC3">
        <w:rPr>
          <w:rFonts w:ascii="Courier New" w:hAnsi="Courier New" w:cs="Courier New" w:hint="eastAsia"/>
        </w:rPr>
        <w:t xml:space="preserve">      </w:t>
      </w:r>
      <w:r w:rsidRPr="00D90C2B">
        <w:rPr>
          <w:rFonts w:ascii="Courier New" w:hAnsi="Courier New" w:cs="Courier New" w:hint="eastAsia"/>
          <w:b/>
          <w:bCs/>
        </w:rPr>
        <w:t>r2_score.py</w:t>
      </w:r>
    </w:p>
    <w:p w14:paraId="225A1AAE" w14:textId="77777777" w:rsidR="00C62EC3" w:rsidRPr="00C62EC3" w:rsidRDefault="00C62EC3" w:rsidP="002C34B1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="480"/>
        <w:rPr>
          <w:rFonts w:ascii="Courier New" w:hAnsi="Courier New" w:cs="Courier New"/>
        </w:rPr>
      </w:pPr>
      <w:r w:rsidRPr="00C62EC3">
        <w:rPr>
          <w:rFonts w:ascii="Courier New" w:hAnsi="Courier New" w:cs="Courier New" w:hint="eastAsia"/>
        </w:rPr>
        <w:t>│</w:t>
      </w:r>
      <w:r w:rsidRPr="00C62EC3">
        <w:rPr>
          <w:rFonts w:ascii="Courier New" w:hAnsi="Courier New" w:cs="Courier New" w:hint="eastAsia"/>
        </w:rPr>
        <w:t xml:space="preserve">      </w:t>
      </w:r>
      <w:r w:rsidRPr="00D90C2B">
        <w:rPr>
          <w:rFonts w:ascii="Courier New" w:hAnsi="Courier New" w:cs="Courier New" w:hint="eastAsia"/>
          <w:b/>
          <w:bCs/>
        </w:rPr>
        <w:t>set_seeds.py</w:t>
      </w:r>
    </w:p>
    <w:p w14:paraId="75BE5262" w14:textId="77777777" w:rsidR="00C62EC3" w:rsidRPr="00C62EC3" w:rsidRDefault="00C62EC3" w:rsidP="002C34B1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="480"/>
        <w:rPr>
          <w:rFonts w:ascii="Courier New" w:hAnsi="Courier New" w:cs="Courier New"/>
        </w:rPr>
      </w:pPr>
      <w:r w:rsidRPr="00C62EC3">
        <w:rPr>
          <w:rFonts w:ascii="Courier New" w:hAnsi="Courier New" w:cs="Courier New" w:hint="eastAsia"/>
        </w:rPr>
        <w:t>│</w:t>
      </w:r>
      <w:r w:rsidRPr="00C62EC3">
        <w:rPr>
          <w:rFonts w:ascii="Courier New" w:hAnsi="Courier New" w:cs="Courier New" w:hint="eastAsia"/>
        </w:rPr>
        <w:t xml:space="preserve">      __init__.py</w:t>
      </w:r>
    </w:p>
    <w:p w14:paraId="216B7D41" w14:textId="77777777" w:rsidR="00C62EC3" w:rsidRPr="00C62EC3" w:rsidRDefault="00C62EC3" w:rsidP="002C34B1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="480"/>
        <w:rPr>
          <w:rFonts w:ascii="Courier New" w:hAnsi="Courier New" w:cs="Courier New"/>
        </w:rPr>
      </w:pPr>
      <w:r w:rsidRPr="00C62EC3">
        <w:rPr>
          <w:rFonts w:ascii="Courier New" w:hAnsi="Courier New" w:cs="Courier New" w:hint="eastAsia"/>
        </w:rPr>
        <w:t>│</w:t>
      </w:r>
      <w:r w:rsidRPr="00C62EC3">
        <w:rPr>
          <w:rFonts w:ascii="Courier New" w:hAnsi="Courier New" w:cs="Courier New" w:hint="eastAsia"/>
        </w:rPr>
        <w:t xml:space="preserve">      </w:t>
      </w:r>
    </w:p>
    <w:p w14:paraId="33B0DFA3" w14:textId="77777777" w:rsidR="00C62EC3" w:rsidRPr="00C62EC3" w:rsidRDefault="00C62EC3" w:rsidP="002C34B1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="480"/>
        <w:rPr>
          <w:rFonts w:ascii="Courier New" w:hAnsi="Courier New" w:cs="Courier New"/>
        </w:rPr>
      </w:pPr>
      <w:r w:rsidRPr="00C62EC3">
        <w:rPr>
          <w:rFonts w:ascii="Courier New" w:hAnsi="Courier New" w:cs="Courier New" w:hint="eastAsia"/>
        </w:rPr>
        <w:t>├─</w:t>
      </w:r>
      <w:r w:rsidRPr="00C62EC3">
        <w:rPr>
          <w:rFonts w:ascii="Courier New" w:hAnsi="Courier New" w:cs="Courier New" w:hint="eastAsia"/>
        </w:rPr>
        <w:t>model</w:t>
      </w:r>
    </w:p>
    <w:p w14:paraId="23802C76" w14:textId="77777777" w:rsidR="00C62EC3" w:rsidRPr="00C62EC3" w:rsidRDefault="00C62EC3" w:rsidP="002C34B1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="480"/>
        <w:rPr>
          <w:rFonts w:ascii="Courier New" w:hAnsi="Courier New" w:cs="Courier New"/>
        </w:rPr>
      </w:pPr>
      <w:r w:rsidRPr="00C62EC3">
        <w:rPr>
          <w:rFonts w:ascii="Courier New" w:hAnsi="Courier New" w:cs="Courier New" w:hint="eastAsia"/>
        </w:rPr>
        <w:t>│</w:t>
      </w:r>
      <w:r w:rsidRPr="00C62EC3">
        <w:rPr>
          <w:rFonts w:ascii="Courier New" w:hAnsi="Courier New" w:cs="Courier New" w:hint="eastAsia"/>
        </w:rPr>
        <w:t xml:space="preserve">      </w:t>
      </w:r>
      <w:r w:rsidRPr="00461253">
        <w:rPr>
          <w:rFonts w:ascii="Courier New" w:hAnsi="Courier New" w:cs="Courier New" w:hint="eastAsia"/>
          <w:b/>
          <w:bCs/>
        </w:rPr>
        <w:t>embedding_mlp.py</w:t>
      </w:r>
    </w:p>
    <w:p w14:paraId="07365FD8" w14:textId="77777777" w:rsidR="00C62EC3" w:rsidRPr="00C62EC3" w:rsidRDefault="00C62EC3" w:rsidP="002C34B1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="480"/>
        <w:rPr>
          <w:rFonts w:ascii="Courier New" w:hAnsi="Courier New" w:cs="Courier New"/>
        </w:rPr>
      </w:pPr>
      <w:r w:rsidRPr="00C62EC3">
        <w:rPr>
          <w:rFonts w:ascii="Courier New" w:hAnsi="Courier New" w:cs="Courier New" w:hint="eastAsia"/>
        </w:rPr>
        <w:t>│</w:t>
      </w:r>
      <w:r w:rsidRPr="00C62EC3">
        <w:rPr>
          <w:rFonts w:ascii="Courier New" w:hAnsi="Courier New" w:cs="Courier New" w:hint="eastAsia"/>
        </w:rPr>
        <w:t xml:space="preserve">      </w:t>
      </w:r>
      <w:r w:rsidRPr="0004249D">
        <w:rPr>
          <w:rFonts w:ascii="Courier New" w:hAnsi="Courier New" w:cs="Courier New" w:hint="eastAsia"/>
        </w:rPr>
        <w:t>linear.py</w:t>
      </w:r>
    </w:p>
    <w:p w14:paraId="4C07A50E" w14:textId="77777777" w:rsidR="00C62EC3" w:rsidRPr="00C62EC3" w:rsidRDefault="00C62EC3" w:rsidP="002C34B1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="480"/>
        <w:rPr>
          <w:rFonts w:ascii="Courier New" w:hAnsi="Courier New" w:cs="Courier New"/>
        </w:rPr>
      </w:pPr>
      <w:r w:rsidRPr="00C62EC3">
        <w:rPr>
          <w:rFonts w:ascii="Courier New" w:hAnsi="Courier New" w:cs="Courier New" w:hint="eastAsia"/>
        </w:rPr>
        <w:t>│</w:t>
      </w:r>
      <w:r w:rsidRPr="00C62EC3">
        <w:rPr>
          <w:rFonts w:ascii="Courier New" w:hAnsi="Courier New" w:cs="Courier New" w:hint="eastAsia"/>
        </w:rPr>
        <w:t xml:space="preserve">      </w:t>
      </w:r>
      <w:r w:rsidRPr="00461253">
        <w:rPr>
          <w:rFonts w:ascii="Courier New" w:hAnsi="Courier New" w:cs="Courier New" w:hint="eastAsia"/>
          <w:b/>
          <w:bCs/>
        </w:rPr>
        <w:t>mlp.py</w:t>
      </w:r>
    </w:p>
    <w:p w14:paraId="5C53DDC8" w14:textId="77777777" w:rsidR="00C62EC3" w:rsidRPr="00C62EC3" w:rsidRDefault="00C62EC3" w:rsidP="002C34B1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="480"/>
        <w:rPr>
          <w:rFonts w:ascii="Courier New" w:hAnsi="Courier New" w:cs="Courier New"/>
        </w:rPr>
      </w:pPr>
      <w:r w:rsidRPr="00C62EC3">
        <w:rPr>
          <w:rFonts w:ascii="Courier New" w:hAnsi="Courier New" w:cs="Courier New" w:hint="eastAsia"/>
        </w:rPr>
        <w:t>│</w:t>
      </w:r>
      <w:r w:rsidRPr="00C62EC3">
        <w:rPr>
          <w:rFonts w:ascii="Courier New" w:hAnsi="Courier New" w:cs="Courier New" w:hint="eastAsia"/>
        </w:rPr>
        <w:t xml:space="preserve">      </w:t>
      </w:r>
      <w:r w:rsidRPr="00AF0E8A">
        <w:rPr>
          <w:rFonts w:ascii="Courier New" w:hAnsi="Courier New" w:cs="Courier New" w:hint="eastAsia"/>
        </w:rPr>
        <w:t>svm.py</w:t>
      </w:r>
    </w:p>
    <w:p w14:paraId="18701761" w14:textId="77777777" w:rsidR="00C62EC3" w:rsidRPr="00C62EC3" w:rsidRDefault="00C62EC3" w:rsidP="002C34B1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="480"/>
        <w:rPr>
          <w:rFonts w:ascii="Courier New" w:hAnsi="Courier New" w:cs="Courier New"/>
        </w:rPr>
      </w:pPr>
      <w:r w:rsidRPr="00C62EC3">
        <w:rPr>
          <w:rFonts w:ascii="Courier New" w:hAnsi="Courier New" w:cs="Courier New" w:hint="eastAsia"/>
        </w:rPr>
        <w:t>│</w:t>
      </w:r>
      <w:r w:rsidRPr="00C62EC3">
        <w:rPr>
          <w:rFonts w:ascii="Courier New" w:hAnsi="Courier New" w:cs="Courier New" w:hint="eastAsia"/>
        </w:rPr>
        <w:t xml:space="preserve">      __init__.py</w:t>
      </w:r>
    </w:p>
    <w:p w14:paraId="1F3D8FEC" w14:textId="77777777" w:rsidR="00C62EC3" w:rsidRPr="00C62EC3" w:rsidRDefault="00C62EC3" w:rsidP="002C34B1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="480"/>
        <w:rPr>
          <w:rFonts w:ascii="Courier New" w:hAnsi="Courier New" w:cs="Courier New"/>
        </w:rPr>
      </w:pPr>
      <w:r w:rsidRPr="00C62EC3">
        <w:rPr>
          <w:rFonts w:ascii="Courier New" w:hAnsi="Courier New" w:cs="Courier New" w:hint="eastAsia"/>
        </w:rPr>
        <w:t>│</w:t>
      </w:r>
      <w:r w:rsidRPr="00C62EC3">
        <w:rPr>
          <w:rFonts w:ascii="Courier New" w:hAnsi="Courier New" w:cs="Courier New" w:hint="eastAsia"/>
        </w:rPr>
        <w:t xml:space="preserve">      </w:t>
      </w:r>
    </w:p>
    <w:p w14:paraId="17C7269B" w14:textId="77777777" w:rsidR="00C62EC3" w:rsidRPr="00C62EC3" w:rsidRDefault="00C62EC3" w:rsidP="002C34B1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="480"/>
        <w:rPr>
          <w:rFonts w:ascii="Courier New" w:hAnsi="Courier New" w:cs="Courier New"/>
        </w:rPr>
      </w:pPr>
      <w:r w:rsidRPr="00C62EC3">
        <w:rPr>
          <w:rFonts w:ascii="Courier New" w:hAnsi="Courier New" w:cs="Courier New" w:hint="eastAsia"/>
        </w:rPr>
        <w:t>├─</w:t>
      </w:r>
      <w:proofErr w:type="spellStart"/>
      <w:r w:rsidRPr="00C62EC3">
        <w:rPr>
          <w:rFonts w:ascii="Courier New" w:hAnsi="Courier New" w:cs="Courier New" w:hint="eastAsia"/>
        </w:rPr>
        <w:t>optim</w:t>
      </w:r>
      <w:proofErr w:type="spellEnd"/>
    </w:p>
    <w:p w14:paraId="4E20C1EE" w14:textId="77777777" w:rsidR="00C62EC3" w:rsidRPr="00C62EC3" w:rsidRDefault="00C62EC3" w:rsidP="002C34B1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="480"/>
        <w:rPr>
          <w:rFonts w:ascii="Courier New" w:hAnsi="Courier New" w:cs="Courier New"/>
        </w:rPr>
      </w:pPr>
      <w:r w:rsidRPr="00C62EC3">
        <w:rPr>
          <w:rFonts w:ascii="Courier New" w:hAnsi="Courier New" w:cs="Courier New" w:hint="eastAsia"/>
        </w:rPr>
        <w:t>│</w:t>
      </w:r>
      <w:r w:rsidRPr="00C62EC3">
        <w:rPr>
          <w:rFonts w:ascii="Courier New" w:hAnsi="Courier New" w:cs="Courier New" w:hint="eastAsia"/>
        </w:rPr>
        <w:t xml:space="preserve">      </w:t>
      </w:r>
      <w:r w:rsidRPr="00AF0E8A">
        <w:rPr>
          <w:rFonts w:ascii="Courier New" w:hAnsi="Courier New" w:cs="Courier New" w:hint="eastAsia"/>
          <w:b/>
          <w:bCs/>
        </w:rPr>
        <w:t>adam.py</w:t>
      </w:r>
    </w:p>
    <w:p w14:paraId="59BC9516" w14:textId="77777777" w:rsidR="00C62EC3" w:rsidRPr="00C62EC3" w:rsidRDefault="00C62EC3" w:rsidP="002C34B1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="480"/>
        <w:rPr>
          <w:rFonts w:ascii="Courier New" w:hAnsi="Courier New" w:cs="Courier New"/>
        </w:rPr>
      </w:pPr>
      <w:r w:rsidRPr="00C62EC3">
        <w:rPr>
          <w:rFonts w:ascii="Courier New" w:hAnsi="Courier New" w:cs="Courier New" w:hint="eastAsia"/>
        </w:rPr>
        <w:t>│</w:t>
      </w:r>
      <w:r w:rsidRPr="00C62EC3">
        <w:rPr>
          <w:rFonts w:ascii="Courier New" w:hAnsi="Courier New" w:cs="Courier New" w:hint="eastAsia"/>
        </w:rPr>
        <w:t xml:space="preserve">      </w:t>
      </w:r>
      <w:r w:rsidRPr="00AF0E8A">
        <w:rPr>
          <w:rFonts w:ascii="Courier New" w:hAnsi="Courier New" w:cs="Courier New" w:hint="eastAsia"/>
        </w:rPr>
        <w:t>sgd.py</w:t>
      </w:r>
    </w:p>
    <w:p w14:paraId="32B04DBA" w14:textId="77777777" w:rsidR="00C62EC3" w:rsidRPr="00C62EC3" w:rsidRDefault="00C62EC3" w:rsidP="002C34B1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="480"/>
        <w:rPr>
          <w:rFonts w:ascii="Courier New" w:hAnsi="Courier New" w:cs="Courier New"/>
        </w:rPr>
      </w:pPr>
      <w:r w:rsidRPr="00C62EC3">
        <w:rPr>
          <w:rFonts w:ascii="Courier New" w:hAnsi="Courier New" w:cs="Courier New" w:hint="eastAsia"/>
        </w:rPr>
        <w:t>│</w:t>
      </w:r>
      <w:r w:rsidRPr="00C62EC3">
        <w:rPr>
          <w:rFonts w:ascii="Courier New" w:hAnsi="Courier New" w:cs="Courier New" w:hint="eastAsia"/>
        </w:rPr>
        <w:t xml:space="preserve">      __init__.py</w:t>
      </w:r>
    </w:p>
    <w:p w14:paraId="30A29F27" w14:textId="77777777" w:rsidR="00C62EC3" w:rsidRPr="00C62EC3" w:rsidRDefault="00C62EC3" w:rsidP="002C34B1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="480"/>
        <w:rPr>
          <w:rFonts w:ascii="Courier New" w:hAnsi="Courier New" w:cs="Courier New"/>
        </w:rPr>
      </w:pPr>
      <w:r w:rsidRPr="00C62EC3">
        <w:rPr>
          <w:rFonts w:ascii="Courier New" w:hAnsi="Courier New" w:cs="Courier New" w:hint="eastAsia"/>
        </w:rPr>
        <w:t>│</w:t>
      </w:r>
      <w:r w:rsidRPr="00C62EC3">
        <w:rPr>
          <w:rFonts w:ascii="Courier New" w:hAnsi="Courier New" w:cs="Courier New" w:hint="eastAsia"/>
        </w:rPr>
        <w:t xml:space="preserve">      </w:t>
      </w:r>
    </w:p>
    <w:p w14:paraId="69C0790D" w14:textId="77777777" w:rsidR="00C62EC3" w:rsidRPr="00C62EC3" w:rsidRDefault="00C62EC3" w:rsidP="002C34B1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="480"/>
        <w:rPr>
          <w:rFonts w:ascii="Courier New" w:hAnsi="Courier New" w:cs="Courier New"/>
        </w:rPr>
      </w:pPr>
      <w:r w:rsidRPr="00C62EC3">
        <w:rPr>
          <w:rFonts w:ascii="Courier New" w:hAnsi="Courier New" w:cs="Courier New" w:hint="eastAsia"/>
        </w:rPr>
        <w:t>└─</w:t>
      </w:r>
      <w:r w:rsidRPr="00C62EC3">
        <w:rPr>
          <w:rFonts w:ascii="Courier New" w:hAnsi="Courier New" w:cs="Courier New" w:hint="eastAsia"/>
        </w:rPr>
        <w:t>plot</w:t>
      </w:r>
    </w:p>
    <w:p w14:paraId="17F0D86B" w14:textId="77777777" w:rsidR="00C62EC3" w:rsidRPr="002746D5" w:rsidRDefault="00C62EC3" w:rsidP="002C34B1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="480"/>
        <w:rPr>
          <w:rFonts w:ascii="Courier New" w:hAnsi="Courier New" w:cs="Courier New"/>
          <w:b/>
          <w:bCs/>
        </w:rPr>
      </w:pPr>
      <w:r w:rsidRPr="00C62EC3">
        <w:rPr>
          <w:rFonts w:ascii="Courier New" w:hAnsi="Courier New" w:cs="Courier New"/>
        </w:rPr>
        <w:t xml:space="preserve">        </w:t>
      </w:r>
      <w:r w:rsidRPr="002746D5">
        <w:rPr>
          <w:rFonts w:ascii="Courier New" w:hAnsi="Courier New" w:cs="Courier New"/>
          <w:b/>
          <w:bCs/>
        </w:rPr>
        <w:t>plot.py</w:t>
      </w:r>
    </w:p>
    <w:p w14:paraId="12D3613F" w14:textId="77777777" w:rsidR="00591CC4" w:rsidRDefault="00C62EC3" w:rsidP="002C34B1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="480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C62EC3">
        <w:rPr>
          <w:rFonts w:ascii="Courier New" w:hAnsi="Courier New" w:cs="Courier New"/>
        </w:rPr>
        <w:t xml:space="preserve">        __init__.py</w:t>
      </w:r>
      <w:r w:rsidRPr="00C62EC3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</w:p>
    <w:p w14:paraId="78B87578" w14:textId="4E77EE76" w:rsidR="00042DFA" w:rsidRDefault="00042DFA" w:rsidP="00B81CB3">
      <w:pPr>
        <w:pStyle w:val="3"/>
      </w:pPr>
      <w:bookmarkStart w:id="8" w:name="_Toc133707139"/>
      <w:proofErr w:type="spellStart"/>
      <w:proofErr w:type="gramStart"/>
      <w:r w:rsidRPr="00231C7A">
        <w:t>xutorch.dataset</w:t>
      </w:r>
      <w:proofErr w:type="gramEnd"/>
      <w:r w:rsidRPr="00231C7A">
        <w:t>.prep_dataloader</w:t>
      </w:r>
      <w:bookmarkEnd w:id="8"/>
      <w:proofErr w:type="spellEnd"/>
    </w:p>
    <w:p w14:paraId="65013947" w14:textId="7806FCD7" w:rsidR="006A5136" w:rsidRDefault="00613667" w:rsidP="006A5136">
      <w:pPr>
        <w:ind w:firstLine="480"/>
      </w:pPr>
      <w:r>
        <w:rPr>
          <w:rFonts w:hint="eastAsia"/>
        </w:rPr>
        <w:t>这里</w:t>
      </w:r>
      <w:r w:rsidR="006A5136">
        <w:rPr>
          <w:rFonts w:hint="eastAsia"/>
        </w:rPr>
        <w:t>定义了一个</w:t>
      </w:r>
      <w:r w:rsidR="00D22135">
        <w:rPr>
          <w:rFonts w:hint="eastAsia"/>
        </w:rPr>
        <w:t>数据加载</w:t>
      </w:r>
      <w:r w:rsidR="006A5136">
        <w:rPr>
          <w:rFonts w:hint="eastAsia"/>
        </w:rPr>
        <w:t>函数</w:t>
      </w:r>
      <w:proofErr w:type="spellStart"/>
      <w:r w:rsidR="006A5136">
        <w:rPr>
          <w:rFonts w:hint="eastAsia"/>
        </w:rPr>
        <w:t>prep_dataloader</w:t>
      </w:r>
      <w:proofErr w:type="spellEnd"/>
      <w:r w:rsidR="006A5136">
        <w:rPr>
          <w:rFonts w:hint="eastAsia"/>
        </w:rPr>
        <w:t>，其目的是</w:t>
      </w:r>
      <w:r w:rsidR="008E237C">
        <w:rPr>
          <w:rFonts w:hint="eastAsia"/>
        </w:rPr>
        <w:t>根据数据集名称</w:t>
      </w:r>
      <w:r w:rsidR="006A5136">
        <w:rPr>
          <w:rFonts w:hint="eastAsia"/>
        </w:rPr>
        <w:t>生成</w:t>
      </w:r>
      <w:r w:rsidR="008E237C">
        <w:rPr>
          <w:rFonts w:hint="eastAsia"/>
        </w:rPr>
        <w:t>相应</w:t>
      </w:r>
      <w:r w:rsidR="006A5136">
        <w:rPr>
          <w:rFonts w:hint="eastAsia"/>
        </w:rPr>
        <w:t>数据</w:t>
      </w:r>
      <w:proofErr w:type="gramStart"/>
      <w:r w:rsidR="006A5136">
        <w:rPr>
          <w:rFonts w:hint="eastAsia"/>
        </w:rPr>
        <w:t>集</w:t>
      </w:r>
      <w:r w:rsidR="00913274">
        <w:rPr>
          <w:rFonts w:hint="eastAsia"/>
        </w:rPr>
        <w:t>对象</w:t>
      </w:r>
      <w:proofErr w:type="gramEnd"/>
      <w:r w:rsidR="006A5136">
        <w:rPr>
          <w:rFonts w:hint="eastAsia"/>
        </w:rPr>
        <w:t>并将其放入数据加载器中。</w:t>
      </w:r>
    </w:p>
    <w:p w14:paraId="69106EA3" w14:textId="77777777" w:rsidR="00BD7ABE" w:rsidRPr="00BD7ABE" w:rsidRDefault="00BD7ABE" w:rsidP="00BD7ABE">
      <w:pPr>
        <w:widowControl/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shd w:val="clear" w:color="auto" w:fill="FFFFFF"/>
        <w:spacing w:line="240" w:lineRule="auto"/>
        <w:ind w:firstLineChars="0" w:firstLine="0"/>
        <w:jc w:val="left"/>
        <w:rPr>
          <w:rFonts w:ascii="JetBrains Mono" w:hAnsi="JetBrains Mono" w:cs="JetBrains Mono"/>
          <w:color w:val="080808"/>
          <w:kern w:val="0"/>
          <w:sz w:val="20"/>
          <w:szCs w:val="20"/>
        </w:rPr>
      </w:pPr>
      <w:r w:rsidRPr="00BD7ABE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from </w:t>
      </w:r>
      <w:proofErr w:type="spellStart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>xutorch.dataset.boston</w:t>
      </w:r>
      <w:proofErr w:type="spellEnd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</w:t>
      </w:r>
      <w:r w:rsidRPr="00BD7ABE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import </w:t>
      </w:r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>BOSTON</w:t>
      </w:r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BD7ABE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from </w:t>
      </w:r>
      <w:proofErr w:type="spellStart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>xutorch.dataset.breast_cancer</w:t>
      </w:r>
      <w:proofErr w:type="spellEnd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</w:t>
      </w:r>
      <w:r w:rsidRPr="00BD7ABE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import </w:t>
      </w:r>
      <w:proofErr w:type="spellStart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>BreastCancer</w:t>
      </w:r>
      <w:proofErr w:type="spellEnd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BD7ABE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from </w:t>
      </w:r>
      <w:proofErr w:type="spellStart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>xutorch.dataset.sentiment</w:t>
      </w:r>
      <w:proofErr w:type="spellEnd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</w:t>
      </w:r>
      <w:r w:rsidRPr="00BD7ABE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import </w:t>
      </w:r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>Sentiment</w:t>
      </w:r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BD7ABE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from </w:t>
      </w:r>
      <w:proofErr w:type="spellStart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>torch.utils.data</w:t>
      </w:r>
      <w:proofErr w:type="spellEnd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</w:t>
      </w:r>
      <w:r w:rsidRPr="00BD7ABE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import </w:t>
      </w:r>
      <w:proofErr w:type="spellStart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>DataLoader</w:t>
      </w:r>
      <w:proofErr w:type="spellEnd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BD7ABE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def </w:t>
      </w:r>
      <w:proofErr w:type="spellStart"/>
      <w:r w:rsidRPr="00BD7ABE">
        <w:rPr>
          <w:rFonts w:ascii="JetBrains Mono" w:hAnsi="JetBrains Mono" w:cs="JetBrains Mono"/>
          <w:color w:val="00627A"/>
          <w:kern w:val="0"/>
          <w:sz w:val="20"/>
          <w:szCs w:val="20"/>
        </w:rPr>
        <w:t>prep_dataloader</w:t>
      </w:r>
      <w:proofErr w:type="spellEnd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>dataset_name</w:t>
      </w:r>
      <w:proofErr w:type="spellEnd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download, train, </w:t>
      </w:r>
      <w:proofErr w:type="spellStart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>batch_size</w:t>
      </w:r>
      <w:proofErr w:type="spellEnd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proofErr w:type="spellStart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>num_workers</w:t>
      </w:r>
      <w:proofErr w:type="spellEnd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BD7ABE">
        <w:rPr>
          <w:rFonts w:ascii="JetBrains Mono" w:hAnsi="JetBrains Mono" w:cs="JetBrains Mono"/>
          <w:color w:val="1750EB"/>
          <w:kern w:val="0"/>
          <w:sz w:val="20"/>
          <w:szCs w:val="20"/>
        </w:rPr>
        <w:t>0</w:t>
      </w:r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proofErr w:type="spellStart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>test_ratio</w:t>
      </w:r>
      <w:proofErr w:type="spellEnd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BD7ABE">
        <w:rPr>
          <w:rFonts w:ascii="JetBrains Mono" w:hAnsi="JetBrains Mono" w:cs="JetBrains Mono"/>
          <w:color w:val="1750EB"/>
          <w:kern w:val="0"/>
          <w:sz w:val="20"/>
          <w:szCs w:val="20"/>
        </w:rPr>
        <w:t>0.25</w:t>
      </w:r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>, **</w:t>
      </w:r>
      <w:proofErr w:type="spellStart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>kwargs</w:t>
      </w:r>
      <w:proofErr w:type="spellEnd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>):</w:t>
      </w:r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dataset = </w:t>
      </w:r>
      <w:r w:rsidRPr="00BD7ABE">
        <w:rPr>
          <w:rFonts w:ascii="JetBrains Mono" w:hAnsi="JetBrains Mono" w:cs="JetBrains Mono"/>
          <w:color w:val="0033B3"/>
          <w:kern w:val="0"/>
          <w:sz w:val="20"/>
          <w:szCs w:val="20"/>
        </w:rPr>
        <w:t>None</w:t>
      </w:r>
      <w:r w:rsidRPr="00BD7ABE">
        <w:rPr>
          <w:rFonts w:ascii="JetBrains Mono" w:hAnsi="JetBrains Mono" w:cs="JetBrains Mono"/>
          <w:color w:val="0033B3"/>
          <w:kern w:val="0"/>
          <w:sz w:val="20"/>
          <w:szCs w:val="20"/>
        </w:rPr>
        <w:br/>
        <w:t xml:space="preserve">    if </w:t>
      </w:r>
      <w:proofErr w:type="spellStart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>dataset_name</w:t>
      </w:r>
      <w:proofErr w:type="spellEnd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== </w:t>
      </w:r>
      <w:r w:rsidRPr="00BD7ABE">
        <w:rPr>
          <w:rFonts w:ascii="JetBrains Mono" w:hAnsi="JetBrains Mono" w:cs="JetBrains Mono"/>
          <w:color w:val="067D17"/>
          <w:kern w:val="0"/>
          <w:sz w:val="20"/>
          <w:szCs w:val="20"/>
        </w:rPr>
        <w:t>'BOSTON'</w:t>
      </w:r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>:</w:t>
      </w:r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lastRenderedPageBreak/>
        <w:t xml:space="preserve">        dataset = BOSTON(</w:t>
      </w:r>
      <w:r w:rsidRPr="00BD7ABE">
        <w:rPr>
          <w:rFonts w:ascii="JetBrains Mono" w:hAnsi="JetBrains Mono" w:cs="JetBrains Mono"/>
          <w:color w:val="660099"/>
          <w:kern w:val="0"/>
          <w:sz w:val="20"/>
          <w:szCs w:val="20"/>
        </w:rPr>
        <w:t>download</w:t>
      </w:r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=download, </w:t>
      </w:r>
      <w:r w:rsidRPr="00BD7ABE">
        <w:rPr>
          <w:rFonts w:ascii="JetBrains Mono" w:hAnsi="JetBrains Mono" w:cs="JetBrains Mono"/>
          <w:color w:val="660099"/>
          <w:kern w:val="0"/>
          <w:sz w:val="20"/>
          <w:szCs w:val="20"/>
        </w:rPr>
        <w:t>train</w:t>
      </w:r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=train, </w:t>
      </w:r>
      <w:proofErr w:type="spellStart"/>
      <w:r w:rsidRPr="00BD7ABE">
        <w:rPr>
          <w:rFonts w:ascii="JetBrains Mono" w:hAnsi="JetBrains Mono" w:cs="JetBrains Mono"/>
          <w:color w:val="660099"/>
          <w:kern w:val="0"/>
          <w:sz w:val="20"/>
          <w:szCs w:val="20"/>
        </w:rPr>
        <w:t>test_ratio</w:t>
      </w:r>
      <w:proofErr w:type="spellEnd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proofErr w:type="spellStart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>test_ratio</w:t>
      </w:r>
      <w:proofErr w:type="spellEnd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>, **</w:t>
      </w:r>
      <w:proofErr w:type="spellStart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>kwargs</w:t>
      </w:r>
      <w:proofErr w:type="spellEnd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>)</w:t>
      </w:r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BD7ABE">
        <w:rPr>
          <w:rFonts w:ascii="JetBrains Mono" w:hAnsi="JetBrains Mono" w:cs="JetBrains Mono"/>
          <w:color w:val="0033B3"/>
          <w:kern w:val="0"/>
          <w:sz w:val="20"/>
          <w:szCs w:val="20"/>
        </w:rPr>
        <w:t>elif</w:t>
      </w:r>
      <w:proofErr w:type="spellEnd"/>
      <w:r w:rsidRPr="00BD7ABE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 </w:t>
      </w:r>
      <w:proofErr w:type="spellStart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>dataset_name</w:t>
      </w:r>
      <w:proofErr w:type="spellEnd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== </w:t>
      </w:r>
      <w:r w:rsidRPr="00BD7ABE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proofErr w:type="spellStart"/>
      <w:r w:rsidRPr="00BD7ABE">
        <w:rPr>
          <w:rFonts w:ascii="JetBrains Mono" w:hAnsi="JetBrains Mono" w:cs="JetBrains Mono"/>
          <w:color w:val="067D17"/>
          <w:kern w:val="0"/>
          <w:sz w:val="20"/>
          <w:szCs w:val="20"/>
        </w:rPr>
        <w:t>BreastCancer</w:t>
      </w:r>
      <w:proofErr w:type="spellEnd"/>
      <w:r w:rsidRPr="00BD7ABE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>:</w:t>
      </w:r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dataset = </w:t>
      </w:r>
      <w:proofErr w:type="spellStart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>BreastCancer</w:t>
      </w:r>
      <w:proofErr w:type="spellEnd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r w:rsidRPr="00BD7ABE">
        <w:rPr>
          <w:rFonts w:ascii="JetBrains Mono" w:hAnsi="JetBrains Mono" w:cs="JetBrains Mono"/>
          <w:color w:val="660099"/>
          <w:kern w:val="0"/>
          <w:sz w:val="20"/>
          <w:szCs w:val="20"/>
        </w:rPr>
        <w:t>download</w:t>
      </w:r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=download, </w:t>
      </w:r>
      <w:r w:rsidRPr="00BD7ABE">
        <w:rPr>
          <w:rFonts w:ascii="JetBrains Mono" w:hAnsi="JetBrains Mono" w:cs="JetBrains Mono"/>
          <w:color w:val="660099"/>
          <w:kern w:val="0"/>
          <w:sz w:val="20"/>
          <w:szCs w:val="20"/>
        </w:rPr>
        <w:t>train</w:t>
      </w:r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=train, </w:t>
      </w:r>
      <w:proofErr w:type="spellStart"/>
      <w:r w:rsidRPr="00BD7ABE">
        <w:rPr>
          <w:rFonts w:ascii="JetBrains Mono" w:hAnsi="JetBrains Mono" w:cs="JetBrains Mono"/>
          <w:color w:val="660099"/>
          <w:kern w:val="0"/>
          <w:sz w:val="20"/>
          <w:szCs w:val="20"/>
        </w:rPr>
        <w:t>test_ratio</w:t>
      </w:r>
      <w:proofErr w:type="spellEnd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proofErr w:type="spellStart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>test_ratio</w:t>
      </w:r>
      <w:proofErr w:type="spellEnd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>, **</w:t>
      </w:r>
      <w:proofErr w:type="spellStart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>kwargs</w:t>
      </w:r>
      <w:proofErr w:type="spellEnd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>)</w:t>
      </w:r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BD7ABE">
        <w:rPr>
          <w:rFonts w:ascii="JetBrains Mono" w:hAnsi="JetBrains Mono" w:cs="JetBrains Mono"/>
          <w:color w:val="0033B3"/>
          <w:kern w:val="0"/>
          <w:sz w:val="20"/>
          <w:szCs w:val="20"/>
        </w:rPr>
        <w:t>elif</w:t>
      </w:r>
      <w:proofErr w:type="spellEnd"/>
      <w:r w:rsidRPr="00BD7ABE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 </w:t>
      </w:r>
      <w:proofErr w:type="spellStart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>dataset_name</w:t>
      </w:r>
      <w:proofErr w:type="spellEnd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== </w:t>
      </w:r>
      <w:r w:rsidRPr="00BD7ABE">
        <w:rPr>
          <w:rFonts w:ascii="JetBrains Mono" w:hAnsi="JetBrains Mono" w:cs="JetBrains Mono"/>
          <w:color w:val="067D17"/>
          <w:kern w:val="0"/>
          <w:sz w:val="20"/>
          <w:szCs w:val="20"/>
        </w:rPr>
        <w:t>'Sentiment'</w:t>
      </w:r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>:</w:t>
      </w:r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dataset = Sentiment(</w:t>
      </w:r>
      <w:r w:rsidRPr="00BD7ABE">
        <w:rPr>
          <w:rFonts w:ascii="JetBrains Mono" w:hAnsi="JetBrains Mono" w:cs="JetBrains Mono"/>
          <w:color w:val="660099"/>
          <w:kern w:val="0"/>
          <w:sz w:val="20"/>
          <w:szCs w:val="20"/>
        </w:rPr>
        <w:t>download</w:t>
      </w:r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=download, </w:t>
      </w:r>
      <w:r w:rsidRPr="00BD7ABE">
        <w:rPr>
          <w:rFonts w:ascii="JetBrains Mono" w:hAnsi="JetBrains Mono" w:cs="JetBrains Mono"/>
          <w:color w:val="660099"/>
          <w:kern w:val="0"/>
          <w:sz w:val="20"/>
          <w:szCs w:val="20"/>
        </w:rPr>
        <w:t>train</w:t>
      </w:r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=train, </w:t>
      </w:r>
      <w:proofErr w:type="spellStart"/>
      <w:r w:rsidRPr="00BD7ABE">
        <w:rPr>
          <w:rFonts w:ascii="JetBrains Mono" w:hAnsi="JetBrains Mono" w:cs="JetBrains Mono"/>
          <w:color w:val="660099"/>
          <w:kern w:val="0"/>
          <w:sz w:val="20"/>
          <w:szCs w:val="20"/>
        </w:rPr>
        <w:t>test_ratio</w:t>
      </w:r>
      <w:proofErr w:type="spellEnd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proofErr w:type="spellStart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>test_ratio</w:t>
      </w:r>
      <w:proofErr w:type="spellEnd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>, **</w:t>
      </w:r>
      <w:proofErr w:type="spellStart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>kwargs</w:t>
      </w:r>
      <w:proofErr w:type="spellEnd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>)</w:t>
      </w:r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>dataloader</w:t>
      </w:r>
      <w:proofErr w:type="spellEnd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= </w:t>
      </w:r>
      <w:proofErr w:type="spellStart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>DataLoader</w:t>
      </w:r>
      <w:proofErr w:type="spellEnd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(dataset, </w:t>
      </w:r>
      <w:proofErr w:type="spellStart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>batch_size</w:t>
      </w:r>
      <w:proofErr w:type="spellEnd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r w:rsidRPr="00BD7ABE">
        <w:rPr>
          <w:rFonts w:ascii="JetBrains Mono" w:hAnsi="JetBrains Mono" w:cs="JetBrains Mono"/>
          <w:color w:val="660099"/>
          <w:kern w:val="0"/>
          <w:sz w:val="20"/>
          <w:szCs w:val="20"/>
        </w:rPr>
        <w:t>shuffle</w:t>
      </w:r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=train, </w:t>
      </w:r>
      <w:proofErr w:type="spellStart"/>
      <w:r w:rsidRPr="00BD7ABE">
        <w:rPr>
          <w:rFonts w:ascii="JetBrains Mono" w:hAnsi="JetBrains Mono" w:cs="JetBrains Mono"/>
          <w:color w:val="660099"/>
          <w:kern w:val="0"/>
          <w:sz w:val="20"/>
          <w:szCs w:val="20"/>
        </w:rPr>
        <w:t>drop_last</w:t>
      </w:r>
      <w:proofErr w:type="spellEnd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BD7ABE">
        <w:rPr>
          <w:rFonts w:ascii="JetBrains Mono" w:hAnsi="JetBrains Mono" w:cs="JetBrains Mono"/>
          <w:color w:val="0033B3"/>
          <w:kern w:val="0"/>
          <w:sz w:val="20"/>
          <w:szCs w:val="20"/>
        </w:rPr>
        <w:t>False</w:t>
      </w:r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proofErr w:type="spellStart"/>
      <w:r w:rsidRPr="00BD7ABE">
        <w:rPr>
          <w:rFonts w:ascii="JetBrains Mono" w:hAnsi="JetBrains Mono" w:cs="JetBrains Mono"/>
          <w:color w:val="660099"/>
          <w:kern w:val="0"/>
          <w:sz w:val="20"/>
          <w:szCs w:val="20"/>
        </w:rPr>
        <w:t>num_workers</w:t>
      </w:r>
      <w:proofErr w:type="spellEnd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proofErr w:type="spellStart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>num_workers</w:t>
      </w:r>
      <w:proofErr w:type="spellEnd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proofErr w:type="spellStart"/>
      <w:r w:rsidRPr="00BD7ABE">
        <w:rPr>
          <w:rFonts w:ascii="JetBrains Mono" w:hAnsi="JetBrains Mono" w:cs="JetBrains Mono"/>
          <w:color w:val="660099"/>
          <w:kern w:val="0"/>
          <w:sz w:val="20"/>
          <w:szCs w:val="20"/>
        </w:rPr>
        <w:t>pin_memory</w:t>
      </w:r>
      <w:proofErr w:type="spellEnd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BD7ABE">
        <w:rPr>
          <w:rFonts w:ascii="JetBrains Mono" w:hAnsi="JetBrains Mono" w:cs="JetBrains Mono"/>
          <w:color w:val="0033B3"/>
          <w:kern w:val="0"/>
          <w:sz w:val="20"/>
          <w:szCs w:val="20"/>
        </w:rPr>
        <w:t>True</w:t>
      </w:r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>)</w:t>
      </w:r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BD7ABE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return </w:t>
      </w:r>
      <w:proofErr w:type="spellStart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>dataloader</w:t>
      </w:r>
      <w:proofErr w:type="spellEnd"/>
      <w:r w:rsidRPr="00BD7ABE">
        <w:rPr>
          <w:rFonts w:ascii="JetBrains Mono" w:hAnsi="JetBrains Mono" w:cs="JetBrains Mono"/>
          <w:color w:val="080808"/>
          <w:kern w:val="0"/>
          <w:sz w:val="20"/>
          <w:szCs w:val="20"/>
        </w:rPr>
        <w:t>, dataset</w:t>
      </w:r>
    </w:p>
    <w:p w14:paraId="69D89024" w14:textId="5448B758" w:rsidR="00682C07" w:rsidRDefault="00054DA9" w:rsidP="00EE0EC2">
      <w:pPr>
        <w:pStyle w:val="3"/>
      </w:pPr>
      <w:bookmarkStart w:id="9" w:name="_Toc133707140"/>
      <w:proofErr w:type="spellStart"/>
      <w:proofErr w:type="gramStart"/>
      <w:r w:rsidRPr="00231C7A">
        <w:t>xutorch.dataset</w:t>
      </w:r>
      <w:proofErr w:type="gramEnd"/>
      <w:r w:rsidRPr="00231C7A">
        <w:t>.</w:t>
      </w:r>
      <w:r w:rsidR="00196182" w:rsidRPr="00196182">
        <w:t>Sentiment</w:t>
      </w:r>
      <w:bookmarkEnd w:id="9"/>
      <w:proofErr w:type="spellEnd"/>
    </w:p>
    <w:p w14:paraId="4055AEED" w14:textId="6E992965" w:rsidR="002255DB" w:rsidRDefault="006F0B24" w:rsidP="002255DB">
      <w:pPr>
        <w:ind w:firstLine="480"/>
      </w:pPr>
      <w:r>
        <w:rPr>
          <w:rFonts w:hint="eastAsia"/>
        </w:rPr>
        <w:t>这里实现了一个</w:t>
      </w:r>
      <w:r w:rsidRPr="006F0B24">
        <w:rPr>
          <w:rFonts w:hint="eastAsia"/>
        </w:rPr>
        <w:t>基于特征的文本处理类</w:t>
      </w:r>
      <w:r w:rsidRPr="006F0B24">
        <w:rPr>
          <w:rFonts w:hint="eastAsia"/>
        </w:rPr>
        <w:t xml:space="preserve"> Sentiment</w:t>
      </w:r>
      <w:r w:rsidRPr="006F0B24">
        <w:rPr>
          <w:rFonts w:hint="eastAsia"/>
        </w:rPr>
        <w:t>，用于处理文本数据进行情感分析任务。</w:t>
      </w:r>
    </w:p>
    <w:p w14:paraId="4E287C5C" w14:textId="46F36F68" w:rsidR="002A74FB" w:rsidRDefault="00D731D8" w:rsidP="002A74FB">
      <w:pPr>
        <w:ind w:firstLine="480"/>
      </w:pPr>
      <w:r>
        <w:rPr>
          <w:rFonts w:hint="eastAsia"/>
        </w:rPr>
        <w:t>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</w:t>
      </w:r>
      <w:r>
        <w:rPr>
          <w:rFonts w:hint="eastAsia"/>
        </w:rPr>
        <w:t>方法的</w:t>
      </w:r>
      <w:r w:rsidR="002A74FB">
        <w:rPr>
          <w:rFonts w:hint="eastAsia"/>
        </w:rPr>
        <w:t>参数含义如下：</w:t>
      </w:r>
    </w:p>
    <w:p w14:paraId="0237BC87" w14:textId="77777777" w:rsidR="002A74FB" w:rsidRDefault="002A74FB" w:rsidP="002A74FB">
      <w:pPr>
        <w:ind w:firstLine="480"/>
      </w:pPr>
      <w:r>
        <w:rPr>
          <w:rFonts w:hint="eastAsia"/>
        </w:rPr>
        <w:t>download</w:t>
      </w:r>
      <w:r>
        <w:rPr>
          <w:rFonts w:hint="eastAsia"/>
        </w:rPr>
        <w:t>：是否下载数据集，默认为</w:t>
      </w:r>
      <w:r>
        <w:rPr>
          <w:rFonts w:hint="eastAsia"/>
        </w:rPr>
        <w:t xml:space="preserve"> False</w:t>
      </w:r>
      <w:r>
        <w:rPr>
          <w:rFonts w:hint="eastAsia"/>
        </w:rPr>
        <w:t>；</w:t>
      </w:r>
    </w:p>
    <w:p w14:paraId="2F48381F" w14:textId="77777777" w:rsidR="002A74FB" w:rsidRDefault="002A74FB" w:rsidP="002A74FB">
      <w:pPr>
        <w:ind w:firstLine="480"/>
      </w:pPr>
      <w:r>
        <w:rPr>
          <w:rFonts w:hint="eastAsia"/>
        </w:rPr>
        <w:t>path</w:t>
      </w:r>
      <w:r>
        <w:rPr>
          <w:rFonts w:hint="eastAsia"/>
        </w:rPr>
        <w:t>：数据集的路径，默认为</w:t>
      </w:r>
      <w:r>
        <w:rPr>
          <w:rFonts w:hint="eastAsia"/>
        </w:rPr>
        <w:t xml:space="preserve"> data/huangguo_mountain.csv</w:t>
      </w:r>
      <w:r>
        <w:rPr>
          <w:rFonts w:hint="eastAsia"/>
        </w:rPr>
        <w:t>；</w:t>
      </w:r>
    </w:p>
    <w:p w14:paraId="009DD622" w14:textId="77777777" w:rsidR="002A74FB" w:rsidRDefault="002A74FB" w:rsidP="002A74FB">
      <w:pPr>
        <w:ind w:firstLine="480"/>
      </w:pPr>
      <w:r>
        <w:rPr>
          <w:rFonts w:hint="eastAsia"/>
        </w:rPr>
        <w:t>train</w:t>
      </w:r>
      <w:r>
        <w:rPr>
          <w:rFonts w:hint="eastAsia"/>
        </w:rPr>
        <w:t>：是否用于训练集，默认为</w:t>
      </w:r>
      <w:r>
        <w:rPr>
          <w:rFonts w:hint="eastAsia"/>
        </w:rPr>
        <w:t xml:space="preserve"> True</w:t>
      </w:r>
      <w:r>
        <w:rPr>
          <w:rFonts w:hint="eastAsia"/>
        </w:rPr>
        <w:t>；</w:t>
      </w:r>
    </w:p>
    <w:p w14:paraId="422C8ACD" w14:textId="77777777" w:rsidR="002A74FB" w:rsidRDefault="002A74FB" w:rsidP="002A74FB">
      <w:pPr>
        <w:ind w:firstLine="480"/>
      </w:pPr>
      <w:proofErr w:type="spellStart"/>
      <w:r>
        <w:rPr>
          <w:rFonts w:hint="eastAsia"/>
        </w:rPr>
        <w:t>test_ratio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测试集占总</w:t>
      </w:r>
      <w:proofErr w:type="gramEnd"/>
      <w:r>
        <w:rPr>
          <w:rFonts w:hint="eastAsia"/>
        </w:rPr>
        <w:t>数据集的比例，默认为</w:t>
      </w:r>
      <w:r>
        <w:rPr>
          <w:rFonts w:hint="eastAsia"/>
        </w:rPr>
        <w:t xml:space="preserve"> 0.25</w:t>
      </w:r>
      <w:r>
        <w:rPr>
          <w:rFonts w:hint="eastAsia"/>
        </w:rPr>
        <w:t>；</w:t>
      </w:r>
    </w:p>
    <w:p w14:paraId="41D5BA02" w14:textId="77777777" w:rsidR="002A74FB" w:rsidRDefault="002A74FB" w:rsidP="002A74FB">
      <w:pPr>
        <w:ind w:firstLine="480"/>
      </w:pPr>
      <w:proofErr w:type="spellStart"/>
      <w:r>
        <w:rPr>
          <w:rFonts w:hint="eastAsia"/>
        </w:rPr>
        <w:t>min_df</w:t>
      </w:r>
      <w:proofErr w:type="spellEnd"/>
      <w:r>
        <w:rPr>
          <w:rFonts w:hint="eastAsia"/>
        </w:rPr>
        <w:t>：单词至少出现的次数，默认为</w:t>
      </w:r>
      <w:r>
        <w:rPr>
          <w:rFonts w:hint="eastAsia"/>
        </w:rPr>
        <w:t xml:space="preserve"> 5</w:t>
      </w:r>
      <w:r>
        <w:rPr>
          <w:rFonts w:hint="eastAsia"/>
        </w:rPr>
        <w:t>；</w:t>
      </w:r>
    </w:p>
    <w:p w14:paraId="3F4DB45F" w14:textId="77777777" w:rsidR="002A74FB" w:rsidRDefault="002A74FB" w:rsidP="002A74FB">
      <w:pPr>
        <w:ind w:firstLine="480"/>
      </w:pPr>
      <w:proofErr w:type="spellStart"/>
      <w:r>
        <w:rPr>
          <w:rFonts w:hint="eastAsia"/>
        </w:rPr>
        <w:t>num_sentence_word</w:t>
      </w:r>
      <w:proofErr w:type="spellEnd"/>
      <w:r>
        <w:rPr>
          <w:rFonts w:hint="eastAsia"/>
        </w:rPr>
        <w:t>：每个句子包含的最大单词数量，默认为</w:t>
      </w:r>
      <w:r>
        <w:rPr>
          <w:rFonts w:hint="eastAsia"/>
        </w:rPr>
        <w:t xml:space="preserve"> 100</w:t>
      </w:r>
      <w:r>
        <w:rPr>
          <w:rFonts w:hint="eastAsia"/>
        </w:rPr>
        <w:t>。</w:t>
      </w:r>
    </w:p>
    <w:p w14:paraId="137B376B" w14:textId="0A708920" w:rsidR="002A74FB" w:rsidRDefault="002A74FB" w:rsidP="00B5677C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</w:t>
      </w:r>
      <w:r>
        <w:rPr>
          <w:rFonts w:hint="eastAsia"/>
        </w:rPr>
        <w:t>方法中，首先读取数据集，并删除其中的空值。然后将数据集的内容和标签分别存储到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labels</w:t>
      </w:r>
      <w:r>
        <w:rPr>
          <w:rFonts w:hint="eastAsia"/>
        </w:rPr>
        <w:t>中。接下来，读取停用词表</w:t>
      </w:r>
      <w:r>
        <w:rPr>
          <w:rFonts w:hint="eastAsia"/>
        </w:rPr>
        <w:t>stopwords.txt</w:t>
      </w:r>
      <w:r>
        <w:rPr>
          <w:rFonts w:hint="eastAsia"/>
        </w:rPr>
        <w:t>，并将数据集中的单词进行统计，去除停用词后，对单词进行统计，并存储到</w:t>
      </w:r>
      <w:proofErr w:type="spellStart"/>
      <w:r>
        <w:rPr>
          <w:rFonts w:hint="eastAsia"/>
        </w:rPr>
        <w:t>word_counts</w:t>
      </w:r>
      <w:proofErr w:type="spellEnd"/>
      <w:r>
        <w:rPr>
          <w:rFonts w:hint="eastAsia"/>
        </w:rPr>
        <w:t>字典中。</w:t>
      </w:r>
    </w:p>
    <w:p w14:paraId="032DB5A1" w14:textId="31EAA245" w:rsidR="002A74FB" w:rsidRDefault="002A74FB" w:rsidP="009465F7">
      <w:pPr>
        <w:ind w:firstLine="480"/>
      </w:pPr>
      <w:r>
        <w:rPr>
          <w:rFonts w:hint="eastAsia"/>
        </w:rPr>
        <w:t>然后根据</w:t>
      </w:r>
      <w:proofErr w:type="spellStart"/>
      <w:r>
        <w:rPr>
          <w:rFonts w:hint="eastAsia"/>
        </w:rPr>
        <w:t>min_df</w:t>
      </w:r>
      <w:proofErr w:type="spellEnd"/>
      <w:r>
        <w:rPr>
          <w:rFonts w:hint="eastAsia"/>
        </w:rPr>
        <w:t>参数筛选出单词数大于等于</w:t>
      </w:r>
      <w:proofErr w:type="spellStart"/>
      <w:r>
        <w:rPr>
          <w:rFonts w:hint="eastAsia"/>
        </w:rPr>
        <w:t>min_df</w:t>
      </w:r>
      <w:proofErr w:type="spellEnd"/>
      <w:r>
        <w:rPr>
          <w:rFonts w:hint="eastAsia"/>
        </w:rPr>
        <w:t>的单词，并将其与对应的索引存储到</w:t>
      </w:r>
      <w:proofErr w:type="spellStart"/>
      <w:r>
        <w:rPr>
          <w:rFonts w:hint="eastAsia"/>
        </w:rPr>
        <w:t>word_to_idx</w:t>
      </w:r>
      <w:proofErr w:type="spellEnd"/>
      <w:r>
        <w:rPr>
          <w:rFonts w:hint="eastAsia"/>
        </w:rPr>
        <w:t>字典中。最后在字典中加入了一个</w:t>
      </w:r>
      <w:r>
        <w:rPr>
          <w:rFonts w:hint="eastAsia"/>
        </w:rPr>
        <w:t>&lt;PAD&gt;</w:t>
      </w:r>
      <w:r>
        <w:rPr>
          <w:rFonts w:hint="eastAsia"/>
        </w:rPr>
        <w:t>单词，其对应的索引为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3A0EFAE2" w14:textId="649D425D" w:rsidR="002A74FB" w:rsidRDefault="002A74FB" w:rsidP="00C90CFD">
      <w:pPr>
        <w:ind w:firstLine="480"/>
      </w:pPr>
      <w:r>
        <w:rPr>
          <w:rFonts w:hint="eastAsia"/>
        </w:rPr>
        <w:t>根据</w:t>
      </w:r>
      <w:r>
        <w:rPr>
          <w:rFonts w:hint="eastAsia"/>
        </w:rPr>
        <w:t>train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test_ratio</w:t>
      </w:r>
      <w:proofErr w:type="spellEnd"/>
      <w:r>
        <w:rPr>
          <w:rFonts w:hint="eastAsia"/>
        </w:rPr>
        <w:t>参数，选出相应的数据集作为当前数据集，并将其长度和字典大小存储到</w:t>
      </w:r>
      <w:r>
        <w:rPr>
          <w:rFonts w:hint="eastAsia"/>
        </w:rPr>
        <w:t>dim</w:t>
      </w:r>
      <w:r>
        <w:rPr>
          <w:rFonts w:hint="eastAsia"/>
        </w:rPr>
        <w:t>中。最后输出数据集的基本信息，如数据集类型、数据</w:t>
      </w:r>
      <w:proofErr w:type="gramStart"/>
      <w:r>
        <w:rPr>
          <w:rFonts w:hint="eastAsia"/>
        </w:rPr>
        <w:t>集大小</w:t>
      </w:r>
      <w:proofErr w:type="gramEnd"/>
      <w:r>
        <w:rPr>
          <w:rFonts w:hint="eastAsia"/>
        </w:rPr>
        <w:t>和字典大小。</w:t>
      </w:r>
    </w:p>
    <w:p w14:paraId="2739077D" w14:textId="26D47449" w:rsidR="00E76E41" w:rsidRDefault="00E76E41" w:rsidP="002A74FB">
      <w:pPr>
        <w:ind w:firstLine="480"/>
      </w:pPr>
      <w:r>
        <w:rPr>
          <w:rFonts w:hint="eastAsia"/>
        </w:rPr>
        <w:t>因为</w:t>
      </w:r>
      <w:r>
        <w:rPr>
          <w:rFonts w:hint="eastAsia"/>
        </w:rPr>
        <w:t>NLP</w:t>
      </w:r>
      <w:r>
        <w:rPr>
          <w:rFonts w:hint="eastAsia"/>
        </w:rPr>
        <w:t>任务的数据量大</w:t>
      </w:r>
      <w:r w:rsidR="00F92E5E">
        <w:rPr>
          <w:rFonts w:hint="eastAsia"/>
        </w:rPr>
        <w:t>，最好不要一次</w:t>
      </w:r>
      <w:r w:rsidR="00852028">
        <w:rPr>
          <w:rFonts w:hint="eastAsia"/>
        </w:rPr>
        <w:t>性</w:t>
      </w:r>
      <w:r w:rsidR="00503EE6">
        <w:rPr>
          <w:rFonts w:hint="eastAsia"/>
        </w:rPr>
        <w:t>地</w:t>
      </w:r>
      <w:r w:rsidR="00F92E5E">
        <w:rPr>
          <w:rFonts w:hint="eastAsia"/>
        </w:rPr>
        <w:t>对全集进行预处理</w:t>
      </w:r>
      <w:r w:rsidR="00094239">
        <w:rPr>
          <w:rFonts w:hint="eastAsia"/>
        </w:rPr>
        <w:t>，而是在</w:t>
      </w:r>
      <w:r w:rsidR="00225CE6">
        <w:rPr>
          <w:rFonts w:hint="eastAsia"/>
        </w:rPr>
        <w:t>通过</w:t>
      </w:r>
      <w:r w:rsidR="00225CE6">
        <w:rPr>
          <w:rFonts w:hint="eastAsia"/>
        </w:rPr>
        <w:t>__</w:t>
      </w:r>
      <w:proofErr w:type="spellStart"/>
      <w:r w:rsidR="00225CE6">
        <w:rPr>
          <w:rFonts w:hint="eastAsia"/>
        </w:rPr>
        <w:t>getitem</w:t>
      </w:r>
      <w:proofErr w:type="spellEnd"/>
      <w:r w:rsidR="00225CE6">
        <w:rPr>
          <w:rFonts w:hint="eastAsia"/>
        </w:rPr>
        <w:t>__</w:t>
      </w:r>
      <w:r w:rsidR="00094239">
        <w:rPr>
          <w:rFonts w:hint="eastAsia"/>
        </w:rPr>
        <w:t>取出时对每一个</w:t>
      </w:r>
      <w:r w:rsidR="007744A4">
        <w:rPr>
          <w:rFonts w:hint="eastAsia"/>
        </w:rPr>
        <w:t>样本单独进行预处理。</w:t>
      </w:r>
    </w:p>
    <w:p w14:paraId="6BBB92FF" w14:textId="5634C2A9" w:rsidR="002A74FB" w:rsidRDefault="00285493" w:rsidP="002A74FB">
      <w:pPr>
        <w:ind w:firstLine="480"/>
      </w:pPr>
      <w:r>
        <w:rPr>
          <w:rFonts w:hint="eastAsia"/>
        </w:rPr>
        <w:t>在</w:t>
      </w:r>
      <w:r w:rsidR="002A74FB">
        <w:rPr>
          <w:rFonts w:hint="eastAsia"/>
        </w:rPr>
        <w:t>__</w:t>
      </w:r>
      <w:proofErr w:type="spellStart"/>
      <w:r w:rsidR="002A74FB">
        <w:rPr>
          <w:rFonts w:hint="eastAsia"/>
        </w:rPr>
        <w:t>getitem</w:t>
      </w:r>
      <w:proofErr w:type="spellEnd"/>
      <w:r w:rsidR="002A74FB">
        <w:rPr>
          <w:rFonts w:hint="eastAsia"/>
        </w:rPr>
        <w:t>__</w:t>
      </w:r>
      <w:r w:rsidR="002A74FB">
        <w:rPr>
          <w:rFonts w:hint="eastAsia"/>
        </w:rPr>
        <w:t>方法中，根据给定索引获取相应的文本内容和标签，并将文本内容转换成</w:t>
      </w:r>
      <w:r w:rsidR="002A74FB">
        <w:rPr>
          <w:rFonts w:hint="eastAsia"/>
        </w:rPr>
        <w:t xml:space="preserve"> </w:t>
      </w:r>
      <w:proofErr w:type="spellStart"/>
      <w:r w:rsidR="002A74FB">
        <w:rPr>
          <w:rFonts w:hint="eastAsia"/>
        </w:rPr>
        <w:t>PyTorch</w:t>
      </w:r>
      <w:proofErr w:type="spellEnd"/>
      <w:r w:rsidR="002A74FB">
        <w:rPr>
          <w:rFonts w:hint="eastAsia"/>
        </w:rPr>
        <w:t xml:space="preserve"> </w:t>
      </w:r>
      <w:r w:rsidR="002A74FB">
        <w:rPr>
          <w:rFonts w:hint="eastAsia"/>
        </w:rPr>
        <w:t>中的</w:t>
      </w:r>
      <w:proofErr w:type="spellStart"/>
      <w:r w:rsidR="002A74FB">
        <w:rPr>
          <w:rFonts w:hint="eastAsia"/>
        </w:rPr>
        <w:t>FloatTensor</w:t>
      </w:r>
      <w:proofErr w:type="spellEnd"/>
      <w:r w:rsidR="002A74FB">
        <w:rPr>
          <w:rFonts w:hint="eastAsia"/>
        </w:rPr>
        <w:t>类型返回。在转换过程中，先根据单词索引进行转换，</w:t>
      </w:r>
      <w:r w:rsidR="00750AFF">
        <w:rPr>
          <w:rFonts w:hint="eastAsia"/>
        </w:rPr>
        <w:t>然后进行多裁少补，</w:t>
      </w:r>
      <w:r w:rsidR="002A74FB">
        <w:rPr>
          <w:rFonts w:hint="eastAsia"/>
        </w:rPr>
        <w:t>若单词数量大于</w:t>
      </w:r>
      <w:r w:rsidR="002A74FB">
        <w:rPr>
          <w:rFonts w:hint="eastAsia"/>
        </w:rPr>
        <w:t xml:space="preserve"> </w:t>
      </w:r>
      <w:proofErr w:type="spellStart"/>
      <w:r w:rsidR="002A74FB">
        <w:rPr>
          <w:rFonts w:hint="eastAsia"/>
        </w:rPr>
        <w:t>num_sentence_word</w:t>
      </w:r>
      <w:proofErr w:type="spellEnd"/>
      <w:r w:rsidR="002A74FB">
        <w:rPr>
          <w:rFonts w:hint="eastAsia"/>
        </w:rPr>
        <w:t>，则只取前</w:t>
      </w:r>
      <w:r w:rsidR="002A74FB">
        <w:rPr>
          <w:rFonts w:hint="eastAsia"/>
        </w:rPr>
        <w:t xml:space="preserve"> </w:t>
      </w:r>
      <w:proofErr w:type="spellStart"/>
      <w:r w:rsidR="002A74FB">
        <w:rPr>
          <w:rFonts w:hint="eastAsia"/>
        </w:rPr>
        <w:t>num_sentence_word</w:t>
      </w:r>
      <w:proofErr w:type="spellEnd"/>
      <w:r w:rsidR="002A74FB">
        <w:rPr>
          <w:rFonts w:hint="eastAsia"/>
        </w:rPr>
        <w:t xml:space="preserve"> </w:t>
      </w:r>
      <w:proofErr w:type="gramStart"/>
      <w:r w:rsidR="002A74FB">
        <w:rPr>
          <w:rFonts w:hint="eastAsia"/>
        </w:rPr>
        <w:t>个</w:t>
      </w:r>
      <w:proofErr w:type="gramEnd"/>
      <w:r w:rsidR="002A74FB">
        <w:rPr>
          <w:rFonts w:hint="eastAsia"/>
        </w:rPr>
        <w:t>单词，若单词数量小于</w:t>
      </w:r>
      <w:r w:rsidR="002A74FB">
        <w:rPr>
          <w:rFonts w:hint="eastAsia"/>
        </w:rPr>
        <w:t xml:space="preserve"> </w:t>
      </w:r>
      <w:proofErr w:type="spellStart"/>
      <w:r w:rsidR="002A74FB">
        <w:rPr>
          <w:rFonts w:hint="eastAsia"/>
        </w:rPr>
        <w:t>num_sentence_word</w:t>
      </w:r>
      <w:proofErr w:type="spellEnd"/>
      <w:r w:rsidR="002A74FB">
        <w:rPr>
          <w:rFonts w:hint="eastAsia"/>
        </w:rPr>
        <w:t>，则在末尾加上若干个</w:t>
      </w:r>
      <w:r w:rsidR="002A74FB">
        <w:rPr>
          <w:rFonts w:hint="eastAsia"/>
        </w:rPr>
        <w:t xml:space="preserve"> 0</w:t>
      </w:r>
      <w:r w:rsidR="002A74FB">
        <w:rPr>
          <w:rFonts w:hint="eastAsia"/>
        </w:rPr>
        <w:t>，使其长度达到</w:t>
      </w:r>
      <w:r w:rsidR="002A74FB">
        <w:rPr>
          <w:rFonts w:hint="eastAsia"/>
        </w:rPr>
        <w:t xml:space="preserve"> </w:t>
      </w:r>
      <w:proofErr w:type="spellStart"/>
      <w:r w:rsidR="002A74FB">
        <w:rPr>
          <w:rFonts w:hint="eastAsia"/>
        </w:rPr>
        <w:t>num_sentence_word</w:t>
      </w:r>
      <w:proofErr w:type="spellEnd"/>
      <w:r w:rsidR="002A74FB">
        <w:rPr>
          <w:rFonts w:hint="eastAsia"/>
        </w:rPr>
        <w:t>。</w:t>
      </w:r>
    </w:p>
    <w:p w14:paraId="66120E36" w14:textId="77777777" w:rsidR="00871441" w:rsidRPr="00871441" w:rsidRDefault="00871441" w:rsidP="00871441">
      <w:pPr>
        <w:widowControl/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shd w:val="clear" w:color="auto" w:fill="FFFFFF"/>
        <w:spacing w:line="240" w:lineRule="auto"/>
        <w:ind w:firstLineChars="0" w:firstLine="0"/>
        <w:jc w:val="left"/>
        <w:rPr>
          <w:rFonts w:ascii="JetBrains Mono" w:hAnsi="JetBrains Mono" w:cs="JetBrains Mono"/>
          <w:color w:val="080808"/>
          <w:kern w:val="0"/>
          <w:sz w:val="20"/>
          <w:szCs w:val="20"/>
        </w:rPr>
      </w:pPr>
      <w:bookmarkStart w:id="10" w:name="_Toc133707141"/>
      <w:r w:rsidRPr="00871441">
        <w:rPr>
          <w:rFonts w:ascii="JetBrains Mono" w:hAnsi="JetBrains Mono" w:cs="JetBrains Mono"/>
          <w:color w:val="0033B3"/>
          <w:kern w:val="0"/>
          <w:sz w:val="20"/>
          <w:szCs w:val="20"/>
        </w:rPr>
        <w:lastRenderedPageBreak/>
        <w:t xml:space="preserve">import </w:t>
      </w:r>
      <w:proofErr w:type="spellStart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os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871441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import 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torch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871441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from </w:t>
      </w:r>
      <w:proofErr w:type="spellStart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torch.utils.data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</w:t>
      </w:r>
      <w:r w:rsidRPr="00871441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import 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Dataset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871441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import 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pandas </w:t>
      </w:r>
      <w:r w:rsidRPr="00871441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as 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pd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871441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 xml:space="preserve"># </w:t>
      </w:r>
      <w:r w:rsidRPr="00871441">
        <w:rPr>
          <w:rFonts w:ascii="宋体" w:hAnsi="宋体" w:cs="JetBrains Mono" w:hint="eastAsia"/>
          <w:i/>
          <w:iCs/>
          <w:color w:val="8C8C8C"/>
          <w:kern w:val="0"/>
          <w:sz w:val="20"/>
          <w:szCs w:val="20"/>
        </w:rPr>
        <w:t>基于特征的文本处理方法</w:t>
      </w:r>
      <w:r w:rsidRPr="00871441">
        <w:rPr>
          <w:rFonts w:ascii="宋体" w:hAnsi="宋体" w:cs="JetBrains Mono" w:hint="eastAsia"/>
          <w:i/>
          <w:iCs/>
          <w:color w:val="8C8C8C"/>
          <w:kern w:val="0"/>
          <w:sz w:val="20"/>
          <w:szCs w:val="20"/>
        </w:rPr>
        <w:br/>
      </w:r>
      <w:r w:rsidRPr="00871441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class </w:t>
      </w:r>
      <w:r w:rsidRPr="00871441">
        <w:rPr>
          <w:rFonts w:ascii="JetBrains Mono" w:hAnsi="JetBrains Mono" w:cs="JetBrains Mono"/>
          <w:color w:val="000000"/>
          <w:kern w:val="0"/>
          <w:sz w:val="20"/>
          <w:szCs w:val="20"/>
        </w:rPr>
        <w:t>Sentiment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(Dataset):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data_url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= </w:t>
      </w:r>
      <w:r w:rsidRPr="00871441">
        <w:rPr>
          <w:rFonts w:ascii="JetBrains Mono" w:hAnsi="JetBrains Mono" w:cs="JetBrains Mono"/>
          <w:color w:val="0033B3"/>
          <w:kern w:val="0"/>
          <w:sz w:val="20"/>
          <w:szCs w:val="20"/>
        </w:rPr>
        <w:t>None</w:t>
      </w:r>
      <w:r w:rsidRPr="00871441">
        <w:rPr>
          <w:rFonts w:ascii="JetBrains Mono" w:hAnsi="JetBrains Mono" w:cs="JetBrains Mono"/>
          <w:color w:val="0033B3"/>
          <w:kern w:val="0"/>
          <w:sz w:val="20"/>
          <w:szCs w:val="20"/>
        </w:rPr>
        <w:br/>
        <w:t xml:space="preserve">    </w:t>
      </w:r>
      <w:proofErr w:type="spellStart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current_dir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= </w:t>
      </w:r>
      <w:proofErr w:type="spellStart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os.path.dirname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os.path.abspath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r w:rsidRPr="00871441">
        <w:rPr>
          <w:rFonts w:ascii="JetBrains Mono" w:hAnsi="JetBrains Mono" w:cs="JetBrains Mono"/>
          <w:color w:val="B200B2"/>
          <w:kern w:val="0"/>
          <w:sz w:val="20"/>
          <w:szCs w:val="20"/>
        </w:rPr>
        <w:t>__file__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))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871441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def </w:t>
      </w:r>
      <w:r w:rsidRPr="00871441">
        <w:rPr>
          <w:rFonts w:ascii="JetBrains Mono" w:hAnsi="JetBrains Mono" w:cs="JetBrains Mono"/>
          <w:color w:val="B200B2"/>
          <w:kern w:val="0"/>
          <w:sz w:val="20"/>
          <w:szCs w:val="20"/>
        </w:rPr>
        <w:t>__</w:t>
      </w:r>
      <w:proofErr w:type="spellStart"/>
      <w:r w:rsidRPr="00871441">
        <w:rPr>
          <w:rFonts w:ascii="JetBrains Mono" w:hAnsi="JetBrains Mono" w:cs="JetBrains Mono"/>
          <w:color w:val="B200B2"/>
          <w:kern w:val="0"/>
          <w:sz w:val="20"/>
          <w:szCs w:val="20"/>
        </w:rPr>
        <w:t>init</w:t>
      </w:r>
      <w:proofErr w:type="spellEnd"/>
      <w:r w:rsidRPr="00871441">
        <w:rPr>
          <w:rFonts w:ascii="JetBrains Mono" w:hAnsi="JetBrains Mono" w:cs="JetBrains Mono"/>
          <w:color w:val="B200B2"/>
          <w:kern w:val="0"/>
          <w:sz w:val="20"/>
          <w:szCs w:val="20"/>
        </w:rPr>
        <w:t>__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r w:rsidRPr="00871441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, download=</w:t>
      </w:r>
      <w:r w:rsidRPr="00871441">
        <w:rPr>
          <w:rFonts w:ascii="JetBrains Mono" w:hAnsi="JetBrains Mono" w:cs="JetBrains Mono"/>
          <w:color w:val="0033B3"/>
          <w:kern w:val="0"/>
          <w:sz w:val="20"/>
          <w:szCs w:val="20"/>
        </w:rPr>
        <w:t>False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, path=</w:t>
      </w:r>
      <w:proofErr w:type="spellStart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os.path.join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current_dir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r w:rsidRPr="00871441">
        <w:rPr>
          <w:rFonts w:ascii="JetBrains Mono" w:hAnsi="JetBrains Mono" w:cs="JetBrains Mono"/>
          <w:color w:val="067D17"/>
          <w:kern w:val="0"/>
          <w:sz w:val="20"/>
          <w:szCs w:val="20"/>
        </w:rPr>
        <w:t>'data'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r w:rsidRPr="00871441">
        <w:rPr>
          <w:rFonts w:ascii="JetBrains Mono" w:hAnsi="JetBrains Mono" w:cs="JetBrains Mono"/>
          <w:color w:val="067D17"/>
          <w:kern w:val="0"/>
          <w:sz w:val="20"/>
          <w:szCs w:val="20"/>
        </w:rPr>
        <w:t>'huangguo_mountain.csv'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), train=</w:t>
      </w:r>
      <w:r w:rsidRPr="00871441">
        <w:rPr>
          <w:rFonts w:ascii="JetBrains Mono" w:hAnsi="JetBrains Mono" w:cs="JetBrains Mono"/>
          <w:color w:val="0033B3"/>
          <w:kern w:val="0"/>
          <w:sz w:val="20"/>
          <w:szCs w:val="20"/>
        </w:rPr>
        <w:t>True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proofErr w:type="spellStart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test_ratio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871441">
        <w:rPr>
          <w:rFonts w:ascii="JetBrains Mono" w:hAnsi="JetBrains Mono" w:cs="JetBrains Mono"/>
          <w:color w:val="1750EB"/>
          <w:kern w:val="0"/>
          <w:sz w:val="20"/>
          <w:szCs w:val="20"/>
        </w:rPr>
        <w:t>0.25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proofErr w:type="spellStart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min_df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871441">
        <w:rPr>
          <w:rFonts w:ascii="JetBrains Mono" w:hAnsi="JetBrains Mono" w:cs="JetBrains Mono"/>
          <w:color w:val="1750EB"/>
          <w:kern w:val="0"/>
          <w:sz w:val="20"/>
          <w:szCs w:val="20"/>
        </w:rPr>
        <w:t>5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proofErr w:type="spellStart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num_sentence_word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= </w:t>
      </w:r>
      <w:r w:rsidRPr="00871441">
        <w:rPr>
          <w:rFonts w:ascii="JetBrains Mono" w:hAnsi="JetBrains Mono" w:cs="JetBrains Mono"/>
          <w:color w:val="1750EB"/>
          <w:kern w:val="0"/>
          <w:sz w:val="20"/>
          <w:szCs w:val="20"/>
        </w:rPr>
        <w:t>100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proofErr w:type="spellStart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stopword_path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proofErr w:type="spellStart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os.path.join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current_dir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r w:rsidRPr="00871441">
        <w:rPr>
          <w:rFonts w:ascii="JetBrains Mono" w:hAnsi="JetBrains Mono" w:cs="JetBrains Mono"/>
          <w:color w:val="067D17"/>
          <w:kern w:val="0"/>
          <w:sz w:val="20"/>
          <w:szCs w:val="20"/>
        </w:rPr>
        <w:t>'data'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r w:rsidRPr="00871441">
        <w:rPr>
          <w:rFonts w:ascii="JetBrains Mono" w:hAnsi="JetBrains Mono" w:cs="JetBrains Mono"/>
          <w:color w:val="067D17"/>
          <w:kern w:val="0"/>
          <w:sz w:val="20"/>
          <w:szCs w:val="20"/>
        </w:rPr>
        <w:t>'stopwords.txt'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)):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871441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if 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download: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    path = </w:t>
      </w:r>
      <w:proofErr w:type="spellStart"/>
      <w:r w:rsidRPr="00871441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.data_url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df = </w:t>
      </w:r>
      <w:proofErr w:type="spellStart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pd.read_csv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(path, </w:t>
      </w:r>
      <w:r w:rsidRPr="00871441">
        <w:rPr>
          <w:rFonts w:ascii="JetBrains Mono" w:hAnsi="JetBrains Mono" w:cs="JetBrains Mono"/>
          <w:color w:val="660099"/>
          <w:kern w:val="0"/>
          <w:sz w:val="20"/>
          <w:szCs w:val="20"/>
        </w:rPr>
        <w:t>encoding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871441">
        <w:rPr>
          <w:rFonts w:ascii="JetBrains Mono" w:hAnsi="JetBrains Mono" w:cs="JetBrains Mono"/>
          <w:color w:val="067D17"/>
          <w:kern w:val="0"/>
          <w:sz w:val="20"/>
          <w:szCs w:val="20"/>
        </w:rPr>
        <w:t>'UTF-8'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)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df = </w:t>
      </w:r>
      <w:proofErr w:type="spellStart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df.dropna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()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data = df[</w:t>
      </w:r>
      <w:r w:rsidRPr="00871441">
        <w:rPr>
          <w:rFonts w:ascii="JetBrains Mono" w:hAnsi="JetBrains Mono" w:cs="JetBrains Mono"/>
          <w:color w:val="067D17"/>
          <w:kern w:val="0"/>
          <w:sz w:val="20"/>
          <w:szCs w:val="20"/>
        </w:rPr>
        <w:t>'content'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]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labels = df[</w:t>
      </w:r>
      <w:r w:rsidRPr="00871441">
        <w:rPr>
          <w:rFonts w:ascii="JetBrains Mono" w:hAnsi="JetBrains Mono" w:cs="JetBrains Mono"/>
          <w:color w:val="067D17"/>
          <w:kern w:val="0"/>
          <w:sz w:val="20"/>
          <w:szCs w:val="20"/>
        </w:rPr>
        <w:t>'label'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]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871441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with </w:t>
      </w:r>
      <w:r w:rsidRPr="00871441">
        <w:rPr>
          <w:rFonts w:ascii="JetBrains Mono" w:hAnsi="JetBrains Mono" w:cs="JetBrains Mono"/>
          <w:color w:val="000080"/>
          <w:kern w:val="0"/>
          <w:sz w:val="20"/>
          <w:szCs w:val="20"/>
        </w:rPr>
        <w:t>open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stopword_path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r w:rsidRPr="00871441">
        <w:rPr>
          <w:rFonts w:ascii="JetBrains Mono" w:hAnsi="JetBrains Mono" w:cs="JetBrains Mono"/>
          <w:color w:val="067D17"/>
          <w:kern w:val="0"/>
          <w:sz w:val="20"/>
          <w:szCs w:val="20"/>
        </w:rPr>
        <w:t>'r'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r w:rsidRPr="00871441">
        <w:rPr>
          <w:rFonts w:ascii="JetBrains Mono" w:hAnsi="JetBrains Mono" w:cs="JetBrains Mono"/>
          <w:color w:val="660099"/>
          <w:kern w:val="0"/>
          <w:sz w:val="20"/>
          <w:szCs w:val="20"/>
        </w:rPr>
        <w:t>encoding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871441">
        <w:rPr>
          <w:rFonts w:ascii="JetBrains Mono" w:hAnsi="JetBrains Mono" w:cs="JetBrains Mono"/>
          <w:color w:val="067D17"/>
          <w:kern w:val="0"/>
          <w:sz w:val="20"/>
          <w:szCs w:val="20"/>
        </w:rPr>
        <w:t>'utf-8'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) </w:t>
      </w:r>
      <w:r w:rsidRPr="00871441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as 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f: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stop_words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= [</w:t>
      </w:r>
      <w:proofErr w:type="spellStart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stop_word.strip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() </w:t>
      </w:r>
      <w:r w:rsidRPr="00871441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for </w:t>
      </w:r>
      <w:proofErr w:type="spellStart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stop_word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</w:t>
      </w:r>
      <w:r w:rsidRPr="00871441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in </w:t>
      </w:r>
      <w:proofErr w:type="spellStart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f.readlines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()]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71441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.word_counts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= {}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871441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for 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sentence </w:t>
      </w:r>
      <w:r w:rsidRPr="00871441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in 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data: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    words = </w:t>
      </w:r>
      <w:proofErr w:type="spellStart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sentence.split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()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    </w:t>
      </w:r>
      <w:r w:rsidRPr="00871441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for 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word </w:t>
      </w:r>
      <w:r w:rsidRPr="00871441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in 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words: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        </w:t>
      </w:r>
      <w:r w:rsidRPr="00871441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if 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word </w:t>
      </w:r>
      <w:r w:rsidRPr="00871441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not in </w:t>
      </w:r>
      <w:proofErr w:type="spellStart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stop_words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</w:t>
      </w:r>
      <w:r w:rsidRPr="00871441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and </w:t>
      </w:r>
      <w:proofErr w:type="spellStart"/>
      <w:r w:rsidRPr="00871441">
        <w:rPr>
          <w:rFonts w:ascii="JetBrains Mono" w:hAnsi="JetBrains Mono" w:cs="JetBrains Mono"/>
          <w:color w:val="000080"/>
          <w:kern w:val="0"/>
          <w:sz w:val="20"/>
          <w:szCs w:val="20"/>
        </w:rPr>
        <w:t>len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(word) &gt; </w:t>
      </w:r>
      <w:r w:rsidRPr="00871441">
        <w:rPr>
          <w:rFonts w:ascii="JetBrains Mono" w:hAnsi="JetBrains Mono" w:cs="JetBrains Mono"/>
          <w:color w:val="1750EB"/>
          <w:kern w:val="0"/>
          <w:sz w:val="20"/>
          <w:szCs w:val="20"/>
        </w:rPr>
        <w:t>1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: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871441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.word_counts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[</w:t>
      </w:r>
      <w:proofErr w:type="spellStart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word.lower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()] = </w:t>
      </w:r>
      <w:proofErr w:type="spellStart"/>
      <w:r w:rsidRPr="00871441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.word_counts.get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word.lower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(), </w:t>
      </w:r>
      <w:r w:rsidRPr="00871441">
        <w:rPr>
          <w:rFonts w:ascii="JetBrains Mono" w:hAnsi="JetBrains Mono" w:cs="JetBrains Mono"/>
          <w:color w:val="1750EB"/>
          <w:kern w:val="0"/>
          <w:sz w:val="20"/>
          <w:szCs w:val="20"/>
        </w:rPr>
        <w:t>0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) + </w:t>
      </w:r>
      <w:r w:rsidRPr="00871441">
        <w:rPr>
          <w:rFonts w:ascii="JetBrains Mono" w:hAnsi="JetBrains Mono" w:cs="JetBrains Mono"/>
          <w:color w:val="1750EB"/>
          <w:kern w:val="0"/>
          <w:sz w:val="20"/>
          <w:szCs w:val="20"/>
        </w:rPr>
        <w:t>1</w:t>
      </w:r>
      <w:r w:rsidRPr="00871441">
        <w:rPr>
          <w:rFonts w:ascii="JetBrains Mono" w:hAnsi="JetBrains Mono" w:cs="JetBrains Mono"/>
          <w:color w:val="1750EB"/>
          <w:kern w:val="0"/>
          <w:sz w:val="20"/>
          <w:szCs w:val="20"/>
        </w:rPr>
        <w:br/>
      </w:r>
      <w:r w:rsidRPr="00871441">
        <w:rPr>
          <w:rFonts w:ascii="JetBrains Mono" w:hAnsi="JetBrains Mono" w:cs="JetBrains Mono"/>
          <w:color w:val="1750EB"/>
          <w:kern w:val="0"/>
          <w:sz w:val="20"/>
          <w:szCs w:val="20"/>
        </w:rPr>
        <w:br/>
        <w:t xml:space="preserve">        </w:t>
      </w:r>
      <w:proofErr w:type="spellStart"/>
      <w:r w:rsidRPr="00871441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.num_sentence_word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= </w:t>
      </w:r>
      <w:proofErr w:type="spellStart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num_sentence_word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71441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.word_to_idx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= {word: </w:t>
      </w:r>
      <w:proofErr w:type="spellStart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idx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+ </w:t>
      </w:r>
      <w:r w:rsidRPr="00871441">
        <w:rPr>
          <w:rFonts w:ascii="JetBrains Mono" w:hAnsi="JetBrains Mono" w:cs="JetBrains Mono"/>
          <w:color w:val="1750EB"/>
          <w:kern w:val="0"/>
          <w:sz w:val="20"/>
          <w:szCs w:val="20"/>
        </w:rPr>
        <w:t xml:space="preserve">1 </w:t>
      </w:r>
      <w:r w:rsidRPr="00871441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for </w:t>
      </w:r>
      <w:proofErr w:type="spellStart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idx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(word, count) </w:t>
      </w:r>
      <w:r w:rsidRPr="00871441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in </w:t>
      </w:r>
      <w:r w:rsidRPr="00871441">
        <w:rPr>
          <w:rFonts w:ascii="JetBrains Mono" w:hAnsi="JetBrains Mono" w:cs="JetBrains Mono"/>
          <w:color w:val="000080"/>
          <w:kern w:val="0"/>
          <w:sz w:val="20"/>
          <w:szCs w:val="20"/>
        </w:rPr>
        <w:t>enumerate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871441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.word_counts.items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()) </w:t>
      </w:r>
      <w:r w:rsidRPr="00871441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if 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count &gt;= </w:t>
      </w:r>
      <w:proofErr w:type="spellStart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min_df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}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71441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.word_to_idx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[</w:t>
      </w:r>
      <w:r w:rsidRPr="00871441">
        <w:rPr>
          <w:rFonts w:ascii="JetBrains Mono" w:hAnsi="JetBrains Mono" w:cs="JetBrains Mono"/>
          <w:color w:val="067D17"/>
          <w:kern w:val="0"/>
          <w:sz w:val="20"/>
          <w:szCs w:val="20"/>
        </w:rPr>
        <w:t>'&lt;PAD&gt;'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] = </w:t>
      </w:r>
      <w:r w:rsidRPr="00871441">
        <w:rPr>
          <w:rFonts w:ascii="JetBrains Mono" w:hAnsi="JetBrains Mono" w:cs="JetBrains Mono"/>
          <w:color w:val="1750EB"/>
          <w:kern w:val="0"/>
          <w:sz w:val="20"/>
          <w:szCs w:val="20"/>
        </w:rPr>
        <w:t>0</w:t>
      </w:r>
      <w:r w:rsidRPr="00871441">
        <w:rPr>
          <w:rFonts w:ascii="JetBrains Mono" w:hAnsi="JetBrains Mono" w:cs="JetBrains Mono"/>
          <w:color w:val="1750EB"/>
          <w:kern w:val="0"/>
          <w:sz w:val="20"/>
          <w:szCs w:val="20"/>
        </w:rPr>
        <w:br/>
      </w:r>
      <w:r w:rsidRPr="00871441">
        <w:rPr>
          <w:rFonts w:ascii="JetBrains Mono" w:hAnsi="JetBrains Mono" w:cs="JetBrains Mono"/>
          <w:color w:val="1750EB"/>
          <w:kern w:val="0"/>
          <w:sz w:val="20"/>
          <w:szCs w:val="20"/>
        </w:rPr>
        <w:br/>
        <w:t xml:space="preserve">        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pivot = </w:t>
      </w:r>
      <w:r w:rsidRPr="00871441">
        <w:rPr>
          <w:rFonts w:ascii="JetBrains Mono" w:hAnsi="JetBrains Mono" w:cs="JetBrains Mono"/>
          <w:color w:val="000080"/>
          <w:kern w:val="0"/>
          <w:sz w:val="20"/>
          <w:szCs w:val="20"/>
        </w:rPr>
        <w:t>int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r w:rsidRPr="00871441">
        <w:rPr>
          <w:rFonts w:ascii="JetBrains Mono" w:hAnsi="JetBrains Mono" w:cs="JetBrains Mono"/>
          <w:color w:val="1750EB"/>
          <w:kern w:val="0"/>
          <w:sz w:val="20"/>
          <w:szCs w:val="20"/>
        </w:rPr>
        <w:t xml:space="preserve">100 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* (</w:t>
      </w:r>
      <w:r w:rsidRPr="00871441">
        <w:rPr>
          <w:rFonts w:ascii="JetBrains Mono" w:hAnsi="JetBrains Mono" w:cs="JetBrains Mono"/>
          <w:color w:val="1750EB"/>
          <w:kern w:val="0"/>
          <w:sz w:val="20"/>
          <w:szCs w:val="20"/>
        </w:rPr>
        <w:t xml:space="preserve">1 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- </w:t>
      </w:r>
      <w:proofErr w:type="spellStart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test_ratio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))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871441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if 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train: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lastRenderedPageBreak/>
        <w:t xml:space="preserve">            indices = [</w:t>
      </w:r>
      <w:proofErr w:type="spellStart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i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</w:t>
      </w:r>
      <w:r w:rsidRPr="00871441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for </w:t>
      </w:r>
      <w:proofErr w:type="spellStart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i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</w:t>
      </w:r>
      <w:r w:rsidRPr="00871441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in </w:t>
      </w:r>
      <w:r w:rsidRPr="00871441">
        <w:rPr>
          <w:rFonts w:ascii="JetBrains Mono" w:hAnsi="JetBrains Mono" w:cs="JetBrains Mono"/>
          <w:color w:val="000080"/>
          <w:kern w:val="0"/>
          <w:sz w:val="20"/>
          <w:szCs w:val="20"/>
        </w:rPr>
        <w:t>range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871441">
        <w:rPr>
          <w:rFonts w:ascii="JetBrains Mono" w:hAnsi="JetBrains Mono" w:cs="JetBrains Mono"/>
          <w:color w:val="000080"/>
          <w:kern w:val="0"/>
          <w:sz w:val="20"/>
          <w:szCs w:val="20"/>
        </w:rPr>
        <w:t>len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(data)) </w:t>
      </w:r>
      <w:r w:rsidRPr="00871441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if </w:t>
      </w:r>
      <w:proofErr w:type="spellStart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i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% </w:t>
      </w:r>
      <w:r w:rsidRPr="00871441">
        <w:rPr>
          <w:rFonts w:ascii="JetBrains Mono" w:hAnsi="JetBrains Mono" w:cs="JetBrains Mono"/>
          <w:color w:val="1750EB"/>
          <w:kern w:val="0"/>
          <w:sz w:val="20"/>
          <w:szCs w:val="20"/>
        </w:rPr>
        <w:t xml:space="preserve">100 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&lt; pivot]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871441">
        <w:rPr>
          <w:rFonts w:ascii="JetBrains Mono" w:hAnsi="JetBrains Mono" w:cs="JetBrains Mono"/>
          <w:color w:val="0033B3"/>
          <w:kern w:val="0"/>
          <w:sz w:val="20"/>
          <w:szCs w:val="20"/>
        </w:rPr>
        <w:t>else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: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    indices = [</w:t>
      </w:r>
      <w:proofErr w:type="spellStart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i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</w:t>
      </w:r>
      <w:r w:rsidRPr="00871441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for </w:t>
      </w:r>
      <w:proofErr w:type="spellStart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i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</w:t>
      </w:r>
      <w:r w:rsidRPr="00871441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in </w:t>
      </w:r>
      <w:r w:rsidRPr="00871441">
        <w:rPr>
          <w:rFonts w:ascii="JetBrains Mono" w:hAnsi="JetBrains Mono" w:cs="JetBrains Mono"/>
          <w:color w:val="000080"/>
          <w:kern w:val="0"/>
          <w:sz w:val="20"/>
          <w:szCs w:val="20"/>
        </w:rPr>
        <w:t>range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871441">
        <w:rPr>
          <w:rFonts w:ascii="JetBrains Mono" w:hAnsi="JetBrains Mono" w:cs="JetBrains Mono"/>
          <w:color w:val="000080"/>
          <w:kern w:val="0"/>
          <w:sz w:val="20"/>
          <w:szCs w:val="20"/>
        </w:rPr>
        <w:t>len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(data)) </w:t>
      </w:r>
      <w:r w:rsidRPr="00871441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if </w:t>
      </w:r>
      <w:proofErr w:type="spellStart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i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% </w:t>
      </w:r>
      <w:r w:rsidRPr="00871441">
        <w:rPr>
          <w:rFonts w:ascii="JetBrains Mono" w:hAnsi="JetBrains Mono" w:cs="JetBrains Mono"/>
          <w:color w:val="1750EB"/>
          <w:kern w:val="0"/>
          <w:sz w:val="20"/>
          <w:szCs w:val="20"/>
        </w:rPr>
        <w:t xml:space="preserve">100 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&gt;= pivot]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71441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.data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= </w:t>
      </w:r>
      <w:proofErr w:type="spellStart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data.iloc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[indices].values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71441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.labels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= </w:t>
      </w:r>
      <w:proofErr w:type="spellStart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labels.iloc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[indices].values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71441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.dim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= </w:t>
      </w:r>
      <w:proofErr w:type="spellStart"/>
      <w:r w:rsidRPr="00871441">
        <w:rPr>
          <w:rFonts w:ascii="JetBrains Mono" w:hAnsi="JetBrains Mono" w:cs="JetBrains Mono"/>
          <w:color w:val="000080"/>
          <w:kern w:val="0"/>
          <w:sz w:val="20"/>
          <w:szCs w:val="20"/>
        </w:rPr>
        <w:t>len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871441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.word_to_idx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)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871441">
        <w:rPr>
          <w:rFonts w:ascii="JetBrains Mono" w:hAnsi="JetBrains Mono" w:cs="JetBrains Mono"/>
          <w:color w:val="000080"/>
          <w:kern w:val="0"/>
          <w:sz w:val="20"/>
          <w:szCs w:val="20"/>
        </w:rPr>
        <w:t>print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r w:rsidRPr="00871441">
        <w:rPr>
          <w:rFonts w:ascii="JetBrains Mono" w:hAnsi="JetBrains Mono" w:cs="JetBrains Mono"/>
          <w:color w:val="067D17"/>
          <w:kern w:val="0"/>
          <w:sz w:val="20"/>
          <w:szCs w:val="20"/>
        </w:rPr>
        <w:t>'Finished reading the {} set of Text Dataset ({} samples found), each dim = {}'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.format(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    </w:t>
      </w:r>
      <w:r w:rsidRPr="00871441">
        <w:rPr>
          <w:rFonts w:ascii="JetBrains Mono" w:hAnsi="JetBrains Mono" w:cs="JetBrains Mono"/>
          <w:color w:val="067D17"/>
          <w:kern w:val="0"/>
          <w:sz w:val="20"/>
          <w:szCs w:val="20"/>
        </w:rPr>
        <w:t xml:space="preserve">'train' </w:t>
      </w:r>
      <w:r w:rsidRPr="00871441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if 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train </w:t>
      </w:r>
      <w:r w:rsidRPr="00871441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else </w:t>
      </w:r>
      <w:r w:rsidRPr="00871441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proofErr w:type="spellStart"/>
      <w:r w:rsidRPr="00871441">
        <w:rPr>
          <w:rFonts w:ascii="JetBrains Mono" w:hAnsi="JetBrains Mono" w:cs="JetBrains Mono"/>
          <w:color w:val="067D17"/>
          <w:kern w:val="0"/>
          <w:sz w:val="20"/>
          <w:szCs w:val="20"/>
        </w:rPr>
        <w:t>val</w:t>
      </w:r>
      <w:proofErr w:type="spellEnd"/>
      <w:r w:rsidRPr="00871441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proofErr w:type="spellStart"/>
      <w:r w:rsidRPr="00871441">
        <w:rPr>
          <w:rFonts w:ascii="JetBrains Mono" w:hAnsi="JetBrains Mono" w:cs="JetBrains Mono"/>
          <w:color w:val="000080"/>
          <w:kern w:val="0"/>
          <w:sz w:val="20"/>
          <w:szCs w:val="20"/>
        </w:rPr>
        <w:t>len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871441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.data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), </w:t>
      </w:r>
      <w:proofErr w:type="spellStart"/>
      <w:r w:rsidRPr="00871441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.dim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))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871441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def </w:t>
      </w:r>
      <w:r w:rsidRPr="00871441">
        <w:rPr>
          <w:rFonts w:ascii="JetBrains Mono" w:hAnsi="JetBrains Mono" w:cs="JetBrains Mono"/>
          <w:color w:val="B200B2"/>
          <w:kern w:val="0"/>
          <w:sz w:val="20"/>
          <w:szCs w:val="20"/>
        </w:rPr>
        <w:t>__</w:t>
      </w:r>
      <w:proofErr w:type="spellStart"/>
      <w:r w:rsidRPr="00871441">
        <w:rPr>
          <w:rFonts w:ascii="JetBrains Mono" w:hAnsi="JetBrains Mono" w:cs="JetBrains Mono"/>
          <w:color w:val="B200B2"/>
          <w:kern w:val="0"/>
          <w:sz w:val="20"/>
          <w:szCs w:val="20"/>
        </w:rPr>
        <w:t>len</w:t>
      </w:r>
      <w:proofErr w:type="spellEnd"/>
      <w:r w:rsidRPr="00871441">
        <w:rPr>
          <w:rFonts w:ascii="JetBrains Mono" w:hAnsi="JetBrains Mono" w:cs="JetBrains Mono"/>
          <w:color w:val="B200B2"/>
          <w:kern w:val="0"/>
          <w:sz w:val="20"/>
          <w:szCs w:val="20"/>
        </w:rPr>
        <w:t>__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r w:rsidRPr="00871441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):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871441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return </w:t>
      </w:r>
      <w:proofErr w:type="spellStart"/>
      <w:r w:rsidRPr="00871441">
        <w:rPr>
          <w:rFonts w:ascii="JetBrains Mono" w:hAnsi="JetBrains Mono" w:cs="JetBrains Mono"/>
          <w:color w:val="000080"/>
          <w:kern w:val="0"/>
          <w:sz w:val="20"/>
          <w:szCs w:val="20"/>
        </w:rPr>
        <w:t>len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871441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.data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)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871441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# NLP</w:t>
      </w:r>
      <w:r w:rsidRPr="00871441">
        <w:rPr>
          <w:rFonts w:ascii="宋体" w:hAnsi="宋体" w:cs="JetBrains Mono" w:hint="eastAsia"/>
          <w:i/>
          <w:iCs/>
          <w:color w:val="8C8C8C"/>
          <w:kern w:val="0"/>
          <w:sz w:val="20"/>
          <w:szCs w:val="20"/>
        </w:rPr>
        <w:t>任务数据量大，取出时再进行处理</w:t>
      </w:r>
      <w:r w:rsidRPr="00871441">
        <w:rPr>
          <w:rFonts w:ascii="宋体" w:hAnsi="宋体" w:cs="JetBrains Mono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71441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def </w:t>
      </w:r>
      <w:r w:rsidRPr="00871441">
        <w:rPr>
          <w:rFonts w:ascii="JetBrains Mono" w:hAnsi="JetBrains Mono" w:cs="JetBrains Mono"/>
          <w:color w:val="B200B2"/>
          <w:kern w:val="0"/>
          <w:sz w:val="20"/>
          <w:szCs w:val="20"/>
        </w:rPr>
        <w:t>__</w:t>
      </w:r>
      <w:proofErr w:type="spellStart"/>
      <w:r w:rsidRPr="00871441">
        <w:rPr>
          <w:rFonts w:ascii="JetBrains Mono" w:hAnsi="JetBrains Mono" w:cs="JetBrains Mono"/>
          <w:color w:val="B200B2"/>
          <w:kern w:val="0"/>
          <w:sz w:val="20"/>
          <w:szCs w:val="20"/>
        </w:rPr>
        <w:t>getitem</w:t>
      </w:r>
      <w:proofErr w:type="spellEnd"/>
      <w:r w:rsidRPr="00871441">
        <w:rPr>
          <w:rFonts w:ascii="JetBrains Mono" w:hAnsi="JetBrains Mono" w:cs="JetBrains Mono"/>
          <w:color w:val="B200B2"/>
          <w:kern w:val="0"/>
          <w:sz w:val="20"/>
          <w:szCs w:val="20"/>
        </w:rPr>
        <w:t>__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r w:rsidRPr="00871441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, index):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content = </w:t>
      </w:r>
      <w:proofErr w:type="spellStart"/>
      <w:r w:rsidRPr="00871441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.data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[index]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label = </w:t>
      </w:r>
      <w:r w:rsidRPr="00871441">
        <w:rPr>
          <w:rFonts w:ascii="JetBrains Mono" w:hAnsi="JetBrains Mono" w:cs="JetBrains Mono"/>
          <w:color w:val="000080"/>
          <w:kern w:val="0"/>
          <w:sz w:val="20"/>
          <w:szCs w:val="20"/>
        </w:rPr>
        <w:t>int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871441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.labels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[index])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871441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return </w:t>
      </w:r>
      <w:proofErr w:type="spellStart"/>
      <w:r w:rsidRPr="00871441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.convert_to_tensor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(content), </w:t>
      </w:r>
      <w:proofErr w:type="spellStart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torch.tensor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(label)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871441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def </w:t>
      </w:r>
      <w:proofErr w:type="spellStart"/>
      <w:r w:rsidRPr="00871441">
        <w:rPr>
          <w:rFonts w:ascii="JetBrains Mono" w:hAnsi="JetBrains Mono" w:cs="JetBrains Mono"/>
          <w:color w:val="00627A"/>
          <w:kern w:val="0"/>
          <w:sz w:val="20"/>
          <w:szCs w:val="20"/>
        </w:rPr>
        <w:t>convert_to_tensor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r w:rsidRPr="00871441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, sentence):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content_idx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= [</w:t>
      </w:r>
      <w:proofErr w:type="spellStart"/>
      <w:r w:rsidRPr="00871441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.word_to_idx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[</w:t>
      </w:r>
      <w:proofErr w:type="spellStart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word.lower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()] </w:t>
      </w:r>
      <w:r w:rsidRPr="00871441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for 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word </w:t>
      </w:r>
      <w:r w:rsidRPr="00871441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in </w:t>
      </w:r>
      <w:proofErr w:type="spellStart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sentence.split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() </w:t>
      </w:r>
      <w:r w:rsidRPr="00871441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if </w:t>
      </w:r>
      <w:proofErr w:type="spellStart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word.lower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() </w:t>
      </w:r>
      <w:r w:rsidRPr="00871441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in </w:t>
      </w:r>
      <w:proofErr w:type="spellStart"/>
      <w:r w:rsidRPr="00871441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.word_to_idx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]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871441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if </w:t>
      </w:r>
      <w:proofErr w:type="spellStart"/>
      <w:r w:rsidRPr="00871441">
        <w:rPr>
          <w:rFonts w:ascii="JetBrains Mono" w:hAnsi="JetBrains Mono" w:cs="JetBrains Mono"/>
          <w:color w:val="000080"/>
          <w:kern w:val="0"/>
          <w:sz w:val="20"/>
          <w:szCs w:val="20"/>
        </w:rPr>
        <w:t>len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content_idx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) &gt;= </w:t>
      </w:r>
      <w:proofErr w:type="spellStart"/>
      <w:r w:rsidRPr="00871441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.num_sentence_word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: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content_idx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= </w:t>
      </w:r>
      <w:proofErr w:type="spellStart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content_idx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[:</w:t>
      </w:r>
      <w:proofErr w:type="spellStart"/>
      <w:r w:rsidRPr="00871441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.num_sentence_word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]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871441">
        <w:rPr>
          <w:rFonts w:ascii="JetBrains Mono" w:hAnsi="JetBrains Mono" w:cs="JetBrains Mono"/>
          <w:color w:val="0033B3"/>
          <w:kern w:val="0"/>
          <w:sz w:val="20"/>
          <w:szCs w:val="20"/>
        </w:rPr>
        <w:t>else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: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content_idx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[</w:t>
      </w:r>
      <w:proofErr w:type="spellStart"/>
      <w:r w:rsidRPr="00871441">
        <w:rPr>
          <w:rFonts w:ascii="JetBrains Mono" w:hAnsi="JetBrains Mono" w:cs="JetBrains Mono"/>
          <w:color w:val="000080"/>
          <w:kern w:val="0"/>
          <w:sz w:val="20"/>
          <w:szCs w:val="20"/>
        </w:rPr>
        <w:t>len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content_idx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):</w:t>
      </w:r>
      <w:proofErr w:type="spellStart"/>
      <w:r w:rsidRPr="00871441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.num_sentence_word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] = [</w:t>
      </w:r>
      <w:r w:rsidRPr="00871441">
        <w:rPr>
          <w:rFonts w:ascii="JetBrains Mono" w:hAnsi="JetBrains Mono" w:cs="JetBrains Mono"/>
          <w:color w:val="1750EB"/>
          <w:kern w:val="0"/>
          <w:sz w:val="20"/>
          <w:szCs w:val="20"/>
        </w:rPr>
        <w:t>0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] * (</w:t>
      </w:r>
      <w:proofErr w:type="spellStart"/>
      <w:r w:rsidRPr="00871441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.num_sentence_word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- </w:t>
      </w:r>
      <w:proofErr w:type="spellStart"/>
      <w:r w:rsidRPr="00871441">
        <w:rPr>
          <w:rFonts w:ascii="JetBrains Mono" w:hAnsi="JetBrains Mono" w:cs="JetBrains Mono"/>
          <w:color w:val="000080"/>
          <w:kern w:val="0"/>
          <w:sz w:val="20"/>
          <w:szCs w:val="20"/>
        </w:rPr>
        <w:t>len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content_idx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))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871441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return </w:t>
      </w:r>
      <w:proofErr w:type="spellStart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torch.FloatTensor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content_idx</w:t>
      </w:r>
      <w:proofErr w:type="spellEnd"/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t>)</w:t>
      </w:r>
      <w:r w:rsidRPr="00871441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871441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 xml:space="preserve"># return </w:t>
      </w:r>
      <w:proofErr w:type="spellStart"/>
      <w:r w:rsidRPr="00871441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torch.LongTensor</w:t>
      </w:r>
      <w:proofErr w:type="spellEnd"/>
      <w:r w:rsidRPr="00871441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(</w:t>
      </w:r>
      <w:proofErr w:type="spellStart"/>
      <w:r w:rsidRPr="00871441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content_idx</w:t>
      </w:r>
      <w:proofErr w:type="spellEnd"/>
      <w:r w:rsidRPr="00871441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 xml:space="preserve">)      # </w:t>
      </w:r>
      <w:proofErr w:type="spellStart"/>
      <w:r w:rsidRPr="00871441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EmbeddingMLP</w:t>
      </w:r>
      <w:proofErr w:type="spellEnd"/>
    </w:p>
    <w:p w14:paraId="07AFC2A9" w14:textId="1B4031EE" w:rsidR="009F3036" w:rsidRDefault="009F3036" w:rsidP="009F3036">
      <w:pPr>
        <w:pStyle w:val="3"/>
      </w:pPr>
      <w:proofErr w:type="spellStart"/>
      <w:r w:rsidRPr="00002B66">
        <w:t>xutorch.misc.set_seeds</w:t>
      </w:r>
      <w:bookmarkEnd w:id="10"/>
      <w:proofErr w:type="spellEnd"/>
    </w:p>
    <w:p w14:paraId="08C840BF" w14:textId="0BD4A544" w:rsidR="00CA030C" w:rsidRPr="00CA030C" w:rsidRDefault="00CA030C" w:rsidP="00CA030C">
      <w:pPr>
        <w:ind w:firstLine="480"/>
      </w:pPr>
      <w:r>
        <w:rPr>
          <w:rFonts w:hint="eastAsia"/>
        </w:rPr>
        <w:t>固定随机种子以复现相同结果</w:t>
      </w:r>
      <w:r w:rsidR="00A2213B">
        <w:rPr>
          <w:rFonts w:hint="eastAsia"/>
        </w:rPr>
        <w:t>。</w:t>
      </w:r>
    </w:p>
    <w:p w14:paraId="0353400C" w14:textId="77777777" w:rsidR="00CB21BF" w:rsidRPr="00CB21BF" w:rsidRDefault="00CB21BF" w:rsidP="00CB21BF">
      <w:pPr>
        <w:widowControl/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shd w:val="clear" w:color="auto" w:fill="FFFFFF"/>
        <w:spacing w:line="240" w:lineRule="auto"/>
        <w:ind w:firstLineChars="0" w:firstLine="0"/>
        <w:jc w:val="left"/>
        <w:rPr>
          <w:rFonts w:ascii="JetBrains Mono" w:hAnsi="JetBrains Mono" w:cs="JetBrains Mono"/>
          <w:color w:val="080808"/>
          <w:kern w:val="0"/>
          <w:sz w:val="20"/>
          <w:szCs w:val="20"/>
        </w:rPr>
      </w:pPr>
      <w:r w:rsidRPr="00CB21BF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import </w:t>
      </w:r>
      <w:proofErr w:type="spellStart"/>
      <w:r w:rsidRPr="00CB21BF">
        <w:rPr>
          <w:rFonts w:ascii="JetBrains Mono" w:hAnsi="JetBrains Mono" w:cs="JetBrains Mono"/>
          <w:color w:val="080808"/>
          <w:kern w:val="0"/>
          <w:sz w:val="20"/>
          <w:szCs w:val="20"/>
        </w:rPr>
        <w:t>os</w:t>
      </w:r>
      <w:proofErr w:type="spellEnd"/>
      <w:r w:rsidRPr="00CB21BF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CB21BF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import </w:t>
      </w:r>
      <w:r w:rsidRPr="00CB21BF">
        <w:rPr>
          <w:rFonts w:ascii="JetBrains Mono" w:hAnsi="JetBrains Mono" w:cs="JetBrains Mono"/>
          <w:color w:val="080808"/>
          <w:kern w:val="0"/>
          <w:sz w:val="20"/>
          <w:szCs w:val="20"/>
        </w:rPr>
        <w:t>torch</w:t>
      </w:r>
      <w:r w:rsidRPr="00CB21BF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CB21BF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import </w:t>
      </w:r>
      <w:r w:rsidRPr="00CB21BF">
        <w:rPr>
          <w:rFonts w:ascii="JetBrains Mono" w:hAnsi="JetBrains Mono" w:cs="JetBrains Mono"/>
          <w:color w:val="080808"/>
          <w:kern w:val="0"/>
          <w:sz w:val="20"/>
          <w:szCs w:val="20"/>
        </w:rPr>
        <w:t>random</w:t>
      </w:r>
      <w:r w:rsidRPr="00CB21BF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CB21BF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import </w:t>
      </w:r>
      <w:proofErr w:type="spellStart"/>
      <w:r w:rsidRPr="00CB21BF">
        <w:rPr>
          <w:rFonts w:ascii="JetBrains Mono" w:hAnsi="JetBrains Mono" w:cs="JetBrains Mono"/>
          <w:color w:val="080808"/>
          <w:kern w:val="0"/>
          <w:sz w:val="20"/>
          <w:szCs w:val="20"/>
        </w:rPr>
        <w:t>numpy</w:t>
      </w:r>
      <w:proofErr w:type="spellEnd"/>
      <w:r w:rsidRPr="00CB21BF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</w:t>
      </w:r>
      <w:r w:rsidRPr="00CB21BF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as </w:t>
      </w:r>
      <w:r w:rsidRPr="00CB21BF">
        <w:rPr>
          <w:rFonts w:ascii="JetBrains Mono" w:hAnsi="JetBrains Mono" w:cs="JetBrains Mono"/>
          <w:color w:val="080808"/>
          <w:kern w:val="0"/>
          <w:sz w:val="20"/>
          <w:szCs w:val="20"/>
        </w:rPr>
        <w:t>np</w:t>
      </w:r>
      <w:r w:rsidRPr="00CB21BF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CB21BF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CB21BF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CB21BF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def </w:t>
      </w:r>
      <w:proofErr w:type="spellStart"/>
      <w:r w:rsidRPr="00CB21BF">
        <w:rPr>
          <w:rFonts w:ascii="JetBrains Mono" w:hAnsi="JetBrains Mono" w:cs="JetBrains Mono"/>
          <w:color w:val="00627A"/>
          <w:kern w:val="0"/>
          <w:sz w:val="20"/>
          <w:szCs w:val="20"/>
        </w:rPr>
        <w:t>set_seeds</w:t>
      </w:r>
      <w:proofErr w:type="spellEnd"/>
      <w:r w:rsidRPr="00CB21BF">
        <w:rPr>
          <w:rFonts w:ascii="JetBrains Mono" w:hAnsi="JetBrains Mono" w:cs="JetBrains Mono"/>
          <w:color w:val="080808"/>
          <w:kern w:val="0"/>
          <w:sz w:val="20"/>
          <w:szCs w:val="20"/>
        </w:rPr>
        <w:t>(seed):</w:t>
      </w:r>
      <w:r w:rsidRPr="00CB21BF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proofErr w:type="spellStart"/>
      <w:proofErr w:type="gramStart"/>
      <w:r w:rsidRPr="00CB21BF">
        <w:rPr>
          <w:rFonts w:ascii="JetBrains Mono" w:hAnsi="JetBrains Mono" w:cs="JetBrains Mono"/>
          <w:color w:val="080808"/>
          <w:kern w:val="0"/>
          <w:sz w:val="20"/>
          <w:szCs w:val="20"/>
        </w:rPr>
        <w:t>torch.manual</w:t>
      </w:r>
      <w:proofErr w:type="gramEnd"/>
      <w:r w:rsidRPr="00CB21BF">
        <w:rPr>
          <w:rFonts w:ascii="JetBrains Mono" w:hAnsi="JetBrains Mono" w:cs="JetBrains Mono"/>
          <w:color w:val="080808"/>
          <w:kern w:val="0"/>
          <w:sz w:val="20"/>
          <w:szCs w:val="20"/>
        </w:rPr>
        <w:t>_seed</w:t>
      </w:r>
      <w:proofErr w:type="spellEnd"/>
      <w:r w:rsidRPr="00CB21BF">
        <w:rPr>
          <w:rFonts w:ascii="JetBrains Mono" w:hAnsi="JetBrains Mono" w:cs="JetBrains Mono"/>
          <w:color w:val="080808"/>
          <w:kern w:val="0"/>
          <w:sz w:val="20"/>
          <w:szCs w:val="20"/>
        </w:rPr>
        <w:t>(seed)</w:t>
      </w:r>
      <w:r w:rsidRPr="00CB21BF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CB21BF">
        <w:rPr>
          <w:rFonts w:ascii="JetBrains Mono" w:hAnsi="JetBrains Mono" w:cs="JetBrains Mono"/>
          <w:color w:val="080808"/>
          <w:kern w:val="0"/>
          <w:sz w:val="20"/>
          <w:szCs w:val="20"/>
        </w:rPr>
        <w:lastRenderedPageBreak/>
        <w:t xml:space="preserve">    </w:t>
      </w:r>
      <w:proofErr w:type="spellStart"/>
      <w:r w:rsidRPr="00CB21BF">
        <w:rPr>
          <w:rFonts w:ascii="JetBrains Mono" w:hAnsi="JetBrains Mono" w:cs="JetBrains Mono"/>
          <w:color w:val="080808"/>
          <w:kern w:val="0"/>
          <w:sz w:val="20"/>
          <w:szCs w:val="20"/>
        </w:rPr>
        <w:t>os.environ</w:t>
      </w:r>
      <w:proofErr w:type="spellEnd"/>
      <w:r w:rsidRPr="00CB21BF">
        <w:rPr>
          <w:rFonts w:ascii="JetBrains Mono" w:hAnsi="JetBrains Mono" w:cs="JetBrains Mono"/>
          <w:color w:val="080808"/>
          <w:kern w:val="0"/>
          <w:sz w:val="20"/>
          <w:szCs w:val="20"/>
        </w:rPr>
        <w:t>[</w:t>
      </w:r>
      <w:r w:rsidRPr="00CB21BF">
        <w:rPr>
          <w:rFonts w:ascii="JetBrains Mono" w:hAnsi="JetBrains Mono" w:cs="JetBrains Mono"/>
          <w:color w:val="067D17"/>
          <w:kern w:val="0"/>
          <w:sz w:val="20"/>
          <w:szCs w:val="20"/>
        </w:rPr>
        <w:t>'PYTHONHASHSEED'</w:t>
      </w:r>
      <w:r w:rsidRPr="00CB21BF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] = </w:t>
      </w:r>
      <w:r w:rsidRPr="00CB21BF">
        <w:rPr>
          <w:rFonts w:ascii="JetBrains Mono" w:hAnsi="JetBrains Mono" w:cs="JetBrains Mono"/>
          <w:color w:val="000080"/>
          <w:kern w:val="0"/>
          <w:sz w:val="20"/>
          <w:szCs w:val="20"/>
        </w:rPr>
        <w:t>str</w:t>
      </w:r>
      <w:r w:rsidRPr="00CB21BF">
        <w:rPr>
          <w:rFonts w:ascii="JetBrains Mono" w:hAnsi="JetBrains Mono" w:cs="JetBrains Mono"/>
          <w:color w:val="080808"/>
          <w:kern w:val="0"/>
          <w:sz w:val="20"/>
          <w:szCs w:val="20"/>
        </w:rPr>
        <w:t>(seed)</w:t>
      </w:r>
      <w:r w:rsidRPr="00CB21BF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CB21BF">
        <w:rPr>
          <w:rFonts w:ascii="JetBrains Mono" w:hAnsi="JetBrains Mono" w:cs="JetBrains Mono"/>
          <w:color w:val="080808"/>
          <w:kern w:val="0"/>
          <w:sz w:val="20"/>
          <w:szCs w:val="20"/>
        </w:rPr>
        <w:t>random.seed</w:t>
      </w:r>
      <w:proofErr w:type="spellEnd"/>
      <w:r w:rsidRPr="00CB21BF">
        <w:rPr>
          <w:rFonts w:ascii="JetBrains Mono" w:hAnsi="JetBrains Mono" w:cs="JetBrains Mono"/>
          <w:color w:val="080808"/>
          <w:kern w:val="0"/>
          <w:sz w:val="20"/>
          <w:szCs w:val="20"/>
        </w:rPr>
        <w:t>(seed)</w:t>
      </w:r>
      <w:r w:rsidRPr="00CB21BF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CB21BF">
        <w:rPr>
          <w:rFonts w:ascii="JetBrains Mono" w:hAnsi="JetBrains Mono" w:cs="JetBrains Mono"/>
          <w:color w:val="080808"/>
          <w:kern w:val="0"/>
          <w:sz w:val="20"/>
          <w:szCs w:val="20"/>
        </w:rPr>
        <w:t>np.random.seed</w:t>
      </w:r>
      <w:proofErr w:type="spellEnd"/>
      <w:r w:rsidRPr="00CB21BF">
        <w:rPr>
          <w:rFonts w:ascii="JetBrains Mono" w:hAnsi="JetBrains Mono" w:cs="JetBrains Mono"/>
          <w:color w:val="080808"/>
          <w:kern w:val="0"/>
          <w:sz w:val="20"/>
          <w:szCs w:val="20"/>
        </w:rPr>
        <w:t>(seed)</w:t>
      </w:r>
      <w:r w:rsidRPr="00CB21BF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CB21BF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if </w:t>
      </w:r>
      <w:proofErr w:type="spellStart"/>
      <w:r w:rsidRPr="00CB21BF">
        <w:rPr>
          <w:rFonts w:ascii="JetBrains Mono" w:hAnsi="JetBrains Mono" w:cs="JetBrains Mono"/>
          <w:color w:val="080808"/>
          <w:kern w:val="0"/>
          <w:sz w:val="20"/>
          <w:szCs w:val="20"/>
        </w:rPr>
        <w:t>torch.cuda.is_available</w:t>
      </w:r>
      <w:proofErr w:type="spellEnd"/>
      <w:r w:rsidRPr="00CB21BF">
        <w:rPr>
          <w:rFonts w:ascii="JetBrains Mono" w:hAnsi="JetBrains Mono" w:cs="JetBrains Mono"/>
          <w:color w:val="080808"/>
          <w:kern w:val="0"/>
          <w:sz w:val="20"/>
          <w:szCs w:val="20"/>
        </w:rPr>
        <w:t>():</w:t>
      </w:r>
      <w:r w:rsidRPr="00CB21BF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CB21BF">
        <w:rPr>
          <w:rFonts w:ascii="JetBrains Mono" w:hAnsi="JetBrains Mono" w:cs="JetBrains Mono"/>
          <w:color w:val="080808"/>
          <w:kern w:val="0"/>
          <w:sz w:val="20"/>
          <w:szCs w:val="20"/>
        </w:rPr>
        <w:t>torch.cuda.manual_seed</w:t>
      </w:r>
      <w:proofErr w:type="spellEnd"/>
      <w:r w:rsidRPr="00CB21BF">
        <w:rPr>
          <w:rFonts w:ascii="JetBrains Mono" w:hAnsi="JetBrains Mono" w:cs="JetBrains Mono"/>
          <w:color w:val="080808"/>
          <w:kern w:val="0"/>
          <w:sz w:val="20"/>
          <w:szCs w:val="20"/>
        </w:rPr>
        <w:t>(seed)</w:t>
      </w:r>
      <w:r w:rsidRPr="00CB21BF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CB21BF">
        <w:rPr>
          <w:rFonts w:ascii="JetBrains Mono" w:hAnsi="JetBrains Mono" w:cs="JetBrains Mono"/>
          <w:color w:val="080808"/>
          <w:kern w:val="0"/>
          <w:sz w:val="20"/>
          <w:szCs w:val="20"/>
        </w:rPr>
        <w:t>torch.cuda.manual_seed_all</w:t>
      </w:r>
      <w:proofErr w:type="spellEnd"/>
      <w:r w:rsidRPr="00CB21BF">
        <w:rPr>
          <w:rFonts w:ascii="JetBrains Mono" w:hAnsi="JetBrains Mono" w:cs="JetBrains Mono"/>
          <w:color w:val="080808"/>
          <w:kern w:val="0"/>
          <w:sz w:val="20"/>
          <w:szCs w:val="20"/>
        </w:rPr>
        <w:t>(seed)</w:t>
      </w:r>
      <w:r w:rsidRPr="00CB21BF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CB21BF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 xml:space="preserve"># if </w:t>
      </w:r>
      <w:proofErr w:type="spellStart"/>
      <w:r w:rsidRPr="00CB21BF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torch.backends.cudnn.is_available</w:t>
      </w:r>
      <w:proofErr w:type="spellEnd"/>
      <w:r w:rsidRPr="00CB21BF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():</w:t>
      </w:r>
      <w:r w:rsidRPr="00CB21BF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br/>
        <w:t xml:space="preserve">    #     </w:t>
      </w:r>
      <w:proofErr w:type="spellStart"/>
      <w:r w:rsidRPr="00CB21BF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torch.backends.cudnn.benchmark</w:t>
      </w:r>
      <w:proofErr w:type="spellEnd"/>
      <w:r w:rsidRPr="00CB21BF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 xml:space="preserve"> = False</w:t>
      </w:r>
      <w:r w:rsidRPr="00CB21BF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br/>
        <w:t xml:space="preserve">    #     </w:t>
      </w:r>
      <w:proofErr w:type="spellStart"/>
      <w:r w:rsidRPr="00CB21BF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torch.backends.cudnn.deterministic</w:t>
      </w:r>
      <w:proofErr w:type="spellEnd"/>
      <w:r w:rsidRPr="00CB21BF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 xml:space="preserve"> = True</w:t>
      </w:r>
    </w:p>
    <w:p w14:paraId="4B1D115A" w14:textId="008D57A8" w:rsidR="009F3036" w:rsidRDefault="009F3036" w:rsidP="009F3036">
      <w:pPr>
        <w:pStyle w:val="3"/>
      </w:pPr>
      <w:bookmarkStart w:id="11" w:name="_Toc133707142"/>
      <w:proofErr w:type="spellStart"/>
      <w:r w:rsidRPr="00002B66">
        <w:t>xutorch.misc.get_device</w:t>
      </w:r>
      <w:bookmarkEnd w:id="11"/>
      <w:proofErr w:type="spellEnd"/>
    </w:p>
    <w:p w14:paraId="496888EB" w14:textId="2579C7CB" w:rsidR="005F2393" w:rsidRPr="005F2393" w:rsidRDefault="000C40E2" w:rsidP="005F2393">
      <w:pPr>
        <w:ind w:firstLine="480"/>
      </w:pPr>
      <w:r w:rsidRPr="000C40E2">
        <w:rPr>
          <w:rFonts w:hint="eastAsia"/>
        </w:rPr>
        <w:t>检查</w:t>
      </w:r>
      <w:r w:rsidR="00C0200A">
        <w:rPr>
          <w:rFonts w:hint="eastAsia"/>
        </w:rPr>
        <w:t>计算设备</w:t>
      </w:r>
      <w:r w:rsidR="00D3749F">
        <w:rPr>
          <w:rFonts w:hint="eastAsia"/>
        </w:rPr>
        <w:t>：</w:t>
      </w:r>
      <w:r w:rsidRPr="000C40E2">
        <w:rPr>
          <w:rFonts w:hint="eastAsia"/>
        </w:rPr>
        <w:t>是否有可用的</w:t>
      </w:r>
      <w:r w:rsidRPr="000C40E2">
        <w:rPr>
          <w:rFonts w:hint="eastAsia"/>
        </w:rPr>
        <w:t>GPU</w:t>
      </w:r>
      <w:r w:rsidRPr="000C40E2">
        <w:rPr>
          <w:rFonts w:hint="eastAsia"/>
        </w:rPr>
        <w:t>，如果有则使用</w:t>
      </w:r>
      <w:r w:rsidRPr="000C40E2">
        <w:rPr>
          <w:rFonts w:hint="eastAsia"/>
        </w:rPr>
        <w:t>GPU</w:t>
      </w:r>
      <w:r w:rsidRPr="000C40E2">
        <w:rPr>
          <w:rFonts w:hint="eastAsia"/>
        </w:rPr>
        <w:t>，否则使用</w:t>
      </w:r>
      <w:r w:rsidRPr="000C40E2">
        <w:rPr>
          <w:rFonts w:hint="eastAsia"/>
        </w:rPr>
        <w:t>CPU</w:t>
      </w:r>
      <w:r w:rsidR="001C3973">
        <w:rPr>
          <w:rFonts w:hint="eastAsia"/>
        </w:rPr>
        <w:t>。</w:t>
      </w:r>
    </w:p>
    <w:p w14:paraId="65A1CF39" w14:textId="77777777" w:rsidR="008C7DF6" w:rsidRPr="008C7DF6" w:rsidRDefault="008C7DF6" w:rsidP="008C7DF6">
      <w:pPr>
        <w:widowControl/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shd w:val="clear" w:color="auto" w:fill="FFFFFF"/>
        <w:spacing w:line="240" w:lineRule="auto"/>
        <w:ind w:firstLineChars="0" w:firstLine="0"/>
        <w:jc w:val="left"/>
        <w:rPr>
          <w:rFonts w:ascii="JetBrains Mono" w:hAnsi="JetBrains Mono" w:cs="JetBrains Mono"/>
          <w:color w:val="080808"/>
          <w:kern w:val="0"/>
          <w:sz w:val="20"/>
          <w:szCs w:val="20"/>
        </w:rPr>
      </w:pPr>
      <w:r w:rsidRPr="008C7DF6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import </w:t>
      </w:r>
      <w:r w:rsidRPr="008C7DF6">
        <w:rPr>
          <w:rFonts w:ascii="JetBrains Mono" w:hAnsi="JetBrains Mono" w:cs="JetBrains Mono"/>
          <w:color w:val="080808"/>
          <w:kern w:val="0"/>
          <w:sz w:val="20"/>
          <w:szCs w:val="20"/>
        </w:rPr>
        <w:t>torch</w:t>
      </w:r>
      <w:r w:rsidRPr="008C7DF6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8C7DF6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8C7DF6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8C7DF6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def </w:t>
      </w:r>
      <w:proofErr w:type="spellStart"/>
      <w:r w:rsidRPr="008C7DF6">
        <w:rPr>
          <w:rFonts w:ascii="JetBrains Mono" w:hAnsi="JetBrains Mono" w:cs="JetBrains Mono"/>
          <w:color w:val="00627A"/>
          <w:kern w:val="0"/>
          <w:sz w:val="20"/>
          <w:szCs w:val="20"/>
        </w:rPr>
        <w:t>get_</w:t>
      </w:r>
      <w:proofErr w:type="gramStart"/>
      <w:r w:rsidRPr="008C7DF6">
        <w:rPr>
          <w:rFonts w:ascii="JetBrains Mono" w:hAnsi="JetBrains Mono" w:cs="JetBrains Mono"/>
          <w:color w:val="00627A"/>
          <w:kern w:val="0"/>
          <w:sz w:val="20"/>
          <w:szCs w:val="20"/>
        </w:rPr>
        <w:t>device</w:t>
      </w:r>
      <w:proofErr w:type="spellEnd"/>
      <w:r w:rsidRPr="008C7DF6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gramEnd"/>
      <w:r w:rsidRPr="008C7DF6">
        <w:rPr>
          <w:rFonts w:ascii="JetBrains Mono" w:hAnsi="JetBrains Mono" w:cs="JetBrains Mono"/>
          <w:color w:val="080808"/>
          <w:kern w:val="0"/>
          <w:sz w:val="20"/>
          <w:szCs w:val="20"/>
        </w:rPr>
        <w:t>):</w:t>
      </w:r>
      <w:r w:rsidRPr="008C7DF6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8C7DF6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return </w:t>
      </w:r>
      <w:proofErr w:type="spellStart"/>
      <w:r w:rsidRPr="008C7DF6">
        <w:rPr>
          <w:rFonts w:ascii="JetBrains Mono" w:hAnsi="JetBrains Mono" w:cs="JetBrains Mono"/>
          <w:color w:val="080808"/>
          <w:kern w:val="0"/>
          <w:sz w:val="20"/>
          <w:szCs w:val="20"/>
        </w:rPr>
        <w:t>torch.device</w:t>
      </w:r>
      <w:proofErr w:type="spellEnd"/>
      <w:r w:rsidRPr="008C7DF6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r w:rsidRPr="008C7DF6">
        <w:rPr>
          <w:rFonts w:ascii="JetBrains Mono" w:hAnsi="JetBrains Mono" w:cs="JetBrains Mono"/>
          <w:color w:val="067D17"/>
          <w:kern w:val="0"/>
          <w:sz w:val="20"/>
          <w:szCs w:val="20"/>
        </w:rPr>
        <w:t xml:space="preserve">'cuda:0' </w:t>
      </w:r>
      <w:r w:rsidRPr="008C7DF6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if </w:t>
      </w:r>
      <w:proofErr w:type="spellStart"/>
      <w:r w:rsidRPr="008C7DF6">
        <w:rPr>
          <w:rFonts w:ascii="JetBrains Mono" w:hAnsi="JetBrains Mono" w:cs="JetBrains Mono"/>
          <w:color w:val="080808"/>
          <w:kern w:val="0"/>
          <w:sz w:val="20"/>
          <w:szCs w:val="20"/>
        </w:rPr>
        <w:t>torch.cuda.is_available</w:t>
      </w:r>
      <w:proofErr w:type="spellEnd"/>
      <w:r w:rsidRPr="008C7DF6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() </w:t>
      </w:r>
      <w:r w:rsidRPr="008C7DF6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else </w:t>
      </w:r>
      <w:r w:rsidRPr="008C7DF6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proofErr w:type="spellStart"/>
      <w:r w:rsidRPr="008C7DF6">
        <w:rPr>
          <w:rFonts w:ascii="JetBrains Mono" w:hAnsi="JetBrains Mono" w:cs="JetBrains Mono"/>
          <w:color w:val="067D17"/>
          <w:kern w:val="0"/>
          <w:sz w:val="20"/>
          <w:szCs w:val="20"/>
        </w:rPr>
        <w:t>cpu</w:t>
      </w:r>
      <w:proofErr w:type="spellEnd"/>
      <w:r w:rsidRPr="008C7DF6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r w:rsidRPr="008C7DF6">
        <w:rPr>
          <w:rFonts w:ascii="JetBrains Mono" w:hAnsi="JetBrains Mono" w:cs="JetBrains Mono"/>
          <w:color w:val="080808"/>
          <w:kern w:val="0"/>
          <w:sz w:val="20"/>
          <w:szCs w:val="20"/>
        </w:rPr>
        <w:t>)</w:t>
      </w:r>
    </w:p>
    <w:p w14:paraId="001434E1" w14:textId="55486321" w:rsidR="009D3253" w:rsidRDefault="009D3253" w:rsidP="004A2A31">
      <w:pPr>
        <w:pStyle w:val="3"/>
      </w:pPr>
      <w:bookmarkStart w:id="12" w:name="_Toc133707143"/>
      <w:proofErr w:type="spellStart"/>
      <w:r w:rsidRPr="00A21FBA">
        <w:t>xutorch.model.</w:t>
      </w:r>
      <w:r w:rsidR="0056112F">
        <w:t>MLP</w:t>
      </w:r>
      <w:bookmarkEnd w:id="12"/>
      <w:proofErr w:type="spellEnd"/>
    </w:p>
    <w:p w14:paraId="296E72B4" w14:textId="4BD1DBFC" w:rsidR="00B11D5E" w:rsidRPr="00B11D5E" w:rsidRDefault="007D4AAB" w:rsidP="00B11D5E">
      <w:pPr>
        <w:ind w:firstLine="480"/>
      </w:pPr>
      <w:r>
        <w:rPr>
          <w:rFonts w:hint="eastAsia"/>
        </w:rPr>
        <w:t>这里定义了</w:t>
      </w:r>
      <w:r w:rsidR="00D97ABF">
        <w:rPr>
          <w:rFonts w:hint="eastAsia"/>
        </w:rPr>
        <w:t>M</w:t>
      </w:r>
      <w:r w:rsidR="00D97ABF">
        <w:t>LP</w:t>
      </w:r>
      <w:r w:rsidR="00D97ABF">
        <w:rPr>
          <w:rFonts w:hint="eastAsia"/>
        </w:rPr>
        <w:t>类，与线性模型并没有太大区别，只是在层间加入了</w:t>
      </w:r>
      <w:proofErr w:type="spellStart"/>
      <w:r w:rsidR="00D97ABF">
        <w:rPr>
          <w:rFonts w:hint="eastAsia"/>
        </w:rPr>
        <w:t>ReLU</w:t>
      </w:r>
      <w:proofErr w:type="spellEnd"/>
      <w:r w:rsidR="00D97ABF">
        <w:rPr>
          <w:rFonts w:hint="eastAsia"/>
        </w:rPr>
        <w:t>作为激活函数。</w:t>
      </w:r>
    </w:p>
    <w:p w14:paraId="29A01C8A" w14:textId="77777777" w:rsidR="004D0A03" w:rsidRPr="004D0A03" w:rsidRDefault="004D0A03" w:rsidP="004D0A03">
      <w:pPr>
        <w:widowControl/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shd w:val="clear" w:color="auto" w:fill="FFFFFF"/>
        <w:spacing w:line="240" w:lineRule="auto"/>
        <w:ind w:firstLineChars="0" w:firstLine="0"/>
        <w:jc w:val="left"/>
        <w:rPr>
          <w:rFonts w:ascii="JetBrains Mono" w:hAnsi="JetBrains Mono" w:cs="JetBrains Mono"/>
          <w:color w:val="080808"/>
          <w:kern w:val="0"/>
          <w:sz w:val="20"/>
          <w:szCs w:val="20"/>
        </w:rPr>
      </w:pPr>
      <w:r w:rsidRPr="004D0A03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import </w:t>
      </w:r>
      <w:proofErr w:type="spellStart"/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t>torch.nn</w:t>
      </w:r>
      <w:proofErr w:type="spellEnd"/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</w:t>
      </w:r>
      <w:r w:rsidRPr="004D0A03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as </w:t>
      </w:r>
      <w:proofErr w:type="spellStart"/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t>nn</w:t>
      </w:r>
      <w:proofErr w:type="spellEnd"/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4D0A03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class </w:t>
      </w:r>
      <w:r w:rsidRPr="004D0A03">
        <w:rPr>
          <w:rFonts w:ascii="JetBrains Mono" w:hAnsi="JetBrains Mono" w:cs="JetBrains Mono"/>
          <w:color w:val="000000"/>
          <w:kern w:val="0"/>
          <w:sz w:val="20"/>
          <w:szCs w:val="20"/>
        </w:rPr>
        <w:t>MLP</w:t>
      </w:r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t>nn.Module</w:t>
      </w:r>
      <w:proofErr w:type="spellEnd"/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t>):</w:t>
      </w:r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4D0A03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def </w:t>
      </w:r>
      <w:r w:rsidRPr="004D0A03">
        <w:rPr>
          <w:rFonts w:ascii="JetBrains Mono" w:hAnsi="JetBrains Mono" w:cs="JetBrains Mono"/>
          <w:color w:val="B200B2"/>
          <w:kern w:val="0"/>
          <w:sz w:val="20"/>
          <w:szCs w:val="20"/>
        </w:rPr>
        <w:t>__</w:t>
      </w:r>
      <w:proofErr w:type="spellStart"/>
      <w:r w:rsidRPr="004D0A03">
        <w:rPr>
          <w:rFonts w:ascii="JetBrains Mono" w:hAnsi="JetBrains Mono" w:cs="JetBrains Mono"/>
          <w:color w:val="B200B2"/>
          <w:kern w:val="0"/>
          <w:sz w:val="20"/>
          <w:szCs w:val="20"/>
        </w:rPr>
        <w:t>init</w:t>
      </w:r>
      <w:proofErr w:type="spellEnd"/>
      <w:r w:rsidRPr="004D0A03">
        <w:rPr>
          <w:rFonts w:ascii="JetBrains Mono" w:hAnsi="JetBrains Mono" w:cs="JetBrains Mono"/>
          <w:color w:val="B200B2"/>
          <w:kern w:val="0"/>
          <w:sz w:val="20"/>
          <w:szCs w:val="20"/>
        </w:rPr>
        <w:t>__</w:t>
      </w:r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r w:rsidRPr="004D0A03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proofErr w:type="spellStart"/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t>input_dim</w:t>
      </w:r>
      <w:proofErr w:type="spellEnd"/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hidden_dim1, hidden_dim2, </w:t>
      </w:r>
      <w:proofErr w:type="spellStart"/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t>output_dim</w:t>
      </w:r>
      <w:proofErr w:type="spellEnd"/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t>):</w:t>
      </w:r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4D0A03">
        <w:rPr>
          <w:rFonts w:ascii="JetBrains Mono" w:hAnsi="JetBrains Mono" w:cs="JetBrains Mono"/>
          <w:color w:val="000080"/>
          <w:kern w:val="0"/>
          <w:sz w:val="20"/>
          <w:szCs w:val="20"/>
        </w:rPr>
        <w:t>super</w:t>
      </w:r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(MLP, </w:t>
      </w:r>
      <w:r w:rsidRPr="004D0A03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t>).</w:t>
      </w:r>
      <w:r w:rsidRPr="004D0A03">
        <w:rPr>
          <w:rFonts w:ascii="JetBrains Mono" w:hAnsi="JetBrains Mono" w:cs="JetBrains Mono"/>
          <w:color w:val="B200B2"/>
          <w:kern w:val="0"/>
          <w:sz w:val="20"/>
          <w:szCs w:val="20"/>
        </w:rPr>
        <w:t>__</w:t>
      </w:r>
      <w:proofErr w:type="spellStart"/>
      <w:r w:rsidRPr="004D0A03">
        <w:rPr>
          <w:rFonts w:ascii="JetBrains Mono" w:hAnsi="JetBrains Mono" w:cs="JetBrains Mono"/>
          <w:color w:val="B200B2"/>
          <w:kern w:val="0"/>
          <w:sz w:val="20"/>
          <w:szCs w:val="20"/>
        </w:rPr>
        <w:t>init</w:t>
      </w:r>
      <w:proofErr w:type="spellEnd"/>
      <w:r w:rsidRPr="004D0A03">
        <w:rPr>
          <w:rFonts w:ascii="JetBrains Mono" w:hAnsi="JetBrains Mono" w:cs="JetBrains Mono"/>
          <w:color w:val="B200B2"/>
          <w:kern w:val="0"/>
          <w:sz w:val="20"/>
          <w:szCs w:val="20"/>
        </w:rPr>
        <w:t>__</w:t>
      </w:r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t>()</w:t>
      </w:r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4D0A03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.fc1 = </w:t>
      </w:r>
      <w:proofErr w:type="spellStart"/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t>nn.Linear</w:t>
      </w:r>
      <w:proofErr w:type="spellEnd"/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t>input_dim</w:t>
      </w:r>
      <w:proofErr w:type="spellEnd"/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t>, hidden_dim1)</w:t>
      </w:r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4D0A03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.relu1 = </w:t>
      </w:r>
      <w:proofErr w:type="spellStart"/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t>nn.ReLU</w:t>
      </w:r>
      <w:proofErr w:type="spellEnd"/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t>()</w:t>
      </w:r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4D0A03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.fc2 = </w:t>
      </w:r>
      <w:proofErr w:type="spellStart"/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t>nn.Linear</w:t>
      </w:r>
      <w:proofErr w:type="spellEnd"/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t>(hidden_dim1, hidden_dim2)</w:t>
      </w:r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4D0A03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.relu2 = </w:t>
      </w:r>
      <w:proofErr w:type="spellStart"/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t>nn.ReLU</w:t>
      </w:r>
      <w:proofErr w:type="spellEnd"/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t>()</w:t>
      </w:r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4D0A03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.fc3 = </w:t>
      </w:r>
      <w:proofErr w:type="spellStart"/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t>nn.Linear</w:t>
      </w:r>
      <w:proofErr w:type="spellEnd"/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(hidden_dim2, </w:t>
      </w:r>
      <w:proofErr w:type="spellStart"/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t>output_dim</w:t>
      </w:r>
      <w:proofErr w:type="spellEnd"/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t>)</w:t>
      </w:r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4D0A03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def </w:t>
      </w:r>
      <w:r w:rsidRPr="004D0A03">
        <w:rPr>
          <w:rFonts w:ascii="JetBrains Mono" w:hAnsi="JetBrains Mono" w:cs="JetBrains Mono"/>
          <w:color w:val="00627A"/>
          <w:kern w:val="0"/>
          <w:sz w:val="20"/>
          <w:szCs w:val="20"/>
        </w:rPr>
        <w:t>forward</w:t>
      </w:r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r w:rsidRPr="004D0A03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t>, x):</w:t>
      </w:r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x = </w:t>
      </w:r>
      <w:r w:rsidRPr="004D0A03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t>.fc1(x)</w:t>
      </w:r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x = </w:t>
      </w:r>
      <w:r w:rsidRPr="004D0A03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t>.relu1(x)</w:t>
      </w:r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x = </w:t>
      </w:r>
      <w:r w:rsidRPr="004D0A03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t>.fc2(x)</w:t>
      </w:r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x = </w:t>
      </w:r>
      <w:r w:rsidRPr="004D0A03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t>.relu2(x)</w:t>
      </w:r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x = </w:t>
      </w:r>
      <w:r w:rsidRPr="004D0A03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t>.fc3(x)</w:t>
      </w:r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4D0A03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return </w:t>
      </w:r>
      <w:proofErr w:type="spellStart"/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t>x.squeeze</w:t>
      </w:r>
      <w:proofErr w:type="spellEnd"/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r w:rsidRPr="004D0A03">
        <w:rPr>
          <w:rFonts w:ascii="JetBrains Mono" w:hAnsi="JetBrains Mono" w:cs="JetBrains Mono"/>
          <w:color w:val="1750EB"/>
          <w:kern w:val="0"/>
          <w:sz w:val="20"/>
          <w:szCs w:val="20"/>
        </w:rPr>
        <w:t>1</w:t>
      </w:r>
      <w:r w:rsidRPr="004D0A03">
        <w:rPr>
          <w:rFonts w:ascii="JetBrains Mono" w:hAnsi="JetBrains Mono" w:cs="JetBrains Mono"/>
          <w:color w:val="080808"/>
          <w:kern w:val="0"/>
          <w:sz w:val="20"/>
          <w:szCs w:val="20"/>
        </w:rPr>
        <w:t>)</w:t>
      </w:r>
    </w:p>
    <w:p w14:paraId="2A36B20C" w14:textId="727F0FCF" w:rsidR="003363BB" w:rsidRDefault="003B4434" w:rsidP="003B4434">
      <w:pPr>
        <w:pStyle w:val="3"/>
      </w:pPr>
      <w:bookmarkStart w:id="13" w:name="_Toc133707144"/>
      <w:proofErr w:type="spellStart"/>
      <w:proofErr w:type="gramStart"/>
      <w:r w:rsidRPr="00A21FBA">
        <w:lastRenderedPageBreak/>
        <w:t>xutorch.model</w:t>
      </w:r>
      <w:proofErr w:type="gramEnd"/>
      <w:r w:rsidRPr="00A21FBA">
        <w:t>.</w:t>
      </w:r>
      <w:r w:rsidR="008E64F5" w:rsidRPr="008E64F5">
        <w:t>EmbeddingMLP</w:t>
      </w:r>
      <w:bookmarkEnd w:id="13"/>
      <w:proofErr w:type="spellEnd"/>
    </w:p>
    <w:p w14:paraId="67887AEB" w14:textId="6E526A29" w:rsidR="007E20E5" w:rsidRPr="00B11D5E" w:rsidRDefault="007E20E5" w:rsidP="007E20E5">
      <w:pPr>
        <w:ind w:firstLine="480"/>
      </w:pPr>
      <w:r>
        <w:rPr>
          <w:rFonts w:hint="eastAsia"/>
        </w:rPr>
        <w:t>这里定义了</w:t>
      </w:r>
      <w:proofErr w:type="spellStart"/>
      <w:r w:rsidR="006828FB" w:rsidRPr="008E64F5">
        <w:t>EmbeddingMLP</w:t>
      </w:r>
      <w:proofErr w:type="spellEnd"/>
      <w:r>
        <w:rPr>
          <w:rFonts w:hint="eastAsia"/>
        </w:rPr>
        <w:t>类，</w:t>
      </w:r>
      <w:r w:rsidR="009A20D0">
        <w:rPr>
          <w:rFonts w:hint="eastAsia"/>
        </w:rPr>
        <w:t>其本质是一个</w:t>
      </w:r>
      <w:r w:rsidR="005E56F8">
        <w:rPr>
          <w:rFonts w:hint="eastAsia"/>
        </w:rPr>
        <w:t>将</w:t>
      </w:r>
      <w:r w:rsidR="009A20D0">
        <w:rPr>
          <w:rFonts w:hint="eastAsia"/>
        </w:rPr>
        <w:t>输入层</w:t>
      </w:r>
      <w:r w:rsidR="005E56F8">
        <w:rPr>
          <w:rFonts w:hint="eastAsia"/>
        </w:rPr>
        <w:t>从</w:t>
      </w:r>
      <w:r w:rsidR="005E56F8">
        <w:rPr>
          <w:rFonts w:hint="eastAsia"/>
        </w:rPr>
        <w:t>Linear</w:t>
      </w:r>
      <w:proofErr w:type="gramStart"/>
      <w:r w:rsidR="009A20D0">
        <w:rPr>
          <w:rFonts w:hint="eastAsia"/>
        </w:rPr>
        <w:t>换为了</w:t>
      </w:r>
      <w:proofErr w:type="gramEnd"/>
      <w:r w:rsidR="005E56F8" w:rsidRPr="008E64F5">
        <w:t>Embedding</w:t>
      </w:r>
      <w:r w:rsidR="002C2209">
        <w:rPr>
          <w:rFonts w:hint="eastAsia"/>
        </w:rPr>
        <w:t>的</w:t>
      </w:r>
      <w:r w:rsidR="00530501">
        <w:rPr>
          <w:rFonts w:hint="eastAsia"/>
        </w:rPr>
        <w:t>单隐层网络</w:t>
      </w:r>
      <w:r w:rsidR="00AC2B3D">
        <w:rPr>
          <w:rFonts w:hint="eastAsia"/>
        </w:rPr>
        <w:t>。</w:t>
      </w:r>
    </w:p>
    <w:p w14:paraId="090B1ACA" w14:textId="77777777" w:rsidR="00FA728F" w:rsidRPr="00FA728F" w:rsidRDefault="00FA728F" w:rsidP="00FA728F">
      <w:pPr>
        <w:widowControl/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shd w:val="clear" w:color="auto" w:fill="FFFFFF"/>
        <w:spacing w:line="240" w:lineRule="auto"/>
        <w:ind w:firstLineChars="0" w:firstLine="0"/>
        <w:jc w:val="left"/>
        <w:rPr>
          <w:rFonts w:ascii="JetBrains Mono" w:hAnsi="JetBrains Mono" w:cs="JetBrains Mono"/>
          <w:color w:val="080808"/>
          <w:kern w:val="0"/>
          <w:sz w:val="20"/>
          <w:szCs w:val="20"/>
        </w:rPr>
      </w:pPr>
      <w:r w:rsidRPr="00FA728F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import </w:t>
      </w:r>
      <w:proofErr w:type="spellStart"/>
      <w:proofErr w:type="gramStart"/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t>torch.nn</w:t>
      </w:r>
      <w:proofErr w:type="spellEnd"/>
      <w:proofErr w:type="gramEnd"/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</w:t>
      </w:r>
      <w:r w:rsidRPr="00FA728F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as </w:t>
      </w:r>
      <w:proofErr w:type="spellStart"/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t>nn</w:t>
      </w:r>
      <w:proofErr w:type="spellEnd"/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FA728F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class </w:t>
      </w:r>
      <w:proofErr w:type="spellStart"/>
      <w:r w:rsidRPr="00FA728F">
        <w:rPr>
          <w:rFonts w:ascii="JetBrains Mono" w:hAnsi="JetBrains Mono" w:cs="JetBrains Mono"/>
          <w:color w:val="000000"/>
          <w:kern w:val="0"/>
          <w:sz w:val="20"/>
          <w:szCs w:val="20"/>
        </w:rPr>
        <w:t>EmbeddingMLP</w:t>
      </w:r>
      <w:proofErr w:type="spellEnd"/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t>nn.Module</w:t>
      </w:r>
      <w:proofErr w:type="spellEnd"/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t>):</w:t>
      </w:r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FA728F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def </w:t>
      </w:r>
      <w:r w:rsidRPr="00FA728F">
        <w:rPr>
          <w:rFonts w:ascii="JetBrains Mono" w:hAnsi="JetBrains Mono" w:cs="JetBrains Mono"/>
          <w:color w:val="B200B2"/>
          <w:kern w:val="0"/>
          <w:sz w:val="20"/>
          <w:szCs w:val="20"/>
        </w:rPr>
        <w:t>__</w:t>
      </w:r>
      <w:proofErr w:type="spellStart"/>
      <w:r w:rsidRPr="00FA728F">
        <w:rPr>
          <w:rFonts w:ascii="JetBrains Mono" w:hAnsi="JetBrains Mono" w:cs="JetBrains Mono"/>
          <w:color w:val="B200B2"/>
          <w:kern w:val="0"/>
          <w:sz w:val="20"/>
          <w:szCs w:val="20"/>
        </w:rPr>
        <w:t>init</w:t>
      </w:r>
      <w:proofErr w:type="spellEnd"/>
      <w:r w:rsidRPr="00FA728F">
        <w:rPr>
          <w:rFonts w:ascii="JetBrains Mono" w:hAnsi="JetBrains Mono" w:cs="JetBrains Mono"/>
          <w:color w:val="B200B2"/>
          <w:kern w:val="0"/>
          <w:sz w:val="20"/>
          <w:szCs w:val="20"/>
        </w:rPr>
        <w:t>__</w:t>
      </w:r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r w:rsidRPr="00FA728F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proofErr w:type="spellStart"/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t>input_dim</w:t>
      </w:r>
      <w:proofErr w:type="spellEnd"/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proofErr w:type="spellStart"/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t>hidden_dim</w:t>
      </w:r>
      <w:proofErr w:type="spellEnd"/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proofErr w:type="spellStart"/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t>output_dim</w:t>
      </w:r>
      <w:proofErr w:type="spellEnd"/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t>):</w:t>
      </w:r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FA728F">
        <w:rPr>
          <w:rFonts w:ascii="JetBrains Mono" w:hAnsi="JetBrains Mono" w:cs="JetBrains Mono"/>
          <w:color w:val="000080"/>
          <w:kern w:val="0"/>
          <w:sz w:val="20"/>
          <w:szCs w:val="20"/>
        </w:rPr>
        <w:t>super</w:t>
      </w:r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t>EmbeddingMLP</w:t>
      </w:r>
      <w:proofErr w:type="spellEnd"/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r w:rsidRPr="00FA728F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t>).</w:t>
      </w:r>
      <w:r w:rsidRPr="00FA728F">
        <w:rPr>
          <w:rFonts w:ascii="JetBrains Mono" w:hAnsi="JetBrains Mono" w:cs="JetBrains Mono"/>
          <w:color w:val="B200B2"/>
          <w:kern w:val="0"/>
          <w:sz w:val="20"/>
          <w:szCs w:val="20"/>
        </w:rPr>
        <w:t>__</w:t>
      </w:r>
      <w:proofErr w:type="spellStart"/>
      <w:r w:rsidRPr="00FA728F">
        <w:rPr>
          <w:rFonts w:ascii="JetBrains Mono" w:hAnsi="JetBrains Mono" w:cs="JetBrains Mono"/>
          <w:color w:val="B200B2"/>
          <w:kern w:val="0"/>
          <w:sz w:val="20"/>
          <w:szCs w:val="20"/>
        </w:rPr>
        <w:t>init</w:t>
      </w:r>
      <w:proofErr w:type="spellEnd"/>
      <w:r w:rsidRPr="00FA728F">
        <w:rPr>
          <w:rFonts w:ascii="JetBrains Mono" w:hAnsi="JetBrains Mono" w:cs="JetBrains Mono"/>
          <w:color w:val="B200B2"/>
          <w:kern w:val="0"/>
          <w:sz w:val="20"/>
          <w:szCs w:val="20"/>
        </w:rPr>
        <w:t>__</w:t>
      </w:r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t>()</w:t>
      </w:r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FA728F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.fc1 = </w:t>
      </w:r>
      <w:proofErr w:type="spellStart"/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t>nn.Embedding</w:t>
      </w:r>
      <w:proofErr w:type="spellEnd"/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t>input_dim</w:t>
      </w:r>
      <w:proofErr w:type="spellEnd"/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proofErr w:type="spellStart"/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t>hidden_dim</w:t>
      </w:r>
      <w:proofErr w:type="spellEnd"/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t>)</w:t>
      </w:r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FA728F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.relu1 = </w:t>
      </w:r>
      <w:proofErr w:type="spellStart"/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t>nn.ReLU</w:t>
      </w:r>
      <w:proofErr w:type="spellEnd"/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t>()</w:t>
      </w:r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FA728F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.fc2 = </w:t>
      </w:r>
      <w:proofErr w:type="spellStart"/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t>nn.Linear</w:t>
      </w:r>
      <w:proofErr w:type="spellEnd"/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t>hidden_dim</w:t>
      </w:r>
      <w:proofErr w:type="spellEnd"/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proofErr w:type="spellStart"/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t>output_dim</w:t>
      </w:r>
      <w:proofErr w:type="spellEnd"/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t>)</w:t>
      </w:r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FA728F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def </w:t>
      </w:r>
      <w:r w:rsidRPr="00FA728F">
        <w:rPr>
          <w:rFonts w:ascii="JetBrains Mono" w:hAnsi="JetBrains Mono" w:cs="JetBrains Mono"/>
          <w:color w:val="00627A"/>
          <w:kern w:val="0"/>
          <w:sz w:val="20"/>
          <w:szCs w:val="20"/>
        </w:rPr>
        <w:t>forward</w:t>
      </w:r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r w:rsidRPr="00FA728F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t>, x):</w:t>
      </w:r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x = </w:t>
      </w:r>
      <w:r w:rsidRPr="00FA728F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t>.fc1(x)</w:t>
      </w:r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x = </w:t>
      </w:r>
      <w:r w:rsidRPr="00FA728F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t>.relu1(x)</w:t>
      </w:r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x = </w:t>
      </w:r>
      <w:r w:rsidRPr="00FA728F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t>.fc2(x)</w:t>
      </w:r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FA728F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return </w:t>
      </w:r>
      <w:proofErr w:type="spellStart"/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t>x.squeeze</w:t>
      </w:r>
      <w:proofErr w:type="spellEnd"/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r w:rsidRPr="00FA728F">
        <w:rPr>
          <w:rFonts w:ascii="JetBrains Mono" w:hAnsi="JetBrains Mono" w:cs="JetBrains Mono"/>
          <w:color w:val="1750EB"/>
          <w:kern w:val="0"/>
          <w:sz w:val="20"/>
          <w:szCs w:val="20"/>
        </w:rPr>
        <w:t>1</w:t>
      </w:r>
      <w:r w:rsidRPr="00FA728F">
        <w:rPr>
          <w:rFonts w:ascii="JetBrains Mono" w:hAnsi="JetBrains Mono" w:cs="JetBrains Mono"/>
          <w:color w:val="080808"/>
          <w:kern w:val="0"/>
          <w:sz w:val="20"/>
          <w:szCs w:val="20"/>
        </w:rPr>
        <w:t>)</w:t>
      </w:r>
    </w:p>
    <w:p w14:paraId="41B8B0EB" w14:textId="0150EBF7" w:rsidR="009F3036" w:rsidRDefault="009F3036" w:rsidP="009F3036">
      <w:pPr>
        <w:pStyle w:val="3"/>
      </w:pPr>
      <w:bookmarkStart w:id="14" w:name="_Toc133707145"/>
      <w:proofErr w:type="spellStart"/>
      <w:proofErr w:type="gramStart"/>
      <w:r w:rsidRPr="00002B66">
        <w:t>xutorch.optim</w:t>
      </w:r>
      <w:proofErr w:type="gramEnd"/>
      <w:r w:rsidRPr="00002B66">
        <w:t>.Simple</w:t>
      </w:r>
      <w:r w:rsidR="00B238BD">
        <w:t>Adam</w:t>
      </w:r>
      <w:bookmarkEnd w:id="14"/>
      <w:proofErr w:type="spellEnd"/>
    </w:p>
    <w:p w14:paraId="1161C58D" w14:textId="6C005ADB" w:rsidR="005E107B" w:rsidRDefault="00B0784D" w:rsidP="005E107B">
      <w:pPr>
        <w:ind w:firstLine="480"/>
      </w:pPr>
      <w:r>
        <w:rPr>
          <w:rFonts w:hint="eastAsia"/>
        </w:rPr>
        <w:t>这里</w:t>
      </w:r>
      <w:r w:rsidR="005E107B">
        <w:rPr>
          <w:rFonts w:hint="eastAsia"/>
        </w:rPr>
        <w:t>实现了简单的随机梯度下降（</w:t>
      </w:r>
      <w:r w:rsidR="005E107B">
        <w:rPr>
          <w:rFonts w:hint="eastAsia"/>
        </w:rPr>
        <w:t>SGD</w:t>
      </w:r>
      <w:r w:rsidR="005E107B">
        <w:rPr>
          <w:rFonts w:hint="eastAsia"/>
        </w:rPr>
        <w:t>）算法。</w:t>
      </w:r>
      <w:r w:rsidR="00B151B7">
        <w:rPr>
          <w:rFonts w:hint="eastAsia"/>
        </w:rPr>
        <w:t>为了省略一些不重要的操作（如</w:t>
      </w:r>
      <w:proofErr w:type="spellStart"/>
      <w:r w:rsidR="00B151B7" w:rsidRPr="00B151B7">
        <w:t>zero_grad</w:t>
      </w:r>
      <w:proofErr w:type="spellEnd"/>
      <w:proofErr w:type="gramStart"/>
      <w:r w:rsidR="008B2AC2">
        <w:rPr>
          <w:rFonts w:hint="eastAsia"/>
        </w:rPr>
        <w:t>和另存参数</w:t>
      </w:r>
      <w:proofErr w:type="gramEnd"/>
      <w:r w:rsidR="00B151B7">
        <w:rPr>
          <w:rFonts w:hint="eastAsia"/>
        </w:rPr>
        <w:t>），我令</w:t>
      </w:r>
      <w:r w:rsidR="005E107B">
        <w:rPr>
          <w:rFonts w:hint="eastAsia"/>
        </w:rPr>
        <w:t>该类继承自</w:t>
      </w:r>
      <w:proofErr w:type="spellStart"/>
      <w:r w:rsidR="005E107B">
        <w:rPr>
          <w:rFonts w:hint="eastAsia"/>
        </w:rPr>
        <w:t>PyTorch</w:t>
      </w:r>
      <w:proofErr w:type="spellEnd"/>
      <w:r w:rsidR="005E107B">
        <w:rPr>
          <w:rFonts w:hint="eastAsia"/>
        </w:rPr>
        <w:t>的</w:t>
      </w:r>
      <w:r w:rsidR="005E107B">
        <w:rPr>
          <w:rFonts w:hint="eastAsia"/>
        </w:rPr>
        <w:t>Optimizer</w:t>
      </w:r>
      <w:r w:rsidR="005E107B">
        <w:rPr>
          <w:rFonts w:hint="eastAsia"/>
        </w:rPr>
        <w:t>类。</w:t>
      </w:r>
    </w:p>
    <w:p w14:paraId="4BD36D8D" w14:textId="718EBBD6" w:rsidR="005E107B" w:rsidRDefault="005E107B" w:rsidP="005E107B">
      <w:pPr>
        <w:ind w:firstLine="480"/>
      </w:pPr>
      <w:r>
        <w:rPr>
          <w:rFonts w:hint="eastAsia"/>
        </w:rPr>
        <w:t>构造函数</w:t>
      </w:r>
      <w:r>
        <w:rPr>
          <w:rFonts w:hint="eastAsia"/>
        </w:rPr>
        <w:t>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</w:t>
      </w:r>
      <w:r>
        <w:rPr>
          <w:rFonts w:hint="eastAsia"/>
        </w:rPr>
        <w:t>中，接收</w:t>
      </w:r>
      <w:r w:rsidR="00D146A7">
        <w:rPr>
          <w:rFonts w:hint="eastAsia"/>
        </w:rPr>
        <w:t>五</w:t>
      </w:r>
      <w:r>
        <w:rPr>
          <w:rFonts w:hint="eastAsia"/>
        </w:rPr>
        <w:t>个参数：</w:t>
      </w:r>
      <w:r>
        <w:rPr>
          <w:rFonts w:hint="eastAsia"/>
        </w:rPr>
        <w:t>params</w:t>
      </w:r>
      <w:r>
        <w:rPr>
          <w:rFonts w:hint="eastAsia"/>
        </w:rPr>
        <w:t>表示要更新的参数组成的列表，</w:t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是学习率（默认为</w:t>
      </w:r>
      <w:r>
        <w:rPr>
          <w:rFonts w:hint="eastAsia"/>
        </w:rPr>
        <w:t>0.01</w:t>
      </w:r>
      <w:r>
        <w:rPr>
          <w:rFonts w:hint="eastAsia"/>
        </w:rPr>
        <w:t>），</w:t>
      </w:r>
      <w:r w:rsidR="00D146A7" w:rsidRPr="00D146A7">
        <w:t>betas</w:t>
      </w:r>
      <w:r w:rsidR="004C2ECC">
        <w:rPr>
          <w:rFonts w:hint="eastAsia"/>
        </w:rPr>
        <w:t>是</w:t>
      </w:r>
      <w:r w:rsidR="000934CD" w:rsidRPr="000934CD">
        <w:rPr>
          <w:rFonts w:hint="eastAsia"/>
        </w:rPr>
        <w:t>指数衰减率</w:t>
      </w:r>
      <w:r w:rsidR="00DE5AE7">
        <w:rPr>
          <w:rFonts w:hint="eastAsia"/>
        </w:rPr>
        <w:t>（默认为</w:t>
      </w:r>
      <w:r w:rsidR="00DE5AE7" w:rsidRPr="00D146A7">
        <w:t>(0.9, 0.999)</w:t>
      </w:r>
      <w:r w:rsidR="00DE5AE7">
        <w:rPr>
          <w:rFonts w:hint="eastAsia"/>
        </w:rPr>
        <w:t>）</w:t>
      </w:r>
      <w:r w:rsidR="00766FDB">
        <w:rPr>
          <w:rFonts w:hint="eastAsia"/>
        </w:rPr>
        <w:t>，</w:t>
      </w:r>
      <w:r w:rsidR="00D146A7" w:rsidRPr="00D146A7">
        <w:t>eps</w:t>
      </w:r>
      <w:r w:rsidR="004C2ECC">
        <w:rPr>
          <w:rFonts w:hint="eastAsia"/>
        </w:rPr>
        <w:t>是小常数</w:t>
      </w:r>
      <w:r w:rsidR="002A5EE6">
        <w:rPr>
          <w:rFonts w:hint="eastAsia"/>
        </w:rPr>
        <w:t>（默认为</w:t>
      </w:r>
      <w:r w:rsidR="002A5EE6" w:rsidRPr="00D146A7">
        <w:t>1e-8</w:t>
      </w:r>
      <w:r w:rsidR="002A5EE6">
        <w:rPr>
          <w:rFonts w:hint="eastAsia"/>
        </w:rPr>
        <w:t>）</w:t>
      </w:r>
      <w:r w:rsidR="00D146A7" w:rsidRPr="00D146A7">
        <w:t xml:space="preserve">, </w:t>
      </w:r>
      <w:proofErr w:type="spellStart"/>
      <w:r w:rsidR="00D146A7" w:rsidRPr="00D146A7">
        <w:t>weight_decay</w:t>
      </w:r>
      <w:proofErr w:type="spellEnd"/>
      <w:r w:rsidR="004C2ECC">
        <w:rPr>
          <w:rFonts w:hint="eastAsia"/>
        </w:rPr>
        <w:t>是</w:t>
      </w:r>
      <w:r w:rsidR="000934CD">
        <w:rPr>
          <w:rFonts w:hint="eastAsia"/>
        </w:rPr>
        <w:t>正则化</w:t>
      </w:r>
      <w:r w:rsidR="004C2ECC">
        <w:rPr>
          <w:rFonts w:hint="eastAsia"/>
        </w:rPr>
        <w:t>系数</w:t>
      </w:r>
      <w:r w:rsidR="00076DFE">
        <w:rPr>
          <w:rFonts w:hint="eastAsia"/>
        </w:rPr>
        <w:t>（默认为</w:t>
      </w:r>
      <w:r w:rsidR="00076DFE">
        <w:rPr>
          <w:rFonts w:hint="eastAsia"/>
        </w:rPr>
        <w:t>0</w:t>
      </w:r>
      <w:r w:rsidR="00076DFE">
        <w:rPr>
          <w:rFonts w:hint="eastAsia"/>
        </w:rPr>
        <w:t>）</w:t>
      </w:r>
      <w:r>
        <w:rPr>
          <w:rFonts w:hint="eastAsia"/>
        </w:rPr>
        <w:t>。</w:t>
      </w:r>
    </w:p>
    <w:p w14:paraId="588296E0" w14:textId="0EFA6A5C" w:rsidR="00BB5B6A" w:rsidRDefault="005E107B" w:rsidP="005E107B">
      <w:pPr>
        <w:ind w:firstLine="480"/>
      </w:pPr>
      <w:r>
        <w:rPr>
          <w:rFonts w:hint="eastAsia"/>
        </w:rPr>
        <w:t>类中的</w:t>
      </w:r>
      <w:r>
        <w:rPr>
          <w:rFonts w:hint="eastAsia"/>
        </w:rPr>
        <w:t>step</w:t>
      </w:r>
      <w:r>
        <w:rPr>
          <w:rFonts w:hint="eastAsia"/>
        </w:rPr>
        <w:t>方法是</w:t>
      </w:r>
      <w:r w:rsidR="00077C56">
        <w:rPr>
          <w:rFonts w:hint="eastAsia"/>
        </w:rPr>
        <w:t>该</w:t>
      </w:r>
      <w:r>
        <w:rPr>
          <w:rFonts w:hint="eastAsia"/>
        </w:rPr>
        <w:t>优化器的核心方法，用于更新参数</w:t>
      </w:r>
      <w:r w:rsidR="006B554A">
        <w:rPr>
          <w:rFonts w:hint="eastAsia"/>
        </w:rPr>
        <w:t>，</w:t>
      </w:r>
      <w:proofErr w:type="gramStart"/>
      <w:r w:rsidR="006B554A" w:rsidRPr="0020335F">
        <w:rPr>
          <w:rFonts w:hint="eastAsia"/>
          <w:b/>
          <w:bCs/>
        </w:rPr>
        <w:t>参考自</w:t>
      </w:r>
      <w:proofErr w:type="gramEnd"/>
      <w:r w:rsidR="006B554A" w:rsidRPr="0020335F">
        <w:rPr>
          <w:rFonts w:hint="eastAsia"/>
          <w:b/>
          <w:bCs/>
        </w:rPr>
        <w:t>课程</w:t>
      </w:r>
      <w:r w:rsidR="006B554A" w:rsidRPr="0020335F">
        <w:rPr>
          <w:rFonts w:hint="eastAsia"/>
          <w:b/>
          <w:bCs/>
        </w:rPr>
        <w:t>PPT</w:t>
      </w:r>
      <w:r w:rsidR="006B554A" w:rsidRPr="0020335F">
        <w:rPr>
          <w:rFonts w:hint="eastAsia"/>
          <w:b/>
          <w:bCs/>
        </w:rPr>
        <w:t>中的</w:t>
      </w:r>
      <w:r w:rsidR="006B554A" w:rsidRPr="0020335F">
        <w:rPr>
          <w:rFonts w:hint="eastAsia"/>
          <w:b/>
          <w:bCs/>
        </w:rPr>
        <w:t>Chap</w:t>
      </w:r>
      <w:r w:rsidR="006B554A" w:rsidRPr="0020335F">
        <w:rPr>
          <w:b/>
          <w:bCs/>
        </w:rPr>
        <w:t xml:space="preserve">3 </w:t>
      </w:r>
      <w:r w:rsidR="006B554A" w:rsidRPr="0020335F">
        <w:rPr>
          <w:rFonts w:hint="eastAsia"/>
          <w:b/>
          <w:bCs/>
        </w:rPr>
        <w:t>P</w:t>
      </w:r>
      <w:r w:rsidR="006B554A" w:rsidRPr="0020335F">
        <w:rPr>
          <w:b/>
          <w:bCs/>
        </w:rPr>
        <w:t>6</w:t>
      </w:r>
      <w:r w:rsidR="00C621C1">
        <w:rPr>
          <w:b/>
          <w:bCs/>
        </w:rPr>
        <w:t>8</w:t>
      </w:r>
      <w:r w:rsidR="006B554A" w:rsidRPr="0020335F">
        <w:rPr>
          <w:b/>
          <w:bCs/>
        </w:rPr>
        <w:t xml:space="preserve"> </w:t>
      </w:r>
      <w:r w:rsidR="00136A6C">
        <w:rPr>
          <w:rFonts w:hint="eastAsia"/>
          <w:b/>
          <w:bCs/>
        </w:rPr>
        <w:t>A</w:t>
      </w:r>
      <w:r w:rsidR="00136A6C">
        <w:rPr>
          <w:b/>
          <w:bCs/>
        </w:rPr>
        <w:t>dam</w:t>
      </w:r>
      <w:r>
        <w:rPr>
          <w:rFonts w:hint="eastAsia"/>
        </w:rPr>
        <w:t>。</w:t>
      </w:r>
    </w:p>
    <w:p w14:paraId="7F5F5D67" w14:textId="79253908" w:rsidR="00195387" w:rsidRDefault="00307EB6" w:rsidP="00172BB7">
      <w:pPr>
        <w:pStyle w:val="ac"/>
      </w:pPr>
      <w:r>
        <w:lastRenderedPageBreak/>
        <w:drawing>
          <wp:inline distT="0" distB="0" distL="0" distR="0" wp14:anchorId="2409DE5F" wp14:editId="6BCA21CE">
            <wp:extent cx="5939790" cy="334137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0151" w14:textId="0ACFB835" w:rsidR="00F27B0E" w:rsidRDefault="005E107B" w:rsidP="00BB0204">
      <w:pPr>
        <w:ind w:firstLine="480"/>
      </w:pPr>
      <w:r>
        <w:rPr>
          <w:rFonts w:hint="eastAsia"/>
        </w:rPr>
        <w:t>在这个方法中，</w:t>
      </w:r>
      <w:r w:rsidR="00D117D3" w:rsidRPr="00D117D3">
        <w:rPr>
          <w:rFonts w:hint="eastAsia"/>
        </w:rPr>
        <w:t>对于每个参数</w:t>
      </w:r>
      <w:r w:rsidR="00D117D3" w:rsidRPr="00D117D3">
        <w:rPr>
          <w:rFonts w:hint="eastAsia"/>
        </w:rPr>
        <w:t>param</w:t>
      </w:r>
      <w:r w:rsidR="00D117D3" w:rsidRPr="00D117D3">
        <w:rPr>
          <w:rFonts w:hint="eastAsia"/>
        </w:rPr>
        <w:t>，如果其梯度为</w:t>
      </w:r>
      <w:r w:rsidR="00D117D3" w:rsidRPr="00D117D3">
        <w:rPr>
          <w:rFonts w:hint="eastAsia"/>
        </w:rPr>
        <w:t>None</w:t>
      </w:r>
      <w:r w:rsidR="00D117D3" w:rsidRPr="00D117D3">
        <w:rPr>
          <w:rFonts w:hint="eastAsia"/>
        </w:rPr>
        <w:t>，则跳过此参数。否则，根据当前的学习率、动量参数</w:t>
      </w:r>
      <w:r w:rsidR="00D117D3" w:rsidRPr="00D117D3">
        <w:rPr>
          <w:rFonts w:hint="eastAsia"/>
        </w:rPr>
        <w:t>beta1</w:t>
      </w:r>
      <w:r w:rsidR="00D117D3" w:rsidRPr="00D117D3">
        <w:rPr>
          <w:rFonts w:hint="eastAsia"/>
        </w:rPr>
        <w:t>和</w:t>
      </w:r>
      <w:r w:rsidR="00D117D3" w:rsidRPr="00D117D3">
        <w:rPr>
          <w:rFonts w:hint="eastAsia"/>
        </w:rPr>
        <w:t>beta2</w:t>
      </w:r>
      <w:r w:rsidR="00D117D3" w:rsidRPr="00D117D3">
        <w:rPr>
          <w:rFonts w:hint="eastAsia"/>
        </w:rPr>
        <w:t>以及梯度</w:t>
      </w:r>
      <w:r w:rsidR="00D117D3" w:rsidRPr="00D117D3">
        <w:rPr>
          <w:rFonts w:hint="eastAsia"/>
        </w:rPr>
        <w:t>grad</w:t>
      </w:r>
      <w:r w:rsidR="00D117D3" w:rsidRPr="00D117D3">
        <w:rPr>
          <w:rFonts w:hint="eastAsia"/>
        </w:rPr>
        <w:t>，更新其对应的状态</w:t>
      </w:r>
      <w:r w:rsidR="00D117D3" w:rsidRPr="00D117D3">
        <w:rPr>
          <w:rFonts w:hint="eastAsia"/>
        </w:rPr>
        <w:t>state</w:t>
      </w:r>
      <w:r w:rsidR="00D117D3" w:rsidRPr="00D117D3">
        <w:rPr>
          <w:rFonts w:hint="eastAsia"/>
        </w:rPr>
        <w:t>，包括步数</w:t>
      </w:r>
      <w:r w:rsidR="00D117D3" w:rsidRPr="00D117D3">
        <w:rPr>
          <w:rFonts w:hint="eastAsia"/>
        </w:rPr>
        <w:t>step</w:t>
      </w:r>
      <w:r w:rsidR="00D117D3" w:rsidRPr="00D117D3">
        <w:rPr>
          <w:rFonts w:hint="eastAsia"/>
        </w:rPr>
        <w:t>、一次动量的指数平均值</w:t>
      </w:r>
      <w:proofErr w:type="spellStart"/>
      <w:r w:rsidR="00D117D3" w:rsidRPr="00D117D3">
        <w:rPr>
          <w:rFonts w:hint="eastAsia"/>
        </w:rPr>
        <w:t>exp_avg</w:t>
      </w:r>
      <w:proofErr w:type="spellEnd"/>
      <w:r w:rsidR="00D117D3" w:rsidRPr="00D117D3">
        <w:rPr>
          <w:rFonts w:hint="eastAsia"/>
        </w:rPr>
        <w:t>和二次动量的指数平均值</w:t>
      </w:r>
      <w:proofErr w:type="spellStart"/>
      <w:r w:rsidR="00D117D3" w:rsidRPr="00D117D3">
        <w:rPr>
          <w:rFonts w:hint="eastAsia"/>
        </w:rPr>
        <w:t>exp_avg_sq</w:t>
      </w:r>
      <w:proofErr w:type="spellEnd"/>
      <w:r w:rsidR="00D117D3" w:rsidRPr="00D117D3">
        <w:rPr>
          <w:rFonts w:hint="eastAsia"/>
        </w:rPr>
        <w:t>。然后，利用偏差修正项对指数平均值进行修正，计算步长</w:t>
      </w:r>
      <w:proofErr w:type="spellStart"/>
      <w:r w:rsidR="00D117D3" w:rsidRPr="00D117D3">
        <w:rPr>
          <w:rFonts w:hint="eastAsia"/>
        </w:rPr>
        <w:t>step_size</w:t>
      </w:r>
      <w:proofErr w:type="spellEnd"/>
      <w:r w:rsidR="00D117D3" w:rsidRPr="00D117D3">
        <w:rPr>
          <w:rFonts w:hint="eastAsia"/>
        </w:rPr>
        <w:t>，并更新参数的值。如果设置了</w:t>
      </w:r>
      <w:proofErr w:type="spellStart"/>
      <w:r w:rsidR="00D117D3" w:rsidRPr="00D117D3">
        <w:rPr>
          <w:rFonts w:hint="eastAsia"/>
        </w:rPr>
        <w:t>weight_decay</w:t>
      </w:r>
      <w:proofErr w:type="spellEnd"/>
      <w:r w:rsidR="00D117D3" w:rsidRPr="00D117D3">
        <w:rPr>
          <w:rFonts w:hint="eastAsia"/>
        </w:rPr>
        <w:t>，则还需要对参数进行权值衰减</w:t>
      </w:r>
      <w:r>
        <w:rPr>
          <w:rFonts w:hint="eastAsia"/>
        </w:rPr>
        <w:t>。</w:t>
      </w:r>
      <w:r w:rsidR="004B46F4">
        <w:rPr>
          <w:rFonts w:hint="eastAsia"/>
        </w:rPr>
        <w:t>注意，如果不在</w:t>
      </w:r>
      <w:r w:rsidR="004B46F4">
        <w:rPr>
          <w:rFonts w:hint="eastAsia"/>
        </w:rPr>
        <w:t>step</w:t>
      </w:r>
      <w:r w:rsidR="004B46F4">
        <w:rPr>
          <w:rFonts w:hint="eastAsia"/>
        </w:rPr>
        <w:t>内部清空梯度（</w:t>
      </w:r>
      <w:proofErr w:type="spellStart"/>
      <w:r w:rsidR="004B46F4">
        <w:rPr>
          <w:rFonts w:hint="eastAsia"/>
        </w:rPr>
        <w:t>p</w:t>
      </w:r>
      <w:r w:rsidR="004B46F4">
        <w:t>.data</w:t>
      </w:r>
      <w:proofErr w:type="spellEnd"/>
      <w:r w:rsidR="004B46F4">
        <w:t>=None</w:t>
      </w:r>
      <w:r w:rsidR="004B46F4">
        <w:rPr>
          <w:rFonts w:hint="eastAsia"/>
        </w:rPr>
        <w:t>），则一定要在代码外部显式地书写</w:t>
      </w:r>
      <w:proofErr w:type="spellStart"/>
      <w:r w:rsidR="0006603E" w:rsidRPr="0006603E">
        <w:t>optimizer.zero_</w:t>
      </w:r>
      <w:proofErr w:type="gramStart"/>
      <w:r w:rsidR="0006603E" w:rsidRPr="0006603E">
        <w:t>grad</w:t>
      </w:r>
      <w:proofErr w:type="spellEnd"/>
      <w:r w:rsidR="0006603E" w:rsidRPr="0006603E">
        <w:t>(</w:t>
      </w:r>
      <w:proofErr w:type="gramEnd"/>
      <w:r w:rsidR="0006603E" w:rsidRPr="0006603E">
        <w:t>)</w:t>
      </w:r>
    </w:p>
    <w:p w14:paraId="050E4F20" w14:textId="4C770816" w:rsidR="005E107B" w:rsidRPr="005E107B" w:rsidRDefault="005E107B" w:rsidP="005E107B">
      <w:pPr>
        <w:ind w:firstLine="480"/>
      </w:pPr>
      <w:r>
        <w:rPr>
          <w:rFonts w:hint="eastAsia"/>
        </w:rPr>
        <w:t>需要注意的是，对于</w:t>
      </w:r>
      <w:r w:rsidR="002A50B6">
        <w:rPr>
          <w:rFonts w:hint="eastAsia"/>
        </w:rPr>
        <w:t>原地</w:t>
      </w:r>
      <w:r w:rsidR="0057785E">
        <w:rPr>
          <w:rFonts w:hint="eastAsia"/>
        </w:rPr>
        <w:t>方法</w:t>
      </w:r>
      <w:proofErr w:type="spellStart"/>
      <w:r>
        <w:rPr>
          <w:rFonts w:hint="eastAsia"/>
        </w:rPr>
        <w:t>buf.mul</w:t>
      </w:r>
      <w:proofErr w:type="spellEnd"/>
      <w:r>
        <w:rPr>
          <w:rFonts w:hint="eastAsia"/>
        </w:rPr>
        <w:t>_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p.data.add</w:t>
      </w:r>
      <w:proofErr w:type="spellEnd"/>
      <w:r>
        <w:rPr>
          <w:rFonts w:hint="eastAsia"/>
        </w:rPr>
        <w:t>_</w:t>
      </w:r>
      <w:r>
        <w:rPr>
          <w:rFonts w:hint="eastAsia"/>
        </w:rPr>
        <w:t>中的</w:t>
      </w:r>
      <w:r>
        <w:rPr>
          <w:rFonts w:hint="eastAsia"/>
        </w:rPr>
        <w:t>alpha</w:t>
      </w:r>
      <w:r>
        <w:rPr>
          <w:rFonts w:hint="eastAsia"/>
        </w:rPr>
        <w:t>参数，它们的含义分别是乘数和加数的系数，用于对乘积或加和进行缩放。</w:t>
      </w:r>
    </w:p>
    <w:p w14:paraId="6B0BFCF3" w14:textId="77777777" w:rsidR="0029161F" w:rsidRPr="0029161F" w:rsidRDefault="0029161F" w:rsidP="0029161F">
      <w:pPr>
        <w:widowControl/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shd w:val="clear" w:color="auto" w:fill="FFFFFF"/>
        <w:spacing w:line="240" w:lineRule="auto"/>
        <w:ind w:firstLineChars="0" w:firstLine="0"/>
        <w:jc w:val="left"/>
        <w:rPr>
          <w:rFonts w:ascii="JetBrains Mono" w:hAnsi="JetBrains Mono" w:cs="JetBrains Mono"/>
          <w:color w:val="080808"/>
          <w:kern w:val="0"/>
          <w:sz w:val="20"/>
          <w:szCs w:val="20"/>
        </w:rPr>
      </w:pPr>
      <w:r w:rsidRPr="0029161F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import 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torch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29161F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import </w:t>
      </w:r>
      <w:proofErr w:type="spellStart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torch.optim</w:t>
      </w:r>
      <w:proofErr w:type="spellEnd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</w:t>
      </w:r>
      <w:r w:rsidRPr="0029161F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as </w:t>
      </w:r>
      <w:proofErr w:type="spellStart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optim</w:t>
      </w:r>
      <w:proofErr w:type="spellEnd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29161F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 xml:space="preserve"># extend from </w:t>
      </w:r>
      <w:proofErr w:type="spellStart"/>
      <w:r w:rsidRPr="0029161F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torch.optim.Optimizer</w:t>
      </w:r>
      <w:proofErr w:type="spellEnd"/>
      <w:r w:rsidRPr="0029161F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, '</w:t>
      </w:r>
      <w:proofErr w:type="spellStart"/>
      <w:r w:rsidRPr="0029161F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zero_grad</w:t>
      </w:r>
      <w:proofErr w:type="spellEnd"/>
      <w:r w:rsidRPr="0029161F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' method can be omitted</w:t>
      </w:r>
      <w:r w:rsidRPr="0029161F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br/>
      </w:r>
      <w:r w:rsidRPr="0029161F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class </w:t>
      </w:r>
      <w:proofErr w:type="spellStart"/>
      <w:r w:rsidRPr="0029161F">
        <w:rPr>
          <w:rFonts w:ascii="JetBrains Mono" w:hAnsi="JetBrains Mono" w:cs="JetBrains Mono"/>
          <w:color w:val="000000"/>
          <w:kern w:val="0"/>
          <w:sz w:val="20"/>
          <w:szCs w:val="20"/>
        </w:rPr>
        <w:t>SimpleAdam</w:t>
      </w:r>
      <w:proofErr w:type="spellEnd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optim.Optimizer</w:t>
      </w:r>
      <w:proofErr w:type="spellEnd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):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29161F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def </w:t>
      </w:r>
      <w:r w:rsidRPr="0029161F">
        <w:rPr>
          <w:rFonts w:ascii="JetBrains Mono" w:hAnsi="JetBrains Mono" w:cs="JetBrains Mono"/>
          <w:color w:val="B200B2"/>
          <w:kern w:val="0"/>
          <w:sz w:val="20"/>
          <w:szCs w:val="20"/>
        </w:rPr>
        <w:t>__</w:t>
      </w:r>
      <w:proofErr w:type="spellStart"/>
      <w:r w:rsidRPr="0029161F">
        <w:rPr>
          <w:rFonts w:ascii="JetBrains Mono" w:hAnsi="JetBrains Mono" w:cs="JetBrains Mono"/>
          <w:color w:val="B200B2"/>
          <w:kern w:val="0"/>
          <w:sz w:val="20"/>
          <w:szCs w:val="20"/>
        </w:rPr>
        <w:t>init</w:t>
      </w:r>
      <w:proofErr w:type="spellEnd"/>
      <w:r w:rsidRPr="0029161F">
        <w:rPr>
          <w:rFonts w:ascii="JetBrains Mono" w:hAnsi="JetBrains Mono" w:cs="JetBrains Mono"/>
          <w:color w:val="B200B2"/>
          <w:kern w:val="0"/>
          <w:sz w:val="20"/>
          <w:szCs w:val="20"/>
        </w:rPr>
        <w:t>__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r w:rsidRPr="0029161F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params, </w:t>
      </w:r>
      <w:proofErr w:type="spellStart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lr</w:t>
      </w:r>
      <w:proofErr w:type="spellEnd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29161F">
        <w:rPr>
          <w:rFonts w:ascii="JetBrains Mono" w:hAnsi="JetBrains Mono" w:cs="JetBrains Mono"/>
          <w:color w:val="1750EB"/>
          <w:kern w:val="0"/>
          <w:sz w:val="20"/>
          <w:szCs w:val="20"/>
        </w:rPr>
        <w:t>0.001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, betas=(</w:t>
      </w:r>
      <w:r w:rsidRPr="0029161F">
        <w:rPr>
          <w:rFonts w:ascii="JetBrains Mono" w:hAnsi="JetBrains Mono" w:cs="JetBrains Mono"/>
          <w:color w:val="1750EB"/>
          <w:kern w:val="0"/>
          <w:sz w:val="20"/>
          <w:szCs w:val="20"/>
        </w:rPr>
        <w:t>0.9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r w:rsidRPr="0029161F">
        <w:rPr>
          <w:rFonts w:ascii="JetBrains Mono" w:hAnsi="JetBrains Mono" w:cs="JetBrains Mono"/>
          <w:color w:val="1750EB"/>
          <w:kern w:val="0"/>
          <w:sz w:val="20"/>
          <w:szCs w:val="20"/>
        </w:rPr>
        <w:t>0.999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), eps=</w:t>
      </w:r>
      <w:r w:rsidRPr="0029161F">
        <w:rPr>
          <w:rFonts w:ascii="JetBrains Mono" w:hAnsi="JetBrains Mono" w:cs="JetBrains Mono"/>
          <w:color w:val="1750EB"/>
          <w:kern w:val="0"/>
          <w:sz w:val="20"/>
          <w:szCs w:val="20"/>
        </w:rPr>
        <w:t>1e-8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proofErr w:type="spellStart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weight_decay</w:t>
      </w:r>
      <w:proofErr w:type="spellEnd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29161F">
        <w:rPr>
          <w:rFonts w:ascii="JetBrains Mono" w:hAnsi="JetBrains Mono" w:cs="JetBrains Mono"/>
          <w:color w:val="1750EB"/>
          <w:kern w:val="0"/>
          <w:sz w:val="20"/>
          <w:szCs w:val="20"/>
        </w:rPr>
        <w:t>0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):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defaults = </w:t>
      </w:r>
      <w:proofErr w:type="spellStart"/>
      <w:r w:rsidRPr="0029161F">
        <w:rPr>
          <w:rFonts w:ascii="JetBrains Mono" w:hAnsi="JetBrains Mono" w:cs="JetBrains Mono"/>
          <w:color w:val="000080"/>
          <w:kern w:val="0"/>
          <w:sz w:val="20"/>
          <w:szCs w:val="20"/>
        </w:rPr>
        <w:t>dict</w:t>
      </w:r>
      <w:proofErr w:type="spellEnd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29161F">
        <w:rPr>
          <w:rFonts w:ascii="JetBrains Mono" w:hAnsi="JetBrains Mono" w:cs="JetBrains Mono"/>
          <w:color w:val="660099"/>
          <w:kern w:val="0"/>
          <w:sz w:val="20"/>
          <w:szCs w:val="20"/>
        </w:rPr>
        <w:t>lr</w:t>
      </w:r>
      <w:proofErr w:type="spellEnd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proofErr w:type="spellStart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lr</w:t>
      </w:r>
      <w:proofErr w:type="spellEnd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r w:rsidRPr="0029161F">
        <w:rPr>
          <w:rFonts w:ascii="JetBrains Mono" w:hAnsi="JetBrains Mono" w:cs="JetBrains Mono"/>
          <w:color w:val="660099"/>
          <w:kern w:val="0"/>
          <w:sz w:val="20"/>
          <w:szCs w:val="20"/>
        </w:rPr>
        <w:t>betas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=betas, </w:t>
      </w:r>
      <w:r w:rsidRPr="0029161F">
        <w:rPr>
          <w:rFonts w:ascii="JetBrains Mono" w:hAnsi="JetBrains Mono" w:cs="JetBrains Mono"/>
          <w:color w:val="660099"/>
          <w:kern w:val="0"/>
          <w:sz w:val="20"/>
          <w:szCs w:val="20"/>
        </w:rPr>
        <w:t>eps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=eps, </w:t>
      </w:r>
      <w:proofErr w:type="spellStart"/>
      <w:r w:rsidRPr="0029161F">
        <w:rPr>
          <w:rFonts w:ascii="JetBrains Mono" w:hAnsi="JetBrains Mono" w:cs="JetBrains Mono"/>
          <w:color w:val="660099"/>
          <w:kern w:val="0"/>
          <w:sz w:val="20"/>
          <w:szCs w:val="20"/>
        </w:rPr>
        <w:t>weight_decay</w:t>
      </w:r>
      <w:proofErr w:type="spellEnd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proofErr w:type="spellStart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weight_decay</w:t>
      </w:r>
      <w:proofErr w:type="spellEnd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)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29161F">
        <w:rPr>
          <w:rFonts w:ascii="JetBrains Mono" w:hAnsi="JetBrains Mono" w:cs="JetBrains Mono"/>
          <w:color w:val="000080"/>
          <w:kern w:val="0"/>
          <w:sz w:val="20"/>
          <w:szCs w:val="20"/>
        </w:rPr>
        <w:t>super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SimpleAdam</w:t>
      </w:r>
      <w:proofErr w:type="spellEnd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r w:rsidRPr="0029161F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).</w:t>
      </w:r>
      <w:r w:rsidRPr="0029161F">
        <w:rPr>
          <w:rFonts w:ascii="JetBrains Mono" w:hAnsi="JetBrains Mono" w:cs="JetBrains Mono"/>
          <w:color w:val="B200B2"/>
          <w:kern w:val="0"/>
          <w:sz w:val="20"/>
          <w:szCs w:val="20"/>
        </w:rPr>
        <w:t>__</w:t>
      </w:r>
      <w:proofErr w:type="spellStart"/>
      <w:r w:rsidRPr="0029161F">
        <w:rPr>
          <w:rFonts w:ascii="JetBrains Mono" w:hAnsi="JetBrains Mono" w:cs="JetBrains Mono"/>
          <w:color w:val="B200B2"/>
          <w:kern w:val="0"/>
          <w:sz w:val="20"/>
          <w:szCs w:val="20"/>
        </w:rPr>
        <w:t>init</w:t>
      </w:r>
      <w:proofErr w:type="spellEnd"/>
      <w:r w:rsidRPr="0029161F">
        <w:rPr>
          <w:rFonts w:ascii="JetBrains Mono" w:hAnsi="JetBrains Mono" w:cs="JetBrains Mono"/>
          <w:color w:val="B200B2"/>
          <w:kern w:val="0"/>
          <w:sz w:val="20"/>
          <w:szCs w:val="20"/>
        </w:rPr>
        <w:t>__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(params, defaults)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29161F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for 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group </w:t>
      </w:r>
      <w:r w:rsidRPr="0029161F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in </w:t>
      </w:r>
      <w:proofErr w:type="spellStart"/>
      <w:r w:rsidRPr="0029161F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.param_groups</w:t>
      </w:r>
      <w:proofErr w:type="spellEnd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: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    </w:t>
      </w:r>
      <w:r w:rsidRPr="0029161F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for 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param </w:t>
      </w:r>
      <w:r w:rsidRPr="0029161F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in 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group[</w:t>
      </w:r>
      <w:r w:rsidRPr="0029161F">
        <w:rPr>
          <w:rFonts w:ascii="JetBrains Mono" w:hAnsi="JetBrains Mono" w:cs="JetBrains Mono"/>
          <w:color w:val="067D17"/>
          <w:kern w:val="0"/>
          <w:sz w:val="20"/>
          <w:szCs w:val="20"/>
        </w:rPr>
        <w:t>'params'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]: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        state = </w:t>
      </w:r>
      <w:proofErr w:type="spellStart"/>
      <w:r w:rsidRPr="0029161F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.state</w:t>
      </w:r>
      <w:proofErr w:type="spellEnd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[param]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        state[</w:t>
      </w:r>
      <w:r w:rsidRPr="0029161F">
        <w:rPr>
          <w:rFonts w:ascii="JetBrains Mono" w:hAnsi="JetBrains Mono" w:cs="JetBrains Mono"/>
          <w:color w:val="067D17"/>
          <w:kern w:val="0"/>
          <w:sz w:val="20"/>
          <w:szCs w:val="20"/>
        </w:rPr>
        <w:t>'step'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] = </w:t>
      </w:r>
      <w:r w:rsidRPr="0029161F">
        <w:rPr>
          <w:rFonts w:ascii="JetBrains Mono" w:hAnsi="JetBrains Mono" w:cs="JetBrains Mono"/>
          <w:color w:val="1750EB"/>
          <w:kern w:val="0"/>
          <w:sz w:val="20"/>
          <w:szCs w:val="20"/>
        </w:rPr>
        <w:t>0</w:t>
      </w:r>
      <w:r w:rsidRPr="0029161F">
        <w:rPr>
          <w:rFonts w:ascii="JetBrains Mono" w:hAnsi="JetBrains Mono" w:cs="JetBrains Mono"/>
          <w:color w:val="1750EB"/>
          <w:kern w:val="0"/>
          <w:sz w:val="20"/>
          <w:szCs w:val="20"/>
        </w:rPr>
        <w:br/>
        <w:t xml:space="preserve">                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state[</w:t>
      </w:r>
      <w:r w:rsidRPr="0029161F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proofErr w:type="spellStart"/>
      <w:r w:rsidRPr="0029161F">
        <w:rPr>
          <w:rFonts w:ascii="JetBrains Mono" w:hAnsi="JetBrains Mono" w:cs="JetBrains Mono"/>
          <w:color w:val="067D17"/>
          <w:kern w:val="0"/>
          <w:sz w:val="20"/>
          <w:szCs w:val="20"/>
        </w:rPr>
        <w:t>exp_avg</w:t>
      </w:r>
      <w:proofErr w:type="spellEnd"/>
      <w:r w:rsidRPr="0029161F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] = </w:t>
      </w:r>
      <w:proofErr w:type="spellStart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torch.zeros_like</w:t>
      </w:r>
      <w:proofErr w:type="spellEnd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param.data</w:t>
      </w:r>
      <w:proofErr w:type="spellEnd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)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lastRenderedPageBreak/>
        <w:t xml:space="preserve">                state[</w:t>
      </w:r>
      <w:r w:rsidRPr="0029161F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proofErr w:type="spellStart"/>
      <w:r w:rsidRPr="0029161F">
        <w:rPr>
          <w:rFonts w:ascii="JetBrains Mono" w:hAnsi="JetBrains Mono" w:cs="JetBrains Mono"/>
          <w:color w:val="067D17"/>
          <w:kern w:val="0"/>
          <w:sz w:val="20"/>
          <w:szCs w:val="20"/>
        </w:rPr>
        <w:t>exp_avg_sq</w:t>
      </w:r>
      <w:proofErr w:type="spellEnd"/>
      <w:r w:rsidRPr="0029161F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] = </w:t>
      </w:r>
      <w:proofErr w:type="spellStart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torch.zeros_like</w:t>
      </w:r>
      <w:proofErr w:type="spellEnd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param.data</w:t>
      </w:r>
      <w:proofErr w:type="spellEnd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)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29161F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def </w:t>
      </w:r>
      <w:r w:rsidRPr="0029161F">
        <w:rPr>
          <w:rFonts w:ascii="JetBrains Mono" w:hAnsi="JetBrains Mono" w:cs="JetBrains Mono"/>
          <w:color w:val="00627A"/>
          <w:kern w:val="0"/>
          <w:sz w:val="20"/>
          <w:szCs w:val="20"/>
        </w:rPr>
        <w:t>step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r w:rsidRPr="0029161F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):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29161F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for 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group </w:t>
      </w:r>
      <w:r w:rsidRPr="0029161F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in </w:t>
      </w:r>
      <w:proofErr w:type="spellStart"/>
      <w:r w:rsidRPr="0029161F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.param_groups</w:t>
      </w:r>
      <w:proofErr w:type="spellEnd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: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    </w:t>
      </w:r>
      <w:r w:rsidRPr="0029161F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for 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param </w:t>
      </w:r>
      <w:r w:rsidRPr="0029161F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in 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group[</w:t>
      </w:r>
      <w:r w:rsidRPr="0029161F">
        <w:rPr>
          <w:rFonts w:ascii="JetBrains Mono" w:hAnsi="JetBrains Mono" w:cs="JetBrains Mono"/>
          <w:color w:val="067D17"/>
          <w:kern w:val="0"/>
          <w:sz w:val="20"/>
          <w:szCs w:val="20"/>
        </w:rPr>
        <w:t>'params'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]:  </w:t>
      </w:r>
      <w:r w:rsidRPr="0029161F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 xml:space="preserve"># </w:t>
      </w:r>
      <w:r w:rsidRPr="0029161F">
        <w:rPr>
          <w:rFonts w:ascii="宋体" w:hAnsi="宋体" w:cs="JetBrains Mono" w:hint="eastAsia"/>
          <w:i/>
          <w:iCs/>
          <w:color w:val="8C8C8C"/>
          <w:kern w:val="0"/>
          <w:sz w:val="20"/>
          <w:szCs w:val="20"/>
        </w:rPr>
        <w:t>这个</w:t>
      </w:r>
      <w:r w:rsidRPr="0029161F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params</w:t>
      </w:r>
      <w:r w:rsidRPr="0029161F">
        <w:rPr>
          <w:rFonts w:ascii="宋体" w:hAnsi="宋体" w:cs="JetBrains Mono" w:hint="eastAsia"/>
          <w:i/>
          <w:iCs/>
          <w:color w:val="8C8C8C"/>
          <w:kern w:val="0"/>
          <w:sz w:val="20"/>
          <w:szCs w:val="20"/>
        </w:rPr>
        <w:t>其实是</w:t>
      </w:r>
      <w:r w:rsidRPr="0029161F"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</w:rPr>
        <w:t>weights</w:t>
      </w:r>
      <w:r w:rsidRPr="0029161F">
        <w:rPr>
          <w:rFonts w:ascii="宋体" w:hAnsi="宋体" w:cs="JetBrains Mono" w:hint="eastAsia"/>
          <w:i/>
          <w:iCs/>
          <w:color w:val="8C8C8C"/>
          <w:kern w:val="0"/>
          <w:sz w:val="20"/>
          <w:szCs w:val="20"/>
        </w:rPr>
        <w:t>而不是模型的超参数</w:t>
      </w:r>
      <w:r w:rsidRPr="0029161F">
        <w:rPr>
          <w:rFonts w:ascii="宋体" w:hAnsi="宋体" w:cs="JetBrains Mono" w:hint="eastAsia"/>
          <w:i/>
          <w:iCs/>
          <w:color w:val="8C8C8C"/>
          <w:kern w:val="0"/>
          <w:sz w:val="20"/>
          <w:szCs w:val="20"/>
        </w:rPr>
        <w:br/>
        <w:t xml:space="preserve">                </w:t>
      </w:r>
      <w:r w:rsidRPr="0029161F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if </w:t>
      </w:r>
      <w:proofErr w:type="spellStart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param.grad</w:t>
      </w:r>
      <w:proofErr w:type="spellEnd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</w:t>
      </w:r>
      <w:r w:rsidRPr="0029161F">
        <w:rPr>
          <w:rFonts w:ascii="JetBrains Mono" w:hAnsi="JetBrains Mono" w:cs="JetBrains Mono"/>
          <w:color w:val="0033B3"/>
          <w:kern w:val="0"/>
          <w:sz w:val="20"/>
          <w:szCs w:val="20"/>
        </w:rPr>
        <w:t>is None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: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            </w:t>
      </w:r>
      <w:r w:rsidRPr="0029161F">
        <w:rPr>
          <w:rFonts w:ascii="JetBrains Mono" w:hAnsi="JetBrains Mono" w:cs="JetBrains Mono"/>
          <w:color w:val="0033B3"/>
          <w:kern w:val="0"/>
          <w:sz w:val="20"/>
          <w:szCs w:val="20"/>
        </w:rPr>
        <w:t>continue</w:t>
      </w:r>
      <w:r w:rsidRPr="0029161F">
        <w:rPr>
          <w:rFonts w:ascii="JetBrains Mono" w:hAnsi="JetBrains Mono" w:cs="JetBrains Mono"/>
          <w:color w:val="0033B3"/>
          <w:kern w:val="0"/>
          <w:sz w:val="20"/>
          <w:szCs w:val="20"/>
        </w:rPr>
        <w:br/>
        <w:t xml:space="preserve">                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grad = </w:t>
      </w:r>
      <w:proofErr w:type="spellStart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param.grad.data</w:t>
      </w:r>
      <w:proofErr w:type="spellEnd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        state = </w:t>
      </w:r>
      <w:proofErr w:type="spellStart"/>
      <w:r w:rsidRPr="0029161F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.state</w:t>
      </w:r>
      <w:proofErr w:type="spellEnd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[param]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        state[</w:t>
      </w:r>
      <w:r w:rsidRPr="0029161F">
        <w:rPr>
          <w:rFonts w:ascii="JetBrains Mono" w:hAnsi="JetBrains Mono" w:cs="JetBrains Mono"/>
          <w:color w:val="067D17"/>
          <w:kern w:val="0"/>
          <w:sz w:val="20"/>
          <w:szCs w:val="20"/>
        </w:rPr>
        <w:t>'step'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] += </w:t>
      </w:r>
      <w:r w:rsidRPr="0029161F">
        <w:rPr>
          <w:rFonts w:ascii="JetBrains Mono" w:hAnsi="JetBrains Mono" w:cs="JetBrains Mono"/>
          <w:color w:val="1750EB"/>
          <w:kern w:val="0"/>
          <w:sz w:val="20"/>
          <w:szCs w:val="20"/>
        </w:rPr>
        <w:t>1</w:t>
      </w:r>
      <w:r w:rsidRPr="0029161F">
        <w:rPr>
          <w:rFonts w:ascii="JetBrains Mono" w:hAnsi="JetBrains Mono" w:cs="JetBrains Mono"/>
          <w:color w:val="1750EB"/>
          <w:kern w:val="0"/>
          <w:sz w:val="20"/>
          <w:szCs w:val="20"/>
        </w:rPr>
        <w:br/>
      </w:r>
      <w:r w:rsidRPr="0029161F">
        <w:rPr>
          <w:rFonts w:ascii="JetBrains Mono" w:hAnsi="JetBrains Mono" w:cs="JetBrains Mono"/>
          <w:color w:val="1750EB"/>
          <w:kern w:val="0"/>
          <w:sz w:val="20"/>
          <w:szCs w:val="20"/>
        </w:rPr>
        <w:br/>
        <w:t xml:space="preserve">                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beta1, beta2 = group[</w:t>
      </w:r>
      <w:r w:rsidRPr="0029161F">
        <w:rPr>
          <w:rFonts w:ascii="JetBrains Mono" w:hAnsi="JetBrains Mono" w:cs="JetBrains Mono"/>
          <w:color w:val="067D17"/>
          <w:kern w:val="0"/>
          <w:sz w:val="20"/>
          <w:szCs w:val="20"/>
        </w:rPr>
        <w:t>'betas'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]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exp_avg</w:t>
      </w:r>
      <w:proofErr w:type="spellEnd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= state[</w:t>
      </w:r>
      <w:r w:rsidRPr="0029161F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proofErr w:type="spellStart"/>
      <w:r w:rsidRPr="0029161F">
        <w:rPr>
          <w:rFonts w:ascii="JetBrains Mono" w:hAnsi="JetBrains Mono" w:cs="JetBrains Mono"/>
          <w:color w:val="067D17"/>
          <w:kern w:val="0"/>
          <w:sz w:val="20"/>
          <w:szCs w:val="20"/>
        </w:rPr>
        <w:t>exp_avg</w:t>
      </w:r>
      <w:proofErr w:type="spellEnd"/>
      <w:r w:rsidRPr="0029161F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]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exp_avg_sq</w:t>
      </w:r>
      <w:proofErr w:type="spellEnd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= state[</w:t>
      </w:r>
      <w:r w:rsidRPr="0029161F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proofErr w:type="spellStart"/>
      <w:r w:rsidRPr="0029161F">
        <w:rPr>
          <w:rFonts w:ascii="JetBrains Mono" w:hAnsi="JetBrains Mono" w:cs="JetBrains Mono"/>
          <w:color w:val="067D17"/>
          <w:kern w:val="0"/>
          <w:sz w:val="20"/>
          <w:szCs w:val="20"/>
        </w:rPr>
        <w:t>exp_avg_sq</w:t>
      </w:r>
      <w:proofErr w:type="spellEnd"/>
      <w:r w:rsidRPr="0029161F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]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exp_avg.mul</w:t>
      </w:r>
      <w:proofErr w:type="spellEnd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_(beta1).add_(grad, </w:t>
      </w:r>
      <w:r w:rsidRPr="0029161F">
        <w:rPr>
          <w:rFonts w:ascii="JetBrains Mono" w:hAnsi="JetBrains Mono" w:cs="JetBrains Mono"/>
          <w:color w:val="660099"/>
          <w:kern w:val="0"/>
          <w:sz w:val="20"/>
          <w:szCs w:val="20"/>
        </w:rPr>
        <w:t>alpha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29161F">
        <w:rPr>
          <w:rFonts w:ascii="JetBrains Mono" w:hAnsi="JetBrains Mono" w:cs="JetBrains Mono"/>
          <w:color w:val="1750EB"/>
          <w:kern w:val="0"/>
          <w:sz w:val="20"/>
          <w:szCs w:val="20"/>
        </w:rPr>
        <w:t xml:space="preserve">1 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- beta1)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exp_avg_sq.mul</w:t>
      </w:r>
      <w:proofErr w:type="spellEnd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_(beta2).</w:t>
      </w:r>
      <w:proofErr w:type="spellStart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addcmul</w:t>
      </w:r>
      <w:proofErr w:type="spellEnd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_(grad, grad, </w:t>
      </w:r>
      <w:r w:rsidRPr="0029161F">
        <w:rPr>
          <w:rFonts w:ascii="JetBrains Mono" w:hAnsi="JetBrains Mono" w:cs="JetBrains Mono"/>
          <w:color w:val="660099"/>
          <w:kern w:val="0"/>
          <w:sz w:val="20"/>
          <w:szCs w:val="20"/>
        </w:rPr>
        <w:t>value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29161F">
        <w:rPr>
          <w:rFonts w:ascii="JetBrains Mono" w:hAnsi="JetBrains Mono" w:cs="JetBrains Mono"/>
          <w:color w:val="1750EB"/>
          <w:kern w:val="0"/>
          <w:sz w:val="20"/>
          <w:szCs w:val="20"/>
        </w:rPr>
        <w:t xml:space="preserve">1 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- beta2)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        bias_correction1 = </w:t>
      </w:r>
      <w:r w:rsidRPr="0029161F">
        <w:rPr>
          <w:rFonts w:ascii="JetBrains Mono" w:hAnsi="JetBrains Mono" w:cs="JetBrains Mono"/>
          <w:color w:val="1750EB"/>
          <w:kern w:val="0"/>
          <w:sz w:val="20"/>
          <w:szCs w:val="20"/>
        </w:rPr>
        <w:t xml:space="preserve">1 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- beta1 ** state[</w:t>
      </w:r>
      <w:r w:rsidRPr="0029161F">
        <w:rPr>
          <w:rFonts w:ascii="JetBrains Mono" w:hAnsi="JetBrains Mono" w:cs="JetBrains Mono"/>
          <w:color w:val="067D17"/>
          <w:kern w:val="0"/>
          <w:sz w:val="20"/>
          <w:szCs w:val="20"/>
        </w:rPr>
        <w:t>'step'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]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        bias_correction2 = </w:t>
      </w:r>
      <w:r w:rsidRPr="0029161F">
        <w:rPr>
          <w:rFonts w:ascii="JetBrains Mono" w:hAnsi="JetBrains Mono" w:cs="JetBrains Mono"/>
          <w:color w:val="1750EB"/>
          <w:kern w:val="0"/>
          <w:sz w:val="20"/>
          <w:szCs w:val="20"/>
        </w:rPr>
        <w:t xml:space="preserve">1 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- beta2 ** state[</w:t>
      </w:r>
      <w:r w:rsidRPr="0029161F">
        <w:rPr>
          <w:rFonts w:ascii="JetBrains Mono" w:hAnsi="JetBrains Mono" w:cs="JetBrains Mono"/>
          <w:color w:val="067D17"/>
          <w:kern w:val="0"/>
          <w:sz w:val="20"/>
          <w:szCs w:val="20"/>
        </w:rPr>
        <w:t>'step'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]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step_size</w:t>
      </w:r>
      <w:proofErr w:type="spellEnd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= group[</w:t>
      </w:r>
      <w:r w:rsidRPr="0029161F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proofErr w:type="spellStart"/>
      <w:r w:rsidRPr="0029161F">
        <w:rPr>
          <w:rFonts w:ascii="JetBrains Mono" w:hAnsi="JetBrains Mono" w:cs="JetBrains Mono"/>
          <w:color w:val="067D17"/>
          <w:kern w:val="0"/>
          <w:sz w:val="20"/>
          <w:szCs w:val="20"/>
        </w:rPr>
        <w:t>lr</w:t>
      </w:r>
      <w:proofErr w:type="spellEnd"/>
      <w:r w:rsidRPr="0029161F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] * (bias_correction2 ** </w:t>
      </w:r>
      <w:r w:rsidRPr="0029161F">
        <w:rPr>
          <w:rFonts w:ascii="JetBrains Mono" w:hAnsi="JetBrains Mono" w:cs="JetBrains Mono"/>
          <w:color w:val="1750EB"/>
          <w:kern w:val="0"/>
          <w:sz w:val="20"/>
          <w:szCs w:val="20"/>
        </w:rPr>
        <w:t>0.5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) / bias_correction1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        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        </w:t>
      </w:r>
      <w:r w:rsidRPr="0029161F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if 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group[</w:t>
      </w:r>
      <w:r w:rsidRPr="0029161F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proofErr w:type="spellStart"/>
      <w:r w:rsidRPr="0029161F">
        <w:rPr>
          <w:rFonts w:ascii="JetBrains Mono" w:hAnsi="JetBrains Mono" w:cs="JetBrains Mono"/>
          <w:color w:val="067D17"/>
          <w:kern w:val="0"/>
          <w:sz w:val="20"/>
          <w:szCs w:val="20"/>
        </w:rPr>
        <w:t>weight_decay</w:t>
      </w:r>
      <w:proofErr w:type="spellEnd"/>
      <w:r w:rsidRPr="0029161F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] != </w:t>
      </w:r>
      <w:r w:rsidRPr="0029161F">
        <w:rPr>
          <w:rFonts w:ascii="JetBrains Mono" w:hAnsi="JetBrains Mono" w:cs="JetBrains Mono"/>
          <w:color w:val="1750EB"/>
          <w:kern w:val="0"/>
          <w:sz w:val="20"/>
          <w:szCs w:val="20"/>
        </w:rPr>
        <w:t>0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: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param.data.add</w:t>
      </w:r>
      <w:proofErr w:type="spellEnd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_(-group[</w:t>
      </w:r>
      <w:r w:rsidRPr="0029161F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proofErr w:type="spellStart"/>
      <w:r w:rsidRPr="0029161F">
        <w:rPr>
          <w:rFonts w:ascii="JetBrains Mono" w:hAnsi="JetBrains Mono" w:cs="JetBrains Mono"/>
          <w:color w:val="067D17"/>
          <w:kern w:val="0"/>
          <w:sz w:val="20"/>
          <w:szCs w:val="20"/>
        </w:rPr>
        <w:t>lr</w:t>
      </w:r>
      <w:proofErr w:type="spellEnd"/>
      <w:r w:rsidRPr="0029161F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] * group[</w:t>
      </w:r>
      <w:r w:rsidRPr="0029161F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proofErr w:type="spellStart"/>
      <w:r w:rsidRPr="0029161F">
        <w:rPr>
          <w:rFonts w:ascii="JetBrains Mono" w:hAnsi="JetBrains Mono" w:cs="JetBrains Mono"/>
          <w:color w:val="067D17"/>
          <w:kern w:val="0"/>
          <w:sz w:val="20"/>
          <w:szCs w:val="20"/>
        </w:rPr>
        <w:t>weight_decay</w:t>
      </w:r>
      <w:proofErr w:type="spellEnd"/>
      <w:r w:rsidRPr="0029161F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], </w:t>
      </w:r>
      <w:proofErr w:type="spellStart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param.data</w:t>
      </w:r>
      <w:proofErr w:type="spellEnd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)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param.data.add</w:t>
      </w:r>
      <w:proofErr w:type="spellEnd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_(</w:t>
      </w:r>
      <w:proofErr w:type="spellStart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exp_avg</w:t>
      </w:r>
      <w:proofErr w:type="spellEnd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/ (</w:t>
      </w:r>
      <w:proofErr w:type="spellStart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exp_avg_sq.sqrt</w:t>
      </w:r>
      <w:proofErr w:type="spellEnd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() + group[</w:t>
      </w:r>
      <w:r w:rsidRPr="0029161F">
        <w:rPr>
          <w:rFonts w:ascii="JetBrains Mono" w:hAnsi="JetBrains Mono" w:cs="JetBrains Mono"/>
          <w:color w:val="067D17"/>
          <w:kern w:val="0"/>
          <w:sz w:val="20"/>
          <w:szCs w:val="20"/>
        </w:rPr>
        <w:t>'eps'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]), </w:t>
      </w:r>
      <w:r w:rsidRPr="0029161F">
        <w:rPr>
          <w:rFonts w:ascii="JetBrains Mono" w:hAnsi="JetBrains Mono" w:cs="JetBrains Mono"/>
          <w:color w:val="660099"/>
          <w:kern w:val="0"/>
          <w:sz w:val="20"/>
          <w:szCs w:val="20"/>
        </w:rPr>
        <w:t>alpha</w:t>
      </w:r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=-</w:t>
      </w:r>
      <w:proofErr w:type="spellStart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step_size</w:t>
      </w:r>
      <w:proofErr w:type="spellEnd"/>
      <w:r w:rsidRPr="0029161F">
        <w:rPr>
          <w:rFonts w:ascii="JetBrains Mono" w:hAnsi="JetBrains Mono" w:cs="JetBrains Mono"/>
          <w:color w:val="080808"/>
          <w:kern w:val="0"/>
          <w:sz w:val="20"/>
          <w:szCs w:val="20"/>
        </w:rPr>
        <w:t>)</w:t>
      </w:r>
    </w:p>
    <w:p w14:paraId="715E9F0F" w14:textId="24667A46" w:rsidR="003A1EF5" w:rsidRDefault="009F3036" w:rsidP="009F3036">
      <w:pPr>
        <w:pStyle w:val="3"/>
      </w:pPr>
      <w:bookmarkStart w:id="15" w:name="_Toc133707146"/>
      <w:proofErr w:type="spellStart"/>
      <w:proofErr w:type="gramStart"/>
      <w:r w:rsidRPr="00002B66">
        <w:t>xutorch.loss</w:t>
      </w:r>
      <w:proofErr w:type="gramEnd"/>
      <w:r w:rsidRPr="00002B66">
        <w:t>.</w:t>
      </w:r>
      <w:r w:rsidR="00281304">
        <w:rPr>
          <w:rFonts w:hint="eastAsia"/>
        </w:rPr>
        <w:t>CE</w:t>
      </w:r>
      <w:bookmarkEnd w:id="15"/>
      <w:proofErr w:type="spellEnd"/>
    </w:p>
    <w:p w14:paraId="384AAD50" w14:textId="3F749668" w:rsidR="003E25C7" w:rsidRPr="00E2781E" w:rsidRDefault="00D13D4D" w:rsidP="00652DBD">
      <w:pPr>
        <w:ind w:firstLine="480"/>
        <w:rPr>
          <w:b/>
          <w:bCs/>
        </w:rPr>
      </w:pPr>
      <w:r>
        <w:rPr>
          <w:rFonts w:hint="eastAsia"/>
        </w:rPr>
        <w:t>该类</w:t>
      </w:r>
      <w:r w:rsidR="004F2399">
        <w:rPr>
          <w:rFonts w:hint="eastAsia"/>
        </w:rPr>
        <w:t>用于计算</w:t>
      </w:r>
      <w:r w:rsidR="00E8339F" w:rsidRPr="00E8339F">
        <w:rPr>
          <w:rFonts w:hint="eastAsia"/>
        </w:rPr>
        <w:t>交叉熵</w:t>
      </w:r>
      <w:r w:rsidR="00886C3B">
        <w:rPr>
          <w:rFonts w:hint="eastAsia"/>
        </w:rPr>
        <w:t>（</w:t>
      </w:r>
      <w:proofErr w:type="spellStart"/>
      <w:r w:rsidR="00D84830" w:rsidRPr="00D84830">
        <w:t>CrossEntropy</w:t>
      </w:r>
      <w:proofErr w:type="spellEnd"/>
      <w:r w:rsidR="00886C3B">
        <w:rPr>
          <w:rFonts w:hint="eastAsia"/>
        </w:rPr>
        <w:t>）</w:t>
      </w:r>
      <w:r w:rsidR="00E8339F" w:rsidRPr="00E8339F">
        <w:rPr>
          <w:rFonts w:hint="eastAsia"/>
        </w:rPr>
        <w:t>损失函数</w:t>
      </w:r>
      <w:r w:rsidR="004F2399">
        <w:rPr>
          <w:rFonts w:hint="eastAsia"/>
        </w:rPr>
        <w:t>。</w:t>
      </w:r>
    </w:p>
    <w:p w14:paraId="6179F7DF" w14:textId="6D7127F9" w:rsidR="004F2399" w:rsidRDefault="00D508B0" w:rsidP="004F2399">
      <w:pPr>
        <w:ind w:firstLine="480"/>
      </w:pPr>
      <w:r>
        <w:rPr>
          <w:rFonts w:hint="eastAsia"/>
        </w:rPr>
        <w:t>f</w:t>
      </w:r>
      <w:r w:rsidR="004F2399">
        <w:rPr>
          <w:rFonts w:hint="eastAsia"/>
        </w:rPr>
        <w:t>orward</w:t>
      </w:r>
      <w:r w:rsidR="001A52D6">
        <w:rPr>
          <w:rFonts w:hint="eastAsia"/>
        </w:rPr>
        <w:t>方法</w:t>
      </w:r>
      <w:r w:rsidR="004F2399">
        <w:rPr>
          <w:rFonts w:hint="eastAsia"/>
        </w:rPr>
        <w:t>实现了接受两个</w:t>
      </w:r>
      <w:r w:rsidR="00B304F7">
        <w:rPr>
          <w:rFonts w:hint="eastAsia"/>
        </w:rPr>
        <w:t>tensor</w:t>
      </w:r>
      <w:r w:rsidR="004F2399">
        <w:rPr>
          <w:rFonts w:hint="eastAsia"/>
        </w:rPr>
        <w:t>作为输入参数</w:t>
      </w:r>
      <w:r w:rsidR="00A71BBE">
        <w:rPr>
          <w:rFonts w:hint="eastAsia"/>
        </w:rPr>
        <w:t>outputs</w:t>
      </w:r>
      <w:r w:rsidR="004F2399">
        <w:rPr>
          <w:rFonts w:hint="eastAsia"/>
        </w:rPr>
        <w:t>和</w:t>
      </w:r>
      <w:r w:rsidR="004F2399">
        <w:rPr>
          <w:rFonts w:hint="eastAsia"/>
        </w:rPr>
        <w:t>targets</w:t>
      </w:r>
      <w:r w:rsidR="004F2399">
        <w:rPr>
          <w:rFonts w:hint="eastAsia"/>
        </w:rPr>
        <w:t>，</w:t>
      </w:r>
      <w:r w:rsidR="005E7B4B" w:rsidRPr="005E7B4B">
        <w:rPr>
          <w:rFonts w:hint="eastAsia"/>
        </w:rPr>
        <w:t>首先使用</w:t>
      </w:r>
      <w:proofErr w:type="spellStart"/>
      <w:r w:rsidR="005E7B4B" w:rsidRPr="005E7B4B">
        <w:rPr>
          <w:rFonts w:hint="eastAsia"/>
        </w:rPr>
        <w:t>nn.LogSoftmax</w:t>
      </w:r>
      <w:proofErr w:type="spellEnd"/>
      <w:r w:rsidR="005E7B4B" w:rsidRPr="005E7B4B">
        <w:rPr>
          <w:rFonts w:hint="eastAsia"/>
        </w:rPr>
        <w:t>对网络的输出结果进行</w:t>
      </w:r>
      <w:r w:rsidR="005E7B4B" w:rsidRPr="005E7B4B">
        <w:rPr>
          <w:rFonts w:hint="eastAsia"/>
        </w:rPr>
        <w:t xml:space="preserve">log </w:t>
      </w:r>
      <w:proofErr w:type="spellStart"/>
      <w:r w:rsidR="005E7B4B" w:rsidRPr="005E7B4B">
        <w:rPr>
          <w:rFonts w:hint="eastAsia"/>
        </w:rPr>
        <w:t>softmax</w:t>
      </w:r>
      <w:proofErr w:type="spellEnd"/>
      <w:r w:rsidR="005E7B4B" w:rsidRPr="005E7B4B">
        <w:rPr>
          <w:rFonts w:hint="eastAsia"/>
        </w:rPr>
        <w:t>操作，接着使用</w:t>
      </w:r>
      <w:proofErr w:type="spellStart"/>
      <w:r w:rsidR="005E7B4B" w:rsidRPr="005E7B4B">
        <w:rPr>
          <w:rFonts w:hint="eastAsia"/>
        </w:rPr>
        <w:t>nn.NLLLoss</w:t>
      </w:r>
      <w:proofErr w:type="spellEnd"/>
      <w:r w:rsidR="005E7B4B" w:rsidRPr="005E7B4B">
        <w:rPr>
          <w:rFonts w:hint="eastAsia"/>
        </w:rPr>
        <w:t>计算</w:t>
      </w:r>
      <w:r w:rsidR="005E7B4B" w:rsidRPr="005E7B4B">
        <w:rPr>
          <w:rFonts w:hint="eastAsia"/>
        </w:rPr>
        <w:t xml:space="preserve">log </w:t>
      </w:r>
      <w:proofErr w:type="spellStart"/>
      <w:r w:rsidR="005E7B4B" w:rsidRPr="005E7B4B">
        <w:rPr>
          <w:rFonts w:hint="eastAsia"/>
        </w:rPr>
        <w:t>softmax</w:t>
      </w:r>
      <w:proofErr w:type="spellEnd"/>
      <w:r w:rsidR="005E7B4B" w:rsidRPr="005E7B4B">
        <w:rPr>
          <w:rFonts w:hint="eastAsia"/>
        </w:rPr>
        <w:t>的负对数似然损失，并将其返回。</w:t>
      </w:r>
    </w:p>
    <w:p w14:paraId="6DE83BB8" w14:textId="77777777" w:rsidR="00787657" w:rsidRPr="00787657" w:rsidRDefault="00787657" w:rsidP="00787657">
      <w:pPr>
        <w:widowControl/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shd w:val="clear" w:color="auto" w:fill="FFFFFF"/>
        <w:spacing w:line="240" w:lineRule="auto"/>
        <w:ind w:firstLineChars="0" w:firstLine="0"/>
        <w:jc w:val="left"/>
        <w:rPr>
          <w:rFonts w:ascii="JetBrains Mono" w:hAnsi="JetBrains Mono" w:cs="JetBrains Mono"/>
          <w:color w:val="080808"/>
          <w:kern w:val="0"/>
          <w:sz w:val="20"/>
          <w:szCs w:val="20"/>
        </w:rPr>
      </w:pPr>
      <w:r w:rsidRPr="00787657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import </w:t>
      </w:r>
      <w:proofErr w:type="spellStart"/>
      <w:proofErr w:type="gramStart"/>
      <w:r w:rsidRPr="00787657">
        <w:rPr>
          <w:rFonts w:ascii="JetBrains Mono" w:hAnsi="JetBrains Mono" w:cs="JetBrains Mono"/>
          <w:color w:val="080808"/>
          <w:kern w:val="0"/>
          <w:sz w:val="20"/>
          <w:szCs w:val="20"/>
        </w:rPr>
        <w:t>torch.nn</w:t>
      </w:r>
      <w:proofErr w:type="spellEnd"/>
      <w:proofErr w:type="gramEnd"/>
      <w:r w:rsidRPr="00787657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</w:t>
      </w:r>
      <w:r w:rsidRPr="00787657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as </w:t>
      </w:r>
      <w:proofErr w:type="spellStart"/>
      <w:r w:rsidRPr="00787657">
        <w:rPr>
          <w:rFonts w:ascii="JetBrains Mono" w:hAnsi="JetBrains Mono" w:cs="JetBrains Mono"/>
          <w:color w:val="080808"/>
          <w:kern w:val="0"/>
          <w:sz w:val="20"/>
          <w:szCs w:val="20"/>
        </w:rPr>
        <w:t>nn</w:t>
      </w:r>
      <w:proofErr w:type="spellEnd"/>
      <w:r w:rsidRPr="00787657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787657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787657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787657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class </w:t>
      </w:r>
      <w:proofErr w:type="spellStart"/>
      <w:r w:rsidRPr="00787657">
        <w:rPr>
          <w:rFonts w:ascii="JetBrains Mono" w:hAnsi="JetBrains Mono" w:cs="JetBrains Mono"/>
          <w:color w:val="000000"/>
          <w:kern w:val="0"/>
          <w:sz w:val="20"/>
          <w:szCs w:val="20"/>
        </w:rPr>
        <w:t>CrossEntropy</w:t>
      </w:r>
      <w:proofErr w:type="spellEnd"/>
      <w:r w:rsidRPr="00787657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787657">
        <w:rPr>
          <w:rFonts w:ascii="JetBrains Mono" w:hAnsi="JetBrains Mono" w:cs="JetBrains Mono"/>
          <w:color w:val="080808"/>
          <w:kern w:val="0"/>
          <w:sz w:val="20"/>
          <w:szCs w:val="20"/>
        </w:rPr>
        <w:t>nn.Module</w:t>
      </w:r>
      <w:proofErr w:type="spellEnd"/>
      <w:r w:rsidRPr="00787657">
        <w:rPr>
          <w:rFonts w:ascii="JetBrains Mono" w:hAnsi="JetBrains Mono" w:cs="JetBrains Mono"/>
          <w:color w:val="080808"/>
          <w:kern w:val="0"/>
          <w:sz w:val="20"/>
          <w:szCs w:val="20"/>
        </w:rPr>
        <w:t>):</w:t>
      </w:r>
      <w:r w:rsidRPr="00787657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787657">
        <w:rPr>
          <w:rFonts w:ascii="JetBrains Mono" w:hAnsi="JetBrains Mono" w:cs="JetBrains Mono"/>
          <w:color w:val="080808"/>
          <w:kern w:val="0"/>
          <w:sz w:val="20"/>
          <w:szCs w:val="20"/>
        </w:rPr>
        <w:lastRenderedPageBreak/>
        <w:t xml:space="preserve">    </w:t>
      </w:r>
      <w:r w:rsidRPr="00787657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def </w:t>
      </w:r>
      <w:r w:rsidRPr="00787657">
        <w:rPr>
          <w:rFonts w:ascii="JetBrains Mono" w:hAnsi="JetBrains Mono" w:cs="JetBrains Mono"/>
          <w:color w:val="B200B2"/>
          <w:kern w:val="0"/>
          <w:sz w:val="20"/>
          <w:szCs w:val="20"/>
        </w:rPr>
        <w:t>__</w:t>
      </w:r>
      <w:proofErr w:type="spellStart"/>
      <w:r w:rsidRPr="00787657">
        <w:rPr>
          <w:rFonts w:ascii="JetBrains Mono" w:hAnsi="JetBrains Mono" w:cs="JetBrains Mono"/>
          <w:color w:val="B200B2"/>
          <w:kern w:val="0"/>
          <w:sz w:val="20"/>
          <w:szCs w:val="20"/>
        </w:rPr>
        <w:t>init</w:t>
      </w:r>
      <w:proofErr w:type="spellEnd"/>
      <w:r w:rsidRPr="00787657">
        <w:rPr>
          <w:rFonts w:ascii="JetBrains Mono" w:hAnsi="JetBrains Mono" w:cs="JetBrains Mono"/>
          <w:color w:val="B200B2"/>
          <w:kern w:val="0"/>
          <w:sz w:val="20"/>
          <w:szCs w:val="20"/>
        </w:rPr>
        <w:t>__</w:t>
      </w:r>
      <w:r w:rsidRPr="00787657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r w:rsidRPr="00787657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787657">
        <w:rPr>
          <w:rFonts w:ascii="JetBrains Mono" w:hAnsi="JetBrains Mono" w:cs="JetBrains Mono"/>
          <w:color w:val="080808"/>
          <w:kern w:val="0"/>
          <w:sz w:val="20"/>
          <w:szCs w:val="20"/>
        </w:rPr>
        <w:t>):</w:t>
      </w:r>
      <w:r w:rsidRPr="00787657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787657">
        <w:rPr>
          <w:rFonts w:ascii="JetBrains Mono" w:hAnsi="JetBrains Mono" w:cs="JetBrains Mono"/>
          <w:color w:val="000080"/>
          <w:kern w:val="0"/>
          <w:sz w:val="20"/>
          <w:szCs w:val="20"/>
        </w:rPr>
        <w:t>super</w:t>
      </w:r>
      <w:r w:rsidRPr="00787657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787657">
        <w:rPr>
          <w:rFonts w:ascii="JetBrains Mono" w:hAnsi="JetBrains Mono" w:cs="JetBrains Mono"/>
          <w:color w:val="080808"/>
          <w:kern w:val="0"/>
          <w:sz w:val="20"/>
          <w:szCs w:val="20"/>
        </w:rPr>
        <w:t>CrossEntropy</w:t>
      </w:r>
      <w:proofErr w:type="spellEnd"/>
      <w:r w:rsidRPr="00787657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r w:rsidRPr="00787657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787657">
        <w:rPr>
          <w:rFonts w:ascii="JetBrains Mono" w:hAnsi="JetBrains Mono" w:cs="JetBrains Mono"/>
          <w:color w:val="080808"/>
          <w:kern w:val="0"/>
          <w:sz w:val="20"/>
          <w:szCs w:val="20"/>
        </w:rPr>
        <w:t>).</w:t>
      </w:r>
      <w:r w:rsidRPr="00787657">
        <w:rPr>
          <w:rFonts w:ascii="JetBrains Mono" w:hAnsi="JetBrains Mono" w:cs="JetBrains Mono"/>
          <w:color w:val="B200B2"/>
          <w:kern w:val="0"/>
          <w:sz w:val="20"/>
          <w:szCs w:val="20"/>
        </w:rPr>
        <w:t>__</w:t>
      </w:r>
      <w:proofErr w:type="spellStart"/>
      <w:r w:rsidRPr="00787657">
        <w:rPr>
          <w:rFonts w:ascii="JetBrains Mono" w:hAnsi="JetBrains Mono" w:cs="JetBrains Mono"/>
          <w:color w:val="B200B2"/>
          <w:kern w:val="0"/>
          <w:sz w:val="20"/>
          <w:szCs w:val="20"/>
        </w:rPr>
        <w:t>init</w:t>
      </w:r>
      <w:proofErr w:type="spellEnd"/>
      <w:r w:rsidRPr="00787657">
        <w:rPr>
          <w:rFonts w:ascii="JetBrains Mono" w:hAnsi="JetBrains Mono" w:cs="JetBrains Mono"/>
          <w:color w:val="B200B2"/>
          <w:kern w:val="0"/>
          <w:sz w:val="20"/>
          <w:szCs w:val="20"/>
        </w:rPr>
        <w:t>__</w:t>
      </w:r>
      <w:r w:rsidRPr="00787657">
        <w:rPr>
          <w:rFonts w:ascii="JetBrains Mono" w:hAnsi="JetBrains Mono" w:cs="JetBrains Mono"/>
          <w:color w:val="080808"/>
          <w:kern w:val="0"/>
          <w:sz w:val="20"/>
          <w:szCs w:val="20"/>
        </w:rPr>
        <w:t>()</w:t>
      </w:r>
      <w:r w:rsidRPr="00787657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787657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787657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def </w:t>
      </w:r>
      <w:r w:rsidRPr="00787657">
        <w:rPr>
          <w:rFonts w:ascii="JetBrains Mono" w:hAnsi="JetBrains Mono" w:cs="JetBrains Mono"/>
          <w:color w:val="00627A"/>
          <w:kern w:val="0"/>
          <w:sz w:val="20"/>
          <w:szCs w:val="20"/>
        </w:rPr>
        <w:t>forward</w:t>
      </w:r>
      <w:r w:rsidRPr="00787657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r w:rsidRPr="00787657">
        <w:rPr>
          <w:rFonts w:ascii="JetBrains Mono" w:hAnsi="JetBrains Mono" w:cs="JetBrains Mono"/>
          <w:color w:val="94558D"/>
          <w:kern w:val="0"/>
          <w:sz w:val="20"/>
          <w:szCs w:val="20"/>
        </w:rPr>
        <w:t>self</w:t>
      </w:r>
      <w:r w:rsidRPr="00787657">
        <w:rPr>
          <w:rFonts w:ascii="JetBrains Mono" w:hAnsi="JetBrains Mono" w:cs="JetBrains Mono"/>
          <w:color w:val="080808"/>
          <w:kern w:val="0"/>
          <w:sz w:val="20"/>
          <w:szCs w:val="20"/>
        </w:rPr>
        <w:t>, outputs, targets):</w:t>
      </w:r>
      <w:r w:rsidRPr="00787657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87657">
        <w:rPr>
          <w:rFonts w:ascii="JetBrains Mono" w:hAnsi="JetBrains Mono" w:cs="JetBrains Mono"/>
          <w:color w:val="080808"/>
          <w:kern w:val="0"/>
          <w:sz w:val="20"/>
          <w:szCs w:val="20"/>
        </w:rPr>
        <w:t>log_softmax</w:t>
      </w:r>
      <w:proofErr w:type="spellEnd"/>
      <w:r w:rsidRPr="00787657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= </w:t>
      </w:r>
      <w:proofErr w:type="spellStart"/>
      <w:r w:rsidRPr="00787657">
        <w:rPr>
          <w:rFonts w:ascii="JetBrains Mono" w:hAnsi="JetBrains Mono" w:cs="JetBrains Mono"/>
          <w:color w:val="080808"/>
          <w:kern w:val="0"/>
          <w:sz w:val="20"/>
          <w:szCs w:val="20"/>
        </w:rPr>
        <w:t>nn.LogSoftmax</w:t>
      </w:r>
      <w:proofErr w:type="spellEnd"/>
      <w:r w:rsidRPr="00787657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r w:rsidRPr="00787657">
        <w:rPr>
          <w:rFonts w:ascii="JetBrains Mono" w:hAnsi="JetBrains Mono" w:cs="JetBrains Mono"/>
          <w:color w:val="660099"/>
          <w:kern w:val="0"/>
          <w:sz w:val="20"/>
          <w:szCs w:val="20"/>
        </w:rPr>
        <w:t>dim</w:t>
      </w:r>
      <w:r w:rsidRPr="00787657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787657">
        <w:rPr>
          <w:rFonts w:ascii="JetBrains Mono" w:hAnsi="JetBrains Mono" w:cs="JetBrains Mono"/>
          <w:color w:val="1750EB"/>
          <w:kern w:val="0"/>
          <w:sz w:val="20"/>
          <w:szCs w:val="20"/>
        </w:rPr>
        <w:t>1</w:t>
      </w:r>
      <w:r w:rsidRPr="00787657">
        <w:rPr>
          <w:rFonts w:ascii="JetBrains Mono" w:hAnsi="JetBrains Mono" w:cs="JetBrains Mono"/>
          <w:color w:val="080808"/>
          <w:kern w:val="0"/>
          <w:sz w:val="20"/>
          <w:szCs w:val="20"/>
        </w:rPr>
        <w:t>)</w:t>
      </w:r>
      <w:r w:rsidRPr="00787657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87657">
        <w:rPr>
          <w:rFonts w:ascii="JetBrains Mono" w:hAnsi="JetBrains Mono" w:cs="JetBrains Mono"/>
          <w:color w:val="080808"/>
          <w:kern w:val="0"/>
          <w:sz w:val="20"/>
          <w:szCs w:val="20"/>
        </w:rPr>
        <w:t>log_probs</w:t>
      </w:r>
      <w:proofErr w:type="spellEnd"/>
      <w:r w:rsidRPr="00787657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= </w:t>
      </w:r>
      <w:proofErr w:type="spellStart"/>
      <w:r w:rsidRPr="00787657">
        <w:rPr>
          <w:rFonts w:ascii="JetBrains Mono" w:hAnsi="JetBrains Mono" w:cs="JetBrains Mono"/>
          <w:color w:val="080808"/>
          <w:kern w:val="0"/>
          <w:sz w:val="20"/>
          <w:szCs w:val="20"/>
        </w:rPr>
        <w:t>log_softmax</w:t>
      </w:r>
      <w:proofErr w:type="spellEnd"/>
      <w:r w:rsidRPr="00787657">
        <w:rPr>
          <w:rFonts w:ascii="JetBrains Mono" w:hAnsi="JetBrains Mono" w:cs="JetBrains Mono"/>
          <w:color w:val="080808"/>
          <w:kern w:val="0"/>
          <w:sz w:val="20"/>
          <w:szCs w:val="20"/>
        </w:rPr>
        <w:t>(outputs)</w:t>
      </w:r>
      <w:r w:rsidRPr="00787657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loss = </w:t>
      </w:r>
      <w:proofErr w:type="spellStart"/>
      <w:r w:rsidRPr="00787657">
        <w:rPr>
          <w:rFonts w:ascii="JetBrains Mono" w:hAnsi="JetBrains Mono" w:cs="JetBrains Mono"/>
          <w:color w:val="080808"/>
          <w:kern w:val="0"/>
          <w:sz w:val="20"/>
          <w:szCs w:val="20"/>
        </w:rPr>
        <w:t>nn.NLLLoss</w:t>
      </w:r>
      <w:proofErr w:type="spellEnd"/>
      <w:r w:rsidRPr="00787657">
        <w:rPr>
          <w:rFonts w:ascii="JetBrains Mono" w:hAnsi="JetBrains Mono" w:cs="JetBrains Mono"/>
          <w:color w:val="080808"/>
          <w:kern w:val="0"/>
          <w:sz w:val="20"/>
          <w:szCs w:val="20"/>
        </w:rPr>
        <w:t>()(</w:t>
      </w:r>
      <w:proofErr w:type="spellStart"/>
      <w:r w:rsidRPr="00787657">
        <w:rPr>
          <w:rFonts w:ascii="JetBrains Mono" w:hAnsi="JetBrains Mono" w:cs="JetBrains Mono"/>
          <w:color w:val="080808"/>
          <w:kern w:val="0"/>
          <w:sz w:val="20"/>
          <w:szCs w:val="20"/>
        </w:rPr>
        <w:t>log_probs</w:t>
      </w:r>
      <w:proofErr w:type="spellEnd"/>
      <w:r w:rsidRPr="00787657">
        <w:rPr>
          <w:rFonts w:ascii="JetBrains Mono" w:hAnsi="JetBrains Mono" w:cs="JetBrains Mono"/>
          <w:color w:val="080808"/>
          <w:kern w:val="0"/>
          <w:sz w:val="20"/>
          <w:szCs w:val="20"/>
        </w:rPr>
        <w:t>, targets)</w:t>
      </w:r>
      <w:r w:rsidRPr="00787657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787657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return </w:t>
      </w:r>
      <w:r w:rsidRPr="00787657">
        <w:rPr>
          <w:rFonts w:ascii="JetBrains Mono" w:hAnsi="JetBrains Mono" w:cs="JetBrains Mono"/>
          <w:color w:val="080808"/>
          <w:kern w:val="0"/>
          <w:sz w:val="20"/>
          <w:szCs w:val="20"/>
        </w:rPr>
        <w:t>loss</w:t>
      </w:r>
    </w:p>
    <w:p w14:paraId="0313C501" w14:textId="57C055EB" w:rsidR="00694B0A" w:rsidRDefault="00694B0A" w:rsidP="003C735D">
      <w:pPr>
        <w:pStyle w:val="3"/>
      </w:pPr>
      <w:bookmarkStart w:id="16" w:name="_Toc133707147"/>
      <w:proofErr w:type="spellStart"/>
      <w:proofErr w:type="gramStart"/>
      <w:r w:rsidRPr="00694B0A">
        <w:t>xutorch.plot</w:t>
      </w:r>
      <w:proofErr w:type="spellEnd"/>
      <w:proofErr w:type="gramEnd"/>
      <w:r>
        <w:rPr>
          <w:rFonts w:hint="eastAsia"/>
        </w:rPr>
        <w:t>.</w:t>
      </w:r>
      <w:r>
        <w:t>*</w:t>
      </w:r>
      <w:bookmarkEnd w:id="16"/>
    </w:p>
    <w:p w14:paraId="05E57BCB" w14:textId="77777777" w:rsidR="00623869" w:rsidRDefault="002025F9" w:rsidP="0056365A">
      <w:pPr>
        <w:ind w:firstLine="480"/>
      </w:pPr>
      <w:r>
        <w:rPr>
          <w:rFonts w:hint="eastAsia"/>
        </w:rPr>
        <w:t>这里</w:t>
      </w:r>
      <w:r w:rsidR="00EB76C9" w:rsidRPr="00EB76C9">
        <w:rPr>
          <w:rFonts w:hint="eastAsia"/>
        </w:rPr>
        <w:t>包含了三个用于绘图的函数，其中</w:t>
      </w:r>
      <w:r w:rsidR="00623869">
        <w:rPr>
          <w:rFonts w:hint="eastAsia"/>
        </w:rPr>
        <w:t>：</w:t>
      </w:r>
    </w:p>
    <w:p w14:paraId="6B97A499" w14:textId="1C5989AC" w:rsidR="00E30741" w:rsidRDefault="00EB76C9" w:rsidP="0056365A">
      <w:pPr>
        <w:ind w:firstLine="480"/>
      </w:pPr>
      <w:proofErr w:type="spellStart"/>
      <w:r w:rsidRPr="00EB76C9">
        <w:rPr>
          <w:rFonts w:hint="eastAsia"/>
        </w:rPr>
        <w:t>plot_gt_and_pred</w:t>
      </w:r>
      <w:proofErr w:type="spellEnd"/>
      <w:r w:rsidRPr="00EB76C9">
        <w:rPr>
          <w:rFonts w:hint="eastAsia"/>
        </w:rPr>
        <w:t xml:space="preserve"> </w:t>
      </w:r>
      <w:r w:rsidRPr="00EB76C9">
        <w:rPr>
          <w:rFonts w:hint="eastAsia"/>
        </w:rPr>
        <w:t>用于</w:t>
      </w:r>
      <w:r w:rsidR="00C30126">
        <w:rPr>
          <w:rFonts w:hint="eastAsia"/>
        </w:rPr>
        <w:t>绘制</w:t>
      </w:r>
      <w:r w:rsidRPr="00EB76C9">
        <w:rPr>
          <w:rFonts w:hint="eastAsia"/>
        </w:rPr>
        <w:t>预测值与真实值的散点图</w:t>
      </w:r>
      <w:r w:rsidR="00C47EE9">
        <w:rPr>
          <w:rFonts w:hint="eastAsia"/>
        </w:rPr>
        <w:t>（</w:t>
      </w:r>
      <w:r w:rsidR="00C47EE9" w:rsidRPr="00CC0805">
        <w:rPr>
          <w:rFonts w:hint="eastAsia"/>
        </w:rPr>
        <w:t>预测</w:t>
      </w:r>
      <w:r w:rsidR="00C47EE9" w:rsidRPr="00CC0805">
        <w:rPr>
          <w:rFonts w:hint="eastAsia"/>
        </w:rPr>
        <w:t>-</w:t>
      </w:r>
      <w:r w:rsidR="00C47EE9" w:rsidRPr="00CC0805">
        <w:rPr>
          <w:rFonts w:hint="eastAsia"/>
        </w:rPr>
        <w:t>真实值散点图</w:t>
      </w:r>
      <w:r w:rsidR="00C47EE9">
        <w:rPr>
          <w:rFonts w:hint="eastAsia"/>
        </w:rPr>
        <w:t>）</w:t>
      </w:r>
      <w:r w:rsidRPr="00EB76C9">
        <w:rPr>
          <w:rFonts w:hint="eastAsia"/>
        </w:rPr>
        <w:t>；</w:t>
      </w:r>
    </w:p>
    <w:p w14:paraId="118207B5" w14:textId="38EA72A1" w:rsidR="00E30741" w:rsidRDefault="00EB76C9" w:rsidP="0056365A">
      <w:pPr>
        <w:ind w:firstLine="480"/>
      </w:pPr>
      <w:proofErr w:type="spellStart"/>
      <w:r w:rsidRPr="00EB76C9">
        <w:rPr>
          <w:rFonts w:hint="eastAsia"/>
        </w:rPr>
        <w:t>plot_gt_vs_pred</w:t>
      </w:r>
      <w:proofErr w:type="spellEnd"/>
      <w:r w:rsidRPr="00EB76C9">
        <w:rPr>
          <w:rFonts w:hint="eastAsia"/>
        </w:rPr>
        <w:t xml:space="preserve"> </w:t>
      </w:r>
      <w:r w:rsidRPr="00EB76C9">
        <w:rPr>
          <w:rFonts w:hint="eastAsia"/>
        </w:rPr>
        <w:t>用于</w:t>
      </w:r>
      <w:r w:rsidR="00C30126">
        <w:rPr>
          <w:rFonts w:hint="eastAsia"/>
        </w:rPr>
        <w:t>绘制</w:t>
      </w:r>
      <w:r w:rsidRPr="00EB76C9">
        <w:rPr>
          <w:rFonts w:hint="eastAsia"/>
        </w:rPr>
        <w:t>真实值与预测值的曲线图</w:t>
      </w:r>
      <w:r w:rsidR="00214E8D">
        <w:rPr>
          <w:rFonts w:hint="eastAsia"/>
        </w:rPr>
        <w:t>（拟合曲线）</w:t>
      </w:r>
      <w:r w:rsidRPr="00EB76C9">
        <w:rPr>
          <w:rFonts w:hint="eastAsia"/>
        </w:rPr>
        <w:t>；</w:t>
      </w:r>
    </w:p>
    <w:p w14:paraId="08ACFE94" w14:textId="7D3E7ED7" w:rsidR="0056365A" w:rsidRDefault="00EB76C9" w:rsidP="0056365A">
      <w:pPr>
        <w:ind w:firstLine="480"/>
      </w:pPr>
      <w:proofErr w:type="spellStart"/>
      <w:r w:rsidRPr="00EB76C9">
        <w:rPr>
          <w:rFonts w:hint="eastAsia"/>
        </w:rPr>
        <w:t>plot_learning_curve</w:t>
      </w:r>
      <w:proofErr w:type="spellEnd"/>
      <w:r w:rsidRPr="00EB76C9">
        <w:rPr>
          <w:rFonts w:hint="eastAsia"/>
        </w:rPr>
        <w:t xml:space="preserve"> </w:t>
      </w:r>
      <w:r w:rsidRPr="00EB76C9">
        <w:rPr>
          <w:rFonts w:hint="eastAsia"/>
        </w:rPr>
        <w:t>用于</w:t>
      </w:r>
      <w:r w:rsidR="00524E1F">
        <w:rPr>
          <w:rFonts w:hint="eastAsia"/>
        </w:rPr>
        <w:t>绘制</w:t>
      </w:r>
      <w:r w:rsidRPr="00EB76C9">
        <w:rPr>
          <w:rFonts w:hint="eastAsia"/>
        </w:rPr>
        <w:t>训练曲线。</w:t>
      </w:r>
    </w:p>
    <w:p w14:paraId="0974C4BB" w14:textId="77777777" w:rsidR="00686975" w:rsidRPr="00686975" w:rsidRDefault="00686975" w:rsidP="00686975">
      <w:pPr>
        <w:widowControl/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shd w:val="clear" w:color="auto" w:fill="FFFFFF"/>
        <w:spacing w:line="240" w:lineRule="auto"/>
        <w:ind w:firstLineChars="0" w:firstLine="0"/>
        <w:jc w:val="left"/>
        <w:rPr>
          <w:rFonts w:ascii="JetBrains Mono" w:hAnsi="JetBrains Mono" w:cs="JetBrains Mono"/>
          <w:color w:val="080808"/>
          <w:kern w:val="0"/>
          <w:sz w:val="20"/>
          <w:szCs w:val="20"/>
        </w:rPr>
      </w:pPr>
      <w:r w:rsidRPr="00686975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import 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torch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686975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import 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matplotlib.pyplot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</w:t>
      </w:r>
      <w:r w:rsidRPr="00686975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as 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plt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686975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from 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matplotlib.pyplot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</w:t>
      </w:r>
      <w:r w:rsidRPr="00686975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import 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figure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686975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def </w:t>
      </w:r>
      <w:proofErr w:type="spellStart"/>
      <w:r w:rsidRPr="00686975">
        <w:rPr>
          <w:rFonts w:ascii="JetBrains Mono" w:hAnsi="JetBrains Mono" w:cs="JetBrains Mono"/>
          <w:color w:val="00627A"/>
          <w:kern w:val="0"/>
          <w:sz w:val="20"/>
          <w:szCs w:val="20"/>
        </w:rPr>
        <w:t>plot_gt_and_pred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(targets=</w:t>
      </w:r>
      <w:r w:rsidRPr="00686975">
        <w:rPr>
          <w:rFonts w:ascii="JetBrains Mono" w:hAnsi="JetBrains Mono" w:cs="JetBrains Mono"/>
          <w:color w:val="0033B3"/>
          <w:kern w:val="0"/>
          <w:sz w:val="20"/>
          <w:szCs w:val="20"/>
        </w:rPr>
        <w:t>None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, preds=</w:t>
      </w:r>
      <w:r w:rsidRPr="00686975">
        <w:rPr>
          <w:rFonts w:ascii="JetBrains Mono" w:hAnsi="JetBrains Mono" w:cs="JetBrains Mono"/>
          <w:color w:val="0033B3"/>
          <w:kern w:val="0"/>
          <w:sz w:val="20"/>
          <w:szCs w:val="20"/>
        </w:rPr>
        <w:t>None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, bottom=</w:t>
      </w:r>
      <w:r w:rsidRPr="00686975">
        <w:rPr>
          <w:rFonts w:ascii="JetBrains Mono" w:hAnsi="JetBrains Mono" w:cs="JetBrains Mono"/>
          <w:color w:val="1750EB"/>
          <w:kern w:val="0"/>
          <w:sz w:val="20"/>
          <w:szCs w:val="20"/>
        </w:rPr>
        <w:t>0.0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, top=</w:t>
      </w:r>
      <w:r w:rsidRPr="00686975">
        <w:rPr>
          <w:rFonts w:ascii="JetBrains Mono" w:hAnsi="JetBrains Mono" w:cs="JetBrains Mono"/>
          <w:color w:val="1750EB"/>
          <w:kern w:val="0"/>
          <w:sz w:val="20"/>
          <w:szCs w:val="20"/>
        </w:rPr>
        <w:t>35.0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):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686975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import 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os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os.environ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[</w:t>
      </w:r>
      <w:r w:rsidRPr="00686975">
        <w:rPr>
          <w:rFonts w:ascii="JetBrains Mono" w:hAnsi="JetBrains Mono" w:cs="JetBrains Mono"/>
          <w:color w:val="067D17"/>
          <w:kern w:val="0"/>
          <w:sz w:val="20"/>
          <w:szCs w:val="20"/>
        </w:rPr>
        <w:t>"KMP_DUPLICATE_LIB_OK"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] = </w:t>
      </w:r>
      <w:r w:rsidRPr="00686975">
        <w:rPr>
          <w:rFonts w:ascii="JetBrains Mono" w:hAnsi="JetBrains Mono" w:cs="JetBrains Mono"/>
          <w:color w:val="067D17"/>
          <w:kern w:val="0"/>
          <w:sz w:val="20"/>
          <w:szCs w:val="20"/>
        </w:rPr>
        <w:t>"TRUE"</w:t>
      </w:r>
      <w:r w:rsidRPr="00686975">
        <w:rPr>
          <w:rFonts w:ascii="JetBrains Mono" w:hAnsi="JetBrains Mono" w:cs="JetBrains Mono"/>
          <w:color w:val="067D17"/>
          <w:kern w:val="0"/>
          <w:sz w:val="20"/>
          <w:szCs w:val="20"/>
        </w:rPr>
        <w:br/>
      </w:r>
      <w:r w:rsidRPr="00686975">
        <w:rPr>
          <w:rFonts w:ascii="JetBrains Mono" w:hAnsi="JetBrains Mono" w:cs="JetBrains Mono"/>
          <w:color w:val="067D17"/>
          <w:kern w:val="0"/>
          <w:sz w:val="20"/>
          <w:szCs w:val="20"/>
        </w:rPr>
        <w:br/>
        <w:t xml:space="preserve">    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preds = torch.cat(preds, </w:t>
      </w:r>
      <w:r w:rsidRPr="00686975">
        <w:rPr>
          <w:rFonts w:ascii="JetBrains Mono" w:hAnsi="JetBrains Mono" w:cs="JetBrains Mono"/>
          <w:color w:val="660099"/>
          <w:kern w:val="0"/>
          <w:sz w:val="20"/>
          <w:szCs w:val="20"/>
        </w:rPr>
        <w:t>dim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686975">
        <w:rPr>
          <w:rFonts w:ascii="JetBrains Mono" w:hAnsi="JetBrains Mono" w:cs="JetBrains Mono"/>
          <w:color w:val="1750EB"/>
          <w:kern w:val="0"/>
          <w:sz w:val="20"/>
          <w:szCs w:val="20"/>
        </w:rPr>
        <w:t>0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).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numpy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()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targets = torch.cat(targets, </w:t>
      </w:r>
      <w:r w:rsidRPr="00686975">
        <w:rPr>
          <w:rFonts w:ascii="JetBrains Mono" w:hAnsi="JetBrains Mono" w:cs="JetBrains Mono"/>
          <w:color w:val="660099"/>
          <w:kern w:val="0"/>
          <w:sz w:val="20"/>
          <w:szCs w:val="20"/>
        </w:rPr>
        <w:t>dim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686975">
        <w:rPr>
          <w:rFonts w:ascii="JetBrains Mono" w:hAnsi="JetBrains Mono" w:cs="JetBrains Mono"/>
          <w:color w:val="1750EB"/>
          <w:kern w:val="0"/>
          <w:sz w:val="20"/>
          <w:szCs w:val="20"/>
        </w:rPr>
        <w:t>0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).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numpy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()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figure(</w:t>
      </w:r>
      <w:proofErr w:type="spellStart"/>
      <w:r w:rsidRPr="00686975">
        <w:rPr>
          <w:rFonts w:ascii="JetBrains Mono" w:hAnsi="JetBrains Mono" w:cs="JetBrains Mono"/>
          <w:color w:val="660099"/>
          <w:kern w:val="0"/>
          <w:sz w:val="20"/>
          <w:szCs w:val="20"/>
        </w:rPr>
        <w:t>figsize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=(</w:t>
      </w:r>
      <w:r w:rsidRPr="00686975">
        <w:rPr>
          <w:rFonts w:ascii="JetBrains Mono" w:hAnsi="JetBrains Mono" w:cs="JetBrains Mono"/>
          <w:color w:val="1750EB"/>
          <w:kern w:val="0"/>
          <w:sz w:val="20"/>
          <w:szCs w:val="20"/>
        </w:rPr>
        <w:t>5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r w:rsidRPr="00686975">
        <w:rPr>
          <w:rFonts w:ascii="JetBrains Mono" w:hAnsi="JetBrains Mono" w:cs="JetBrains Mono"/>
          <w:color w:val="1750EB"/>
          <w:kern w:val="0"/>
          <w:sz w:val="20"/>
          <w:szCs w:val="20"/>
        </w:rPr>
        <w:t>5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))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plt.scatter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(targets, preds, </w:t>
      </w:r>
      <w:r w:rsidRPr="00686975">
        <w:rPr>
          <w:rFonts w:ascii="JetBrains Mono" w:hAnsi="JetBrains Mono" w:cs="JetBrains Mono"/>
          <w:color w:val="660099"/>
          <w:kern w:val="0"/>
          <w:sz w:val="20"/>
          <w:szCs w:val="20"/>
        </w:rPr>
        <w:t>c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686975">
        <w:rPr>
          <w:rFonts w:ascii="JetBrains Mono" w:hAnsi="JetBrains Mono" w:cs="JetBrains Mono"/>
          <w:color w:val="067D17"/>
          <w:kern w:val="0"/>
          <w:sz w:val="20"/>
          <w:szCs w:val="20"/>
        </w:rPr>
        <w:t>'r'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r w:rsidRPr="00686975">
        <w:rPr>
          <w:rFonts w:ascii="JetBrains Mono" w:hAnsi="JetBrains Mono" w:cs="JetBrains Mono"/>
          <w:color w:val="660099"/>
          <w:kern w:val="0"/>
          <w:sz w:val="20"/>
          <w:szCs w:val="20"/>
        </w:rPr>
        <w:t>alpha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686975">
        <w:rPr>
          <w:rFonts w:ascii="JetBrains Mono" w:hAnsi="JetBrains Mono" w:cs="JetBrains Mono"/>
          <w:color w:val="1750EB"/>
          <w:kern w:val="0"/>
          <w:sz w:val="20"/>
          <w:szCs w:val="20"/>
        </w:rPr>
        <w:t>0.5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)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plt.plot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([bottom, top], [bottom, top], </w:t>
      </w:r>
      <w:r w:rsidRPr="00686975">
        <w:rPr>
          <w:rFonts w:ascii="JetBrains Mono" w:hAnsi="JetBrains Mono" w:cs="JetBrains Mono"/>
          <w:color w:val="660099"/>
          <w:kern w:val="0"/>
          <w:sz w:val="20"/>
          <w:szCs w:val="20"/>
        </w:rPr>
        <w:t>c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686975">
        <w:rPr>
          <w:rFonts w:ascii="JetBrains Mono" w:hAnsi="JetBrains Mono" w:cs="JetBrains Mono"/>
          <w:color w:val="067D17"/>
          <w:kern w:val="0"/>
          <w:sz w:val="20"/>
          <w:szCs w:val="20"/>
        </w:rPr>
        <w:t>'b'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)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plt.xlim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(bottom, top)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plt.ylim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(bottom, top)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plt.xlabel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r w:rsidRPr="00686975">
        <w:rPr>
          <w:rFonts w:ascii="JetBrains Mono" w:hAnsi="JetBrains Mono" w:cs="JetBrains Mono"/>
          <w:color w:val="067D17"/>
          <w:kern w:val="0"/>
          <w:sz w:val="20"/>
          <w:szCs w:val="20"/>
        </w:rPr>
        <w:t>'ground truth value'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)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plt.ylabel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r w:rsidRPr="00686975">
        <w:rPr>
          <w:rFonts w:ascii="JetBrains Mono" w:hAnsi="JetBrains Mono" w:cs="JetBrains Mono"/>
          <w:color w:val="067D17"/>
          <w:kern w:val="0"/>
          <w:sz w:val="20"/>
          <w:szCs w:val="20"/>
        </w:rPr>
        <w:t>'predicted value'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)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plt.title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r w:rsidRPr="00686975">
        <w:rPr>
          <w:rFonts w:ascii="JetBrains Mono" w:hAnsi="JetBrains Mono" w:cs="JetBrains Mono"/>
          <w:color w:val="067D17"/>
          <w:kern w:val="0"/>
          <w:sz w:val="20"/>
          <w:szCs w:val="20"/>
        </w:rPr>
        <w:t xml:space="preserve">'Ground Truth </w:t>
      </w:r>
      <w:proofErr w:type="spellStart"/>
      <w:r w:rsidRPr="00686975">
        <w:rPr>
          <w:rFonts w:ascii="JetBrains Mono" w:hAnsi="JetBrains Mono" w:cs="JetBrains Mono"/>
          <w:color w:val="067D17"/>
          <w:kern w:val="0"/>
          <w:sz w:val="20"/>
          <w:szCs w:val="20"/>
        </w:rPr>
        <w:t>v.s</w:t>
      </w:r>
      <w:proofErr w:type="spellEnd"/>
      <w:r w:rsidRPr="00686975">
        <w:rPr>
          <w:rFonts w:ascii="JetBrains Mono" w:hAnsi="JetBrains Mono" w:cs="JetBrains Mono"/>
          <w:color w:val="067D17"/>
          <w:kern w:val="0"/>
          <w:sz w:val="20"/>
          <w:szCs w:val="20"/>
        </w:rPr>
        <w:t>. Prediction'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)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plt.show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()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686975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def </w:t>
      </w:r>
      <w:proofErr w:type="spellStart"/>
      <w:r w:rsidRPr="00686975">
        <w:rPr>
          <w:rFonts w:ascii="JetBrains Mono" w:hAnsi="JetBrains Mono" w:cs="JetBrains Mono"/>
          <w:color w:val="00627A"/>
          <w:kern w:val="0"/>
          <w:sz w:val="20"/>
          <w:szCs w:val="20"/>
        </w:rPr>
        <w:t>plot_gt_vs_pred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y_true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y_pred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):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y_pred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= torch.cat(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y_pred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r w:rsidRPr="00686975">
        <w:rPr>
          <w:rFonts w:ascii="JetBrains Mono" w:hAnsi="JetBrains Mono" w:cs="JetBrains Mono"/>
          <w:color w:val="660099"/>
          <w:kern w:val="0"/>
          <w:sz w:val="20"/>
          <w:szCs w:val="20"/>
        </w:rPr>
        <w:t>dim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686975">
        <w:rPr>
          <w:rFonts w:ascii="JetBrains Mono" w:hAnsi="JetBrains Mono" w:cs="JetBrains Mono"/>
          <w:color w:val="1750EB"/>
          <w:kern w:val="0"/>
          <w:sz w:val="20"/>
          <w:szCs w:val="20"/>
        </w:rPr>
        <w:t>0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).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numpy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()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y_true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= torch.cat(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y_true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r w:rsidRPr="00686975">
        <w:rPr>
          <w:rFonts w:ascii="JetBrains Mono" w:hAnsi="JetBrains Mono" w:cs="JetBrains Mono"/>
          <w:color w:val="660099"/>
          <w:kern w:val="0"/>
          <w:sz w:val="20"/>
          <w:szCs w:val="20"/>
        </w:rPr>
        <w:t>dim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686975">
        <w:rPr>
          <w:rFonts w:ascii="JetBrains Mono" w:hAnsi="JetBrains Mono" w:cs="JetBrains Mono"/>
          <w:color w:val="1750EB"/>
          <w:kern w:val="0"/>
          <w:sz w:val="20"/>
          <w:szCs w:val="20"/>
        </w:rPr>
        <w:t>0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).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numpy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()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plt.plot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y_true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r w:rsidRPr="00686975">
        <w:rPr>
          <w:rFonts w:ascii="JetBrains Mono" w:hAnsi="JetBrains Mono" w:cs="JetBrains Mono"/>
          <w:color w:val="660099"/>
          <w:kern w:val="0"/>
          <w:sz w:val="20"/>
          <w:szCs w:val="20"/>
        </w:rPr>
        <w:t>label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686975">
        <w:rPr>
          <w:rFonts w:ascii="JetBrains Mono" w:hAnsi="JetBrains Mono" w:cs="JetBrains Mono"/>
          <w:color w:val="067D17"/>
          <w:kern w:val="0"/>
          <w:sz w:val="20"/>
          <w:szCs w:val="20"/>
        </w:rPr>
        <w:t>"</w:t>
      </w:r>
      <w:proofErr w:type="spellStart"/>
      <w:r w:rsidRPr="00686975">
        <w:rPr>
          <w:rFonts w:ascii="JetBrains Mono" w:hAnsi="JetBrains Mono" w:cs="JetBrains Mono"/>
          <w:color w:val="067D17"/>
          <w:kern w:val="0"/>
          <w:sz w:val="20"/>
          <w:szCs w:val="20"/>
        </w:rPr>
        <w:t>gt</w:t>
      </w:r>
      <w:proofErr w:type="spellEnd"/>
      <w:r w:rsidRPr="00686975">
        <w:rPr>
          <w:rFonts w:ascii="JetBrains Mono" w:hAnsi="JetBrains Mono" w:cs="JetBrains Mono"/>
          <w:color w:val="067D17"/>
          <w:kern w:val="0"/>
          <w:sz w:val="20"/>
          <w:szCs w:val="20"/>
        </w:rPr>
        <w:t>"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)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plt.plot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y_pred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r w:rsidRPr="00686975">
        <w:rPr>
          <w:rFonts w:ascii="JetBrains Mono" w:hAnsi="JetBrains Mono" w:cs="JetBrains Mono"/>
          <w:color w:val="660099"/>
          <w:kern w:val="0"/>
          <w:sz w:val="20"/>
          <w:szCs w:val="20"/>
        </w:rPr>
        <w:t>label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686975">
        <w:rPr>
          <w:rFonts w:ascii="JetBrains Mono" w:hAnsi="JetBrains Mono" w:cs="JetBrains Mono"/>
          <w:color w:val="067D17"/>
          <w:kern w:val="0"/>
          <w:sz w:val="20"/>
          <w:szCs w:val="20"/>
        </w:rPr>
        <w:t>"predict"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)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lastRenderedPageBreak/>
        <w:t xml:space="preserve">    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plt.xlabel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r w:rsidRPr="00686975">
        <w:rPr>
          <w:rFonts w:ascii="JetBrains Mono" w:hAnsi="JetBrains Mono" w:cs="JetBrains Mono"/>
          <w:color w:val="067D17"/>
          <w:kern w:val="0"/>
          <w:sz w:val="20"/>
          <w:szCs w:val="20"/>
        </w:rPr>
        <w:t>"index"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)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plt.ylabel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r w:rsidRPr="00686975">
        <w:rPr>
          <w:rFonts w:ascii="JetBrains Mono" w:hAnsi="JetBrains Mono" w:cs="JetBrains Mono"/>
          <w:color w:val="067D17"/>
          <w:kern w:val="0"/>
          <w:sz w:val="20"/>
          <w:szCs w:val="20"/>
        </w:rPr>
        <w:t>"price"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)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plt.legend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r w:rsidRPr="00686975">
        <w:rPr>
          <w:rFonts w:ascii="JetBrains Mono" w:hAnsi="JetBrains Mono" w:cs="JetBrains Mono"/>
          <w:color w:val="660099"/>
          <w:kern w:val="0"/>
          <w:sz w:val="20"/>
          <w:szCs w:val="20"/>
        </w:rPr>
        <w:t>loc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686975">
        <w:rPr>
          <w:rFonts w:ascii="JetBrains Mono" w:hAnsi="JetBrains Mono" w:cs="JetBrains Mono"/>
          <w:color w:val="067D17"/>
          <w:kern w:val="0"/>
          <w:sz w:val="20"/>
          <w:szCs w:val="20"/>
        </w:rPr>
        <w:t>"best"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)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plt.title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r w:rsidRPr="00686975">
        <w:rPr>
          <w:rFonts w:ascii="JetBrains Mono" w:hAnsi="JetBrains Mono" w:cs="JetBrains Mono"/>
          <w:color w:val="067D17"/>
          <w:kern w:val="0"/>
          <w:sz w:val="20"/>
          <w:szCs w:val="20"/>
        </w:rPr>
        <w:t>"</w:t>
      </w:r>
      <w:proofErr w:type="spellStart"/>
      <w:r w:rsidRPr="00686975">
        <w:rPr>
          <w:rFonts w:ascii="JetBrains Mono" w:hAnsi="JetBrains Mono" w:cs="JetBrains Mono"/>
          <w:color w:val="067D17"/>
          <w:kern w:val="0"/>
          <w:sz w:val="20"/>
          <w:szCs w:val="20"/>
        </w:rPr>
        <w:t>gt</w:t>
      </w:r>
      <w:proofErr w:type="spellEnd"/>
      <w:r w:rsidRPr="00686975">
        <w:rPr>
          <w:rFonts w:ascii="JetBrains Mono" w:hAnsi="JetBrains Mono" w:cs="JetBrains Mono"/>
          <w:color w:val="067D17"/>
          <w:kern w:val="0"/>
          <w:sz w:val="20"/>
          <w:szCs w:val="20"/>
        </w:rPr>
        <w:t xml:space="preserve"> </w:t>
      </w:r>
      <w:proofErr w:type="spellStart"/>
      <w:r w:rsidRPr="00686975">
        <w:rPr>
          <w:rFonts w:ascii="JetBrains Mono" w:hAnsi="JetBrains Mono" w:cs="JetBrains Mono"/>
          <w:color w:val="067D17"/>
          <w:kern w:val="0"/>
          <w:sz w:val="20"/>
          <w:szCs w:val="20"/>
        </w:rPr>
        <w:t>v.s</w:t>
      </w:r>
      <w:proofErr w:type="spellEnd"/>
      <w:r w:rsidRPr="00686975">
        <w:rPr>
          <w:rFonts w:ascii="JetBrains Mono" w:hAnsi="JetBrains Mono" w:cs="JetBrains Mono"/>
          <w:color w:val="067D17"/>
          <w:kern w:val="0"/>
          <w:sz w:val="20"/>
          <w:szCs w:val="20"/>
        </w:rPr>
        <w:t>. predict"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)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plt.show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()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br/>
      </w:r>
      <w:r w:rsidRPr="00686975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def </w:t>
      </w:r>
      <w:proofErr w:type="spellStart"/>
      <w:r w:rsidRPr="00686975">
        <w:rPr>
          <w:rFonts w:ascii="JetBrains Mono" w:hAnsi="JetBrains Mono" w:cs="JetBrains Mono"/>
          <w:color w:val="00627A"/>
          <w:kern w:val="0"/>
          <w:sz w:val="20"/>
          <w:szCs w:val="20"/>
        </w:rPr>
        <w:t>plot_learning_curve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loss_record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loss_name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686975">
        <w:rPr>
          <w:rFonts w:ascii="JetBrains Mono" w:hAnsi="JetBrains Mono" w:cs="JetBrains Mono"/>
          <w:color w:val="067D17"/>
          <w:kern w:val="0"/>
          <w:sz w:val="20"/>
          <w:szCs w:val="20"/>
        </w:rPr>
        <w:t>''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, title=</w:t>
      </w:r>
      <w:r w:rsidRPr="00686975">
        <w:rPr>
          <w:rFonts w:ascii="JetBrains Mono" w:hAnsi="JetBrains Mono" w:cs="JetBrains Mono"/>
          <w:color w:val="067D17"/>
          <w:kern w:val="0"/>
          <w:sz w:val="20"/>
          <w:szCs w:val="20"/>
        </w:rPr>
        <w:t>''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, bottom=</w:t>
      </w:r>
      <w:r w:rsidRPr="00686975">
        <w:rPr>
          <w:rFonts w:ascii="JetBrains Mono" w:hAnsi="JetBrains Mono" w:cs="JetBrains Mono"/>
          <w:color w:val="1750EB"/>
          <w:kern w:val="0"/>
          <w:sz w:val="20"/>
          <w:szCs w:val="20"/>
        </w:rPr>
        <w:t>0.0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, top=</w:t>
      </w:r>
      <w:r w:rsidRPr="00686975">
        <w:rPr>
          <w:rFonts w:ascii="JetBrains Mono" w:hAnsi="JetBrains Mono" w:cs="JetBrains Mono"/>
          <w:color w:val="1750EB"/>
          <w:kern w:val="0"/>
          <w:sz w:val="20"/>
          <w:szCs w:val="20"/>
        </w:rPr>
        <w:t>100.0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min_loss_x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686975">
        <w:rPr>
          <w:rFonts w:ascii="JetBrains Mono" w:hAnsi="JetBrains Mono" w:cs="JetBrains Mono"/>
          <w:color w:val="0033B3"/>
          <w:kern w:val="0"/>
          <w:sz w:val="20"/>
          <w:szCs w:val="20"/>
        </w:rPr>
        <w:t>None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min_loss_y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686975">
        <w:rPr>
          <w:rFonts w:ascii="JetBrains Mono" w:hAnsi="JetBrains Mono" w:cs="JetBrains Mono"/>
          <w:color w:val="0033B3"/>
          <w:kern w:val="0"/>
          <w:sz w:val="20"/>
          <w:szCs w:val="20"/>
        </w:rPr>
        <w:t>None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):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x_1 = </w:t>
      </w:r>
      <w:r w:rsidRPr="00686975">
        <w:rPr>
          <w:rFonts w:ascii="JetBrains Mono" w:hAnsi="JetBrains Mono" w:cs="JetBrains Mono"/>
          <w:color w:val="000080"/>
          <w:kern w:val="0"/>
          <w:sz w:val="20"/>
          <w:szCs w:val="20"/>
        </w:rPr>
        <w:t>range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686975">
        <w:rPr>
          <w:rFonts w:ascii="JetBrains Mono" w:hAnsi="JetBrains Mono" w:cs="JetBrains Mono"/>
          <w:color w:val="000080"/>
          <w:kern w:val="0"/>
          <w:sz w:val="20"/>
          <w:szCs w:val="20"/>
        </w:rPr>
        <w:t>len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loss_record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[</w:t>
      </w:r>
      <w:r w:rsidRPr="00686975">
        <w:rPr>
          <w:rFonts w:ascii="JetBrains Mono" w:hAnsi="JetBrains Mono" w:cs="JetBrains Mono"/>
          <w:color w:val="067D17"/>
          <w:kern w:val="0"/>
          <w:sz w:val="20"/>
          <w:szCs w:val="20"/>
        </w:rPr>
        <w:t>'train'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]))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x_2 = x_1[::</w:t>
      </w:r>
      <w:proofErr w:type="spellStart"/>
      <w:r w:rsidRPr="00686975">
        <w:rPr>
          <w:rFonts w:ascii="JetBrains Mono" w:hAnsi="JetBrains Mono" w:cs="JetBrains Mono"/>
          <w:color w:val="000080"/>
          <w:kern w:val="0"/>
          <w:sz w:val="20"/>
          <w:szCs w:val="20"/>
        </w:rPr>
        <w:t>len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loss_record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[</w:t>
      </w:r>
      <w:r w:rsidRPr="00686975">
        <w:rPr>
          <w:rFonts w:ascii="JetBrains Mono" w:hAnsi="JetBrains Mono" w:cs="JetBrains Mono"/>
          <w:color w:val="067D17"/>
          <w:kern w:val="0"/>
          <w:sz w:val="20"/>
          <w:szCs w:val="20"/>
        </w:rPr>
        <w:t>'train'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]) // </w:t>
      </w:r>
      <w:proofErr w:type="spellStart"/>
      <w:r w:rsidRPr="00686975">
        <w:rPr>
          <w:rFonts w:ascii="JetBrains Mono" w:hAnsi="JetBrains Mono" w:cs="JetBrains Mono"/>
          <w:color w:val="000080"/>
          <w:kern w:val="0"/>
          <w:sz w:val="20"/>
          <w:szCs w:val="20"/>
        </w:rPr>
        <w:t>len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loss_record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[</w:t>
      </w:r>
      <w:r w:rsidRPr="00686975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proofErr w:type="spellStart"/>
      <w:r w:rsidRPr="00686975">
        <w:rPr>
          <w:rFonts w:ascii="JetBrains Mono" w:hAnsi="JetBrains Mono" w:cs="JetBrains Mono"/>
          <w:color w:val="067D17"/>
          <w:kern w:val="0"/>
          <w:sz w:val="20"/>
          <w:szCs w:val="20"/>
        </w:rPr>
        <w:t>val</w:t>
      </w:r>
      <w:proofErr w:type="spellEnd"/>
      <w:r w:rsidRPr="00686975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])]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figure(</w:t>
      </w:r>
      <w:proofErr w:type="spellStart"/>
      <w:r w:rsidRPr="00686975">
        <w:rPr>
          <w:rFonts w:ascii="JetBrains Mono" w:hAnsi="JetBrains Mono" w:cs="JetBrains Mono"/>
          <w:color w:val="660099"/>
          <w:kern w:val="0"/>
          <w:sz w:val="20"/>
          <w:szCs w:val="20"/>
        </w:rPr>
        <w:t>figsize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=(</w:t>
      </w:r>
      <w:r w:rsidRPr="00686975">
        <w:rPr>
          <w:rFonts w:ascii="JetBrains Mono" w:hAnsi="JetBrains Mono" w:cs="JetBrains Mono"/>
          <w:color w:val="1750EB"/>
          <w:kern w:val="0"/>
          <w:sz w:val="20"/>
          <w:szCs w:val="20"/>
        </w:rPr>
        <w:t>6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r w:rsidRPr="00686975">
        <w:rPr>
          <w:rFonts w:ascii="JetBrains Mono" w:hAnsi="JetBrains Mono" w:cs="JetBrains Mono"/>
          <w:color w:val="1750EB"/>
          <w:kern w:val="0"/>
          <w:sz w:val="20"/>
          <w:szCs w:val="20"/>
        </w:rPr>
        <w:t>4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))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plt.plot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(x_1, 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loss_record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[</w:t>
      </w:r>
      <w:r w:rsidRPr="00686975">
        <w:rPr>
          <w:rFonts w:ascii="JetBrains Mono" w:hAnsi="JetBrains Mono" w:cs="JetBrains Mono"/>
          <w:color w:val="067D17"/>
          <w:kern w:val="0"/>
          <w:sz w:val="20"/>
          <w:szCs w:val="20"/>
        </w:rPr>
        <w:t>'train'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], </w:t>
      </w:r>
      <w:r w:rsidRPr="00686975">
        <w:rPr>
          <w:rFonts w:ascii="JetBrains Mono" w:hAnsi="JetBrains Mono" w:cs="JetBrains Mono"/>
          <w:color w:val="660099"/>
          <w:kern w:val="0"/>
          <w:sz w:val="20"/>
          <w:szCs w:val="20"/>
        </w:rPr>
        <w:t>c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686975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proofErr w:type="spellStart"/>
      <w:r w:rsidRPr="00686975">
        <w:rPr>
          <w:rFonts w:ascii="JetBrains Mono" w:hAnsi="JetBrains Mono" w:cs="JetBrains Mono"/>
          <w:color w:val="067D17"/>
          <w:kern w:val="0"/>
          <w:sz w:val="20"/>
          <w:szCs w:val="20"/>
        </w:rPr>
        <w:t>tab:red</w:t>
      </w:r>
      <w:proofErr w:type="spellEnd"/>
      <w:r w:rsidRPr="00686975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r w:rsidRPr="00686975">
        <w:rPr>
          <w:rFonts w:ascii="JetBrains Mono" w:hAnsi="JetBrains Mono" w:cs="JetBrains Mono"/>
          <w:color w:val="660099"/>
          <w:kern w:val="0"/>
          <w:sz w:val="20"/>
          <w:szCs w:val="20"/>
        </w:rPr>
        <w:t>label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686975">
        <w:rPr>
          <w:rFonts w:ascii="JetBrains Mono" w:hAnsi="JetBrains Mono" w:cs="JetBrains Mono"/>
          <w:color w:val="067D17"/>
          <w:kern w:val="0"/>
          <w:sz w:val="20"/>
          <w:szCs w:val="20"/>
        </w:rPr>
        <w:t>'train'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)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plt.plot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(x_2, 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loss_record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[</w:t>
      </w:r>
      <w:r w:rsidRPr="00686975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proofErr w:type="spellStart"/>
      <w:r w:rsidRPr="00686975">
        <w:rPr>
          <w:rFonts w:ascii="JetBrains Mono" w:hAnsi="JetBrains Mono" w:cs="JetBrains Mono"/>
          <w:color w:val="067D17"/>
          <w:kern w:val="0"/>
          <w:sz w:val="20"/>
          <w:szCs w:val="20"/>
        </w:rPr>
        <w:t>val</w:t>
      </w:r>
      <w:proofErr w:type="spellEnd"/>
      <w:r w:rsidRPr="00686975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], </w:t>
      </w:r>
      <w:r w:rsidRPr="00686975">
        <w:rPr>
          <w:rFonts w:ascii="JetBrains Mono" w:hAnsi="JetBrains Mono" w:cs="JetBrains Mono"/>
          <w:color w:val="660099"/>
          <w:kern w:val="0"/>
          <w:sz w:val="20"/>
          <w:szCs w:val="20"/>
        </w:rPr>
        <w:t>c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686975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proofErr w:type="spellStart"/>
      <w:r w:rsidRPr="00686975">
        <w:rPr>
          <w:rFonts w:ascii="JetBrains Mono" w:hAnsi="JetBrains Mono" w:cs="JetBrains Mono"/>
          <w:color w:val="067D17"/>
          <w:kern w:val="0"/>
          <w:sz w:val="20"/>
          <w:szCs w:val="20"/>
        </w:rPr>
        <w:t>tab:cyan</w:t>
      </w:r>
      <w:proofErr w:type="spellEnd"/>
      <w:r w:rsidRPr="00686975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r w:rsidRPr="00686975">
        <w:rPr>
          <w:rFonts w:ascii="JetBrains Mono" w:hAnsi="JetBrains Mono" w:cs="JetBrains Mono"/>
          <w:color w:val="660099"/>
          <w:kern w:val="0"/>
          <w:sz w:val="20"/>
          <w:szCs w:val="20"/>
        </w:rPr>
        <w:t>label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686975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proofErr w:type="spellStart"/>
      <w:r w:rsidRPr="00686975">
        <w:rPr>
          <w:rFonts w:ascii="JetBrains Mono" w:hAnsi="JetBrains Mono" w:cs="JetBrains Mono"/>
          <w:color w:val="067D17"/>
          <w:kern w:val="0"/>
          <w:sz w:val="20"/>
          <w:szCs w:val="20"/>
        </w:rPr>
        <w:t>val</w:t>
      </w:r>
      <w:proofErr w:type="spellEnd"/>
      <w:r w:rsidRPr="00686975">
        <w:rPr>
          <w:rFonts w:ascii="JetBrains Mono" w:hAnsi="JetBrains Mono" w:cs="JetBrains Mono"/>
          <w:color w:val="067D17"/>
          <w:kern w:val="0"/>
          <w:sz w:val="20"/>
          <w:szCs w:val="20"/>
        </w:rPr>
        <w:t>'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)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686975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if 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min_loss_x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 </w:t>
      </w:r>
      <w:r w:rsidRPr="00686975">
        <w:rPr>
          <w:rFonts w:ascii="JetBrains Mono" w:hAnsi="JetBrains Mono" w:cs="JetBrains Mono"/>
          <w:color w:val="0033B3"/>
          <w:kern w:val="0"/>
          <w:sz w:val="20"/>
          <w:szCs w:val="20"/>
        </w:rPr>
        <w:t xml:space="preserve">and 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min_loss_y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: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plt.scatter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min_loss_x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min_loss_y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r w:rsidRPr="00686975">
        <w:rPr>
          <w:rFonts w:ascii="JetBrains Mono" w:hAnsi="JetBrains Mono" w:cs="JetBrains Mono"/>
          <w:color w:val="660099"/>
          <w:kern w:val="0"/>
          <w:sz w:val="20"/>
          <w:szCs w:val="20"/>
        </w:rPr>
        <w:t>c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686975">
        <w:rPr>
          <w:rFonts w:ascii="JetBrains Mono" w:hAnsi="JetBrains Mono" w:cs="JetBrains Mono"/>
          <w:color w:val="067D17"/>
          <w:kern w:val="0"/>
          <w:sz w:val="20"/>
          <w:szCs w:val="20"/>
        </w:rPr>
        <w:t>'g'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r w:rsidRPr="00686975">
        <w:rPr>
          <w:rFonts w:ascii="JetBrains Mono" w:hAnsi="JetBrains Mono" w:cs="JetBrains Mono"/>
          <w:color w:val="660099"/>
          <w:kern w:val="0"/>
          <w:sz w:val="20"/>
          <w:szCs w:val="20"/>
        </w:rPr>
        <w:t>alpha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686975">
        <w:rPr>
          <w:rFonts w:ascii="JetBrains Mono" w:hAnsi="JetBrains Mono" w:cs="JetBrains Mono"/>
          <w:color w:val="1750EB"/>
          <w:kern w:val="0"/>
          <w:sz w:val="20"/>
          <w:szCs w:val="20"/>
        </w:rPr>
        <w:t>1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r w:rsidRPr="00686975">
        <w:rPr>
          <w:rFonts w:ascii="JetBrains Mono" w:hAnsi="JetBrains Mono" w:cs="JetBrains Mono"/>
          <w:color w:val="660099"/>
          <w:kern w:val="0"/>
          <w:sz w:val="20"/>
          <w:szCs w:val="20"/>
        </w:rPr>
        <w:t>marker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686975">
        <w:rPr>
          <w:rFonts w:ascii="JetBrains Mono" w:hAnsi="JetBrains Mono" w:cs="JetBrains Mono"/>
          <w:color w:val="067D17"/>
          <w:kern w:val="0"/>
          <w:sz w:val="20"/>
          <w:szCs w:val="20"/>
        </w:rPr>
        <w:t>'o'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r w:rsidRPr="00686975">
        <w:rPr>
          <w:rFonts w:ascii="JetBrains Mono" w:hAnsi="JetBrains Mono" w:cs="JetBrains Mono"/>
          <w:color w:val="660099"/>
          <w:kern w:val="0"/>
          <w:sz w:val="20"/>
          <w:szCs w:val="20"/>
        </w:rPr>
        <w:t>s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686975">
        <w:rPr>
          <w:rFonts w:ascii="JetBrains Mono" w:hAnsi="JetBrains Mono" w:cs="JetBrains Mono"/>
          <w:color w:val="1750EB"/>
          <w:kern w:val="0"/>
          <w:sz w:val="20"/>
          <w:szCs w:val="20"/>
        </w:rPr>
        <w:t>50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 xml:space="preserve">, </w:t>
      </w:r>
      <w:proofErr w:type="spellStart"/>
      <w:r w:rsidRPr="00686975">
        <w:rPr>
          <w:rFonts w:ascii="JetBrains Mono" w:hAnsi="JetBrains Mono" w:cs="JetBrains Mono"/>
          <w:color w:val="660099"/>
          <w:kern w:val="0"/>
          <w:sz w:val="20"/>
          <w:szCs w:val="20"/>
        </w:rPr>
        <w:t>zorder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=</w:t>
      </w:r>
      <w:r w:rsidRPr="00686975">
        <w:rPr>
          <w:rFonts w:ascii="JetBrains Mono" w:hAnsi="JetBrains Mono" w:cs="JetBrains Mono"/>
          <w:color w:val="1750EB"/>
          <w:kern w:val="0"/>
          <w:sz w:val="20"/>
          <w:szCs w:val="20"/>
        </w:rPr>
        <w:t>10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)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plt.ylim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(bottom, top)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plt.xlabel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r w:rsidRPr="00686975">
        <w:rPr>
          <w:rFonts w:ascii="JetBrains Mono" w:hAnsi="JetBrains Mono" w:cs="JetBrains Mono"/>
          <w:color w:val="067D17"/>
          <w:kern w:val="0"/>
          <w:sz w:val="20"/>
          <w:szCs w:val="20"/>
        </w:rPr>
        <w:t>'Training steps'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)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plt.ylabel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r w:rsidRPr="00686975">
        <w:rPr>
          <w:rFonts w:ascii="JetBrains Mono" w:hAnsi="JetBrains Mono" w:cs="JetBrains Mono"/>
          <w:color w:val="067D17"/>
          <w:kern w:val="0"/>
          <w:sz w:val="20"/>
          <w:szCs w:val="20"/>
        </w:rPr>
        <w:t xml:space="preserve">'{} </w:t>
      </w:r>
      <w:proofErr w:type="spellStart"/>
      <w:r w:rsidRPr="00686975">
        <w:rPr>
          <w:rFonts w:ascii="JetBrains Mono" w:hAnsi="JetBrains Mono" w:cs="JetBrains Mono"/>
          <w:color w:val="067D17"/>
          <w:kern w:val="0"/>
          <w:sz w:val="20"/>
          <w:szCs w:val="20"/>
        </w:rPr>
        <w:t>loss'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.format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loss_name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))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plt.title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(</w:t>
      </w:r>
      <w:r w:rsidRPr="00686975">
        <w:rPr>
          <w:rFonts w:ascii="JetBrains Mono" w:hAnsi="JetBrains Mono" w:cs="JetBrains Mono"/>
          <w:color w:val="067D17"/>
          <w:kern w:val="0"/>
          <w:sz w:val="20"/>
          <w:szCs w:val="20"/>
        </w:rPr>
        <w:t>'Learning curve of {}'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.format(title))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plt.legend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()</w:t>
      </w:r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plt.show</w:t>
      </w:r>
      <w:proofErr w:type="spellEnd"/>
      <w:r w:rsidRPr="00686975">
        <w:rPr>
          <w:rFonts w:ascii="JetBrains Mono" w:hAnsi="JetBrains Mono" w:cs="JetBrains Mono"/>
          <w:color w:val="080808"/>
          <w:kern w:val="0"/>
          <w:sz w:val="20"/>
          <w:szCs w:val="20"/>
        </w:rPr>
        <w:t>()</w:t>
      </w:r>
    </w:p>
    <w:sectPr w:rsidR="00686975" w:rsidRPr="00686975" w:rsidSect="00022D20">
      <w:headerReference w:type="default" r:id="rId18"/>
      <w:footerReference w:type="default" r:id="rId19"/>
      <w:pgSz w:w="11906" w:h="16838" w:code="9"/>
      <w:pgMar w:top="1134" w:right="1134" w:bottom="1134" w:left="1134" w:header="851" w:footer="992" w:gutter="284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5266D" w14:textId="77777777" w:rsidR="00C6252E" w:rsidRDefault="00C6252E" w:rsidP="00431EE5">
      <w:pPr>
        <w:ind w:firstLine="480"/>
      </w:pPr>
      <w:r>
        <w:separator/>
      </w:r>
    </w:p>
  </w:endnote>
  <w:endnote w:type="continuationSeparator" w:id="0">
    <w:p w14:paraId="1C5E6665" w14:textId="77777777" w:rsidR="00C6252E" w:rsidRDefault="00C6252E" w:rsidP="00431EE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00" w:usb3="00000000" w:csb0="003E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8C8F6" w14:textId="77777777" w:rsidR="008343BA" w:rsidRDefault="008343BA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75070" w14:textId="77777777" w:rsidR="008343BA" w:rsidRDefault="008343BA" w:rsidP="00D81834">
    <w:pPr>
      <w:pStyle w:val="a7"/>
      <w:ind w:firstLine="360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124468427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Pr="005D1868">
          <w:rPr>
            <w:noProof/>
            <w:lang w:val="zh-CN"/>
          </w:rPr>
          <w:t>II</w:t>
        </w:r>
        <w:r>
          <w:fldChar w:fldCharType="end"/>
        </w:r>
        <w:r>
          <w:t xml:space="preserve"> </w:t>
        </w:r>
        <w:r>
          <w:rPr>
            <w:rFonts w:hint="eastAsia"/>
          </w:rPr>
          <w:t>页</w:t>
        </w:r>
      </w:sdtContent>
    </w:sdt>
  </w:p>
  <w:p w14:paraId="0525D838" w14:textId="77777777" w:rsidR="008343BA" w:rsidRDefault="008343BA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F2AEC" w14:textId="77777777" w:rsidR="008343BA" w:rsidRDefault="008343BA">
    <w:pPr>
      <w:pStyle w:val="a7"/>
      <w:ind w:firstLine="360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-120555606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Pr="005D1868">
          <w:rPr>
            <w:noProof/>
            <w:lang w:val="zh-CN"/>
          </w:rPr>
          <w:t>I</w:t>
        </w:r>
        <w:r>
          <w:fldChar w:fldCharType="end"/>
        </w:r>
        <w:r>
          <w:t xml:space="preserve"> </w:t>
        </w:r>
        <w:r>
          <w:rPr>
            <w:rFonts w:hint="eastAsia"/>
          </w:rPr>
          <w:t>页</w:t>
        </w:r>
      </w:sdtContent>
    </w:sdt>
  </w:p>
  <w:p w14:paraId="3D4E84AA" w14:textId="77777777" w:rsidR="008343BA" w:rsidRDefault="008343BA">
    <w:pPr>
      <w:pStyle w:val="a7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C3752" w14:textId="77777777" w:rsidR="008343BA" w:rsidRPr="002A47E7" w:rsidRDefault="008343BA">
    <w:pPr>
      <w:pStyle w:val="a7"/>
      <w:ind w:firstLine="360"/>
      <w:jc w:val="center"/>
      <w:rPr>
        <w:rFonts w:ascii="华文中宋" w:eastAsia="华文中宋" w:hAnsi="华文中宋"/>
      </w:rPr>
    </w:pPr>
    <w:r w:rsidRPr="002A47E7">
      <w:rPr>
        <w:rFonts w:ascii="华文中宋" w:eastAsia="华文中宋" w:hAnsi="华文中宋" w:hint="eastAsia"/>
      </w:rPr>
      <w:t>第</w:t>
    </w:r>
    <w:r w:rsidRPr="002A47E7">
      <w:rPr>
        <w:rFonts w:eastAsia="华文中宋" w:cs="Times New Roman"/>
      </w:rPr>
      <w:t xml:space="preserve"> </w:t>
    </w:r>
    <w:sdt>
      <w:sdtPr>
        <w:rPr>
          <w:rFonts w:eastAsia="华文中宋" w:cs="Times New Roman"/>
        </w:rPr>
        <w:id w:val="1710452414"/>
        <w:docPartObj>
          <w:docPartGallery w:val="Page Numbers (Bottom of Page)"/>
          <w:docPartUnique/>
        </w:docPartObj>
      </w:sdtPr>
      <w:sdtEndPr>
        <w:rPr>
          <w:rFonts w:ascii="华文中宋" w:hAnsi="华文中宋" w:cstheme="minorBidi"/>
        </w:rPr>
      </w:sdtEndPr>
      <w:sdtContent>
        <w:r w:rsidRPr="002A47E7">
          <w:rPr>
            <w:rFonts w:eastAsia="华文中宋" w:cs="Times New Roman"/>
          </w:rPr>
          <w:fldChar w:fldCharType="begin"/>
        </w:r>
        <w:r w:rsidRPr="002A47E7">
          <w:rPr>
            <w:rFonts w:eastAsia="华文中宋" w:cs="Times New Roman"/>
          </w:rPr>
          <w:instrText>PAGE   \* MERGEFORMAT</w:instrText>
        </w:r>
        <w:r w:rsidRPr="002A47E7">
          <w:rPr>
            <w:rFonts w:eastAsia="华文中宋" w:cs="Times New Roman"/>
          </w:rPr>
          <w:fldChar w:fldCharType="separate"/>
        </w:r>
        <w:r w:rsidRPr="002A47E7">
          <w:rPr>
            <w:rFonts w:eastAsia="华文中宋" w:cs="Times New Roman"/>
            <w:noProof/>
            <w:lang w:val="zh-CN"/>
          </w:rPr>
          <w:t>5</w:t>
        </w:r>
        <w:r w:rsidRPr="002A47E7">
          <w:rPr>
            <w:rFonts w:eastAsia="华文中宋" w:cs="Times New Roman"/>
          </w:rPr>
          <w:fldChar w:fldCharType="end"/>
        </w:r>
        <w:r w:rsidRPr="002A47E7">
          <w:rPr>
            <w:rFonts w:eastAsia="华文中宋" w:cs="Times New Roman"/>
          </w:rPr>
          <w:t xml:space="preserve"> </w:t>
        </w:r>
        <w:r w:rsidRPr="002A47E7">
          <w:rPr>
            <w:rFonts w:ascii="华文中宋" w:eastAsia="华文中宋" w:hAnsi="华文中宋" w:hint="eastAsia"/>
          </w:rPr>
          <w:t>页</w:t>
        </w:r>
      </w:sdtContent>
    </w:sdt>
  </w:p>
  <w:p w14:paraId="10532440" w14:textId="77777777" w:rsidR="008343BA" w:rsidRDefault="008343BA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4AF6" w14:textId="77777777" w:rsidR="00C6252E" w:rsidRDefault="00C6252E" w:rsidP="00431EE5">
      <w:pPr>
        <w:ind w:firstLine="480"/>
      </w:pPr>
      <w:r>
        <w:separator/>
      </w:r>
    </w:p>
  </w:footnote>
  <w:footnote w:type="continuationSeparator" w:id="0">
    <w:p w14:paraId="354AFDB1" w14:textId="77777777" w:rsidR="00C6252E" w:rsidRDefault="00C6252E" w:rsidP="00431EE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014FB" w14:textId="77777777" w:rsidR="008343BA" w:rsidRDefault="008343BA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39747" w14:textId="7683AAC7" w:rsidR="008343BA" w:rsidRDefault="008343BA" w:rsidP="005F13D1">
    <w:pPr>
      <w:pStyle w:val="a5"/>
      <w:ind w:firstLineChars="0" w:firstLine="0"/>
    </w:pPr>
    <w:r w:rsidRPr="00EB1025">
      <w:rPr>
        <w:rFonts w:ascii="华文中宋" w:eastAsia="华文中宋" w:hAnsi="华文中宋" w:cs="Times New Roman" w:hint="eastAsia"/>
        <w:b/>
        <w:bCs/>
        <w:noProof/>
        <w:sz w:val="44"/>
        <w:szCs w:val="24"/>
      </w:rPr>
      <w:drawing>
        <wp:anchor distT="0" distB="0" distL="114300" distR="114300" simplePos="0" relativeHeight="251660288" behindDoc="1" locked="0" layoutInCell="1" allowOverlap="1" wp14:anchorId="59C91BF3" wp14:editId="13422FD1">
          <wp:simplePos x="0" y="0"/>
          <wp:positionH relativeFrom="column">
            <wp:posOffset>5486400</wp:posOffset>
          </wp:positionH>
          <wp:positionV relativeFrom="paragraph">
            <wp:posOffset>-181155</wp:posOffset>
          </wp:positionV>
          <wp:extent cx="334214" cy="333378"/>
          <wp:effectExtent l="0" t="0" r="8890" b="0"/>
          <wp:wrapNone/>
          <wp:docPr id="163" name="图片 1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中国矿业大学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4214" cy="3333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B1025">
      <w:rPr>
        <w:rFonts w:ascii="华文中宋" w:eastAsia="华文中宋" w:hAnsi="华文中宋" w:hint="eastAsia"/>
      </w:rPr>
      <w:t>《</w:t>
    </w:r>
    <w:r w:rsidR="00966CD7">
      <w:rPr>
        <w:rFonts w:ascii="华文中宋" w:eastAsia="华文中宋" w:hAnsi="华文中宋" w:hint="eastAsia"/>
      </w:rPr>
      <w:t>机器学习及优化</w:t>
    </w:r>
    <w:r w:rsidRPr="00EB1025">
      <w:rPr>
        <w:rFonts w:ascii="华文中宋" w:eastAsia="华文中宋" w:hAnsi="华文中宋" w:hint="eastAsia"/>
      </w:rPr>
      <w:t>》</w:t>
    </w:r>
    <w:r w:rsidR="00EE5839">
      <w:rPr>
        <w:rFonts w:ascii="华文中宋" w:eastAsia="华文中宋" w:hAnsi="华文中宋" w:hint="eastAsia"/>
      </w:rPr>
      <w:t>实验</w:t>
    </w:r>
    <w:r w:rsidR="00965FA0">
      <w:rPr>
        <w:rFonts w:ascii="华文中宋" w:eastAsia="华文中宋" w:hAnsi="华文中宋" w:hint="eastAsia"/>
      </w:rPr>
      <w:t>三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4329E" w14:textId="4531A01C" w:rsidR="008343BA" w:rsidRDefault="008343BA">
    <w:pPr>
      <w:pStyle w:val="a5"/>
      <w:ind w:firstLine="360"/>
    </w:pPr>
    <w:r w:rsidRPr="00EB1025">
      <w:rPr>
        <w:rFonts w:ascii="华文中宋" w:eastAsia="华文中宋" w:hAnsi="华文中宋" w:hint="eastAsia"/>
      </w:rPr>
      <w:t>《</w:t>
    </w:r>
    <w:r w:rsidR="00CA2928">
      <w:rPr>
        <w:rFonts w:ascii="华文中宋" w:eastAsia="华文中宋" w:hAnsi="华文中宋" w:hint="eastAsia"/>
      </w:rPr>
      <w:t>机器学习及优化</w:t>
    </w:r>
    <w:r w:rsidRPr="00EB1025">
      <w:rPr>
        <w:rFonts w:ascii="华文中宋" w:eastAsia="华文中宋" w:hAnsi="华文中宋" w:hint="eastAsia"/>
      </w:rPr>
      <w:t>》</w:t>
    </w:r>
    <w:r w:rsidR="00EE5839">
      <w:rPr>
        <w:rFonts w:ascii="华文中宋" w:eastAsia="华文中宋" w:hAnsi="华文中宋" w:hint="eastAsia"/>
      </w:rPr>
      <w:t>实验</w:t>
    </w:r>
    <w:r w:rsidR="00965FA0">
      <w:rPr>
        <w:rFonts w:ascii="华文中宋" w:eastAsia="华文中宋" w:hAnsi="华文中宋" w:hint="eastAsia"/>
      </w:rPr>
      <w:t>三</w:t>
    </w:r>
    <w:r w:rsidRPr="00EB1025">
      <w:rPr>
        <w:rFonts w:ascii="华文中宋" w:eastAsia="华文中宋" w:hAnsi="华文中宋" w:cs="Times New Roman" w:hint="eastAsia"/>
        <w:b/>
        <w:bCs/>
        <w:noProof/>
        <w:sz w:val="44"/>
        <w:szCs w:val="24"/>
      </w:rPr>
      <w:drawing>
        <wp:anchor distT="0" distB="0" distL="114300" distR="114300" simplePos="0" relativeHeight="251656192" behindDoc="1" locked="0" layoutInCell="1" allowOverlap="1" wp14:anchorId="6D312609" wp14:editId="118D218E">
          <wp:simplePos x="0" y="0"/>
          <wp:positionH relativeFrom="column">
            <wp:posOffset>5491168</wp:posOffset>
          </wp:positionH>
          <wp:positionV relativeFrom="paragraph">
            <wp:posOffset>-179406</wp:posOffset>
          </wp:positionV>
          <wp:extent cx="334214" cy="333378"/>
          <wp:effectExtent l="0" t="0" r="8890" b="0"/>
          <wp:wrapNone/>
          <wp:docPr id="164" name="图片 1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中国矿业大学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4214" cy="3333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C01C" w14:textId="79D9F22E" w:rsidR="008343BA" w:rsidRPr="00EB1025" w:rsidRDefault="008343BA" w:rsidP="005F13D1">
    <w:pPr>
      <w:pStyle w:val="a5"/>
      <w:ind w:firstLineChars="0" w:firstLine="0"/>
      <w:rPr>
        <w:rFonts w:ascii="华文中宋" w:eastAsia="华文中宋" w:hAnsi="华文中宋"/>
      </w:rPr>
    </w:pPr>
    <w:r w:rsidRPr="00EB1025">
      <w:rPr>
        <w:rFonts w:ascii="华文中宋" w:eastAsia="华文中宋" w:hAnsi="华文中宋" w:cs="Times New Roman" w:hint="eastAsia"/>
        <w:b/>
        <w:bCs/>
        <w:noProof/>
        <w:sz w:val="44"/>
        <w:szCs w:val="24"/>
      </w:rPr>
      <w:drawing>
        <wp:anchor distT="0" distB="0" distL="114300" distR="114300" simplePos="0" relativeHeight="251660800" behindDoc="1" locked="0" layoutInCell="1" allowOverlap="1" wp14:anchorId="6E4D08D8" wp14:editId="1C593285">
          <wp:simplePos x="0" y="0"/>
          <wp:positionH relativeFrom="column">
            <wp:posOffset>5572664</wp:posOffset>
          </wp:positionH>
          <wp:positionV relativeFrom="paragraph">
            <wp:posOffset>-163902</wp:posOffset>
          </wp:positionV>
          <wp:extent cx="334214" cy="333378"/>
          <wp:effectExtent l="0" t="0" r="8890" b="0"/>
          <wp:wrapNone/>
          <wp:docPr id="165" name="图片 1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中国矿业大学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4214" cy="3333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B1025">
      <w:rPr>
        <w:rFonts w:ascii="华文中宋" w:eastAsia="华文中宋" w:hAnsi="华文中宋" w:hint="eastAsia"/>
      </w:rPr>
      <w:t>《</w:t>
    </w:r>
    <w:r w:rsidR="00237D0F">
      <w:rPr>
        <w:rFonts w:ascii="华文中宋" w:eastAsia="华文中宋" w:hAnsi="华文中宋" w:hint="eastAsia"/>
      </w:rPr>
      <w:t>机器学习及优化</w:t>
    </w:r>
    <w:r w:rsidRPr="00EB1025">
      <w:rPr>
        <w:rFonts w:ascii="华文中宋" w:eastAsia="华文中宋" w:hAnsi="华文中宋" w:hint="eastAsia"/>
      </w:rPr>
      <w:t>》</w:t>
    </w:r>
    <w:r w:rsidR="00EE5839">
      <w:rPr>
        <w:rFonts w:ascii="华文中宋" w:eastAsia="华文中宋" w:hAnsi="华文中宋" w:hint="eastAsia"/>
      </w:rPr>
      <w:t>实验</w:t>
    </w:r>
    <w:r w:rsidR="00965FA0">
      <w:rPr>
        <w:rFonts w:ascii="华文中宋" w:eastAsia="华文中宋" w:hAnsi="华文中宋" w:hint="eastAsia"/>
      </w:rPr>
      <w:t>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168E"/>
    <w:multiLevelType w:val="multilevel"/>
    <w:tmpl w:val="6398128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2.%1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6CC7F20"/>
    <w:multiLevelType w:val="hybridMultilevel"/>
    <w:tmpl w:val="6FEE6362"/>
    <w:lvl w:ilvl="0" w:tplc="C5AA8A8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211BE7"/>
    <w:multiLevelType w:val="hybridMultilevel"/>
    <w:tmpl w:val="85CE9F42"/>
    <w:lvl w:ilvl="0" w:tplc="541C3F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1DF4DB3"/>
    <w:multiLevelType w:val="multilevel"/>
    <w:tmpl w:val="A0682F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2237389"/>
    <w:multiLevelType w:val="hybridMultilevel"/>
    <w:tmpl w:val="2CAE70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4F36C45"/>
    <w:multiLevelType w:val="multilevel"/>
    <w:tmpl w:val="A0682F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76B14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9A032AF"/>
    <w:multiLevelType w:val="multilevel"/>
    <w:tmpl w:val="322C379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1C0B023E"/>
    <w:multiLevelType w:val="hybridMultilevel"/>
    <w:tmpl w:val="81DEA8E8"/>
    <w:lvl w:ilvl="0" w:tplc="F4C23E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3F7355"/>
    <w:multiLevelType w:val="multilevel"/>
    <w:tmpl w:val="9672084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(%4)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29C7637D"/>
    <w:multiLevelType w:val="hybridMultilevel"/>
    <w:tmpl w:val="A204DC14"/>
    <w:lvl w:ilvl="0" w:tplc="BBE82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0B711C3"/>
    <w:multiLevelType w:val="hybridMultilevel"/>
    <w:tmpl w:val="3B9C3F92"/>
    <w:lvl w:ilvl="0" w:tplc="BBE82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1914052"/>
    <w:multiLevelType w:val="multilevel"/>
    <w:tmpl w:val="86DAF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215CD9"/>
    <w:multiLevelType w:val="hybridMultilevel"/>
    <w:tmpl w:val="08C863C2"/>
    <w:lvl w:ilvl="0" w:tplc="BBE82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67B3D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A6A3E58"/>
    <w:multiLevelType w:val="multilevel"/>
    <w:tmpl w:val="8744A04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471826C5"/>
    <w:multiLevelType w:val="multilevel"/>
    <w:tmpl w:val="A0682F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8866E49"/>
    <w:multiLevelType w:val="hybridMultilevel"/>
    <w:tmpl w:val="7B144C4A"/>
    <w:lvl w:ilvl="0" w:tplc="C5BC4A5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95E59B5"/>
    <w:multiLevelType w:val="hybridMultilevel"/>
    <w:tmpl w:val="A2B689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9F3344B"/>
    <w:multiLevelType w:val="hybridMultilevel"/>
    <w:tmpl w:val="D5942C66"/>
    <w:lvl w:ilvl="0" w:tplc="A7AC00A4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4B537F49"/>
    <w:multiLevelType w:val="multilevel"/>
    <w:tmpl w:val="99802B4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2.%1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52000987"/>
    <w:multiLevelType w:val="hybridMultilevel"/>
    <w:tmpl w:val="26AA8ACA"/>
    <w:lvl w:ilvl="0" w:tplc="8FF071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529E3923"/>
    <w:multiLevelType w:val="hybridMultilevel"/>
    <w:tmpl w:val="27B002E8"/>
    <w:lvl w:ilvl="0" w:tplc="E334FAC0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35C38E1"/>
    <w:multiLevelType w:val="hybridMultilevel"/>
    <w:tmpl w:val="3DF8C5C6"/>
    <w:lvl w:ilvl="0" w:tplc="338033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553934F0"/>
    <w:multiLevelType w:val="hybridMultilevel"/>
    <w:tmpl w:val="57D29E4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64B4624"/>
    <w:multiLevelType w:val="multilevel"/>
    <w:tmpl w:val="0576C9D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565E1C12"/>
    <w:multiLevelType w:val="multilevel"/>
    <w:tmpl w:val="A0682F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84768AF"/>
    <w:multiLevelType w:val="multilevel"/>
    <w:tmpl w:val="8A4E7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B50843"/>
    <w:multiLevelType w:val="multilevel"/>
    <w:tmpl w:val="EC6453A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6D791749"/>
    <w:multiLevelType w:val="multilevel"/>
    <w:tmpl w:val="A0682F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DC873C1"/>
    <w:multiLevelType w:val="multilevel"/>
    <w:tmpl w:val="99802B4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2.%1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1" w15:restartNumberingAfterBreak="0">
    <w:nsid w:val="703B60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73C34C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77A12AD5"/>
    <w:multiLevelType w:val="hybridMultilevel"/>
    <w:tmpl w:val="72827256"/>
    <w:lvl w:ilvl="0" w:tplc="904E93EA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85640BC"/>
    <w:multiLevelType w:val="hybridMultilevel"/>
    <w:tmpl w:val="7AB2919C"/>
    <w:lvl w:ilvl="0" w:tplc="5E4030FA">
      <w:start w:val="1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75F6D802">
      <w:start w:val="1"/>
      <w:numFmt w:val="decimalEnclosedCircle"/>
      <w:lvlText w:val="%4"/>
      <w:lvlJc w:val="left"/>
      <w:pPr>
        <w:ind w:left="204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C2B5428"/>
    <w:multiLevelType w:val="multilevel"/>
    <w:tmpl w:val="A0682F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E8451FA"/>
    <w:multiLevelType w:val="hybridMultilevel"/>
    <w:tmpl w:val="A98CC8DA"/>
    <w:lvl w:ilvl="0" w:tplc="EAE61C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9"/>
  </w:num>
  <w:num w:numId="2">
    <w:abstractNumId w:val="34"/>
  </w:num>
  <w:num w:numId="3">
    <w:abstractNumId w:val="4"/>
  </w:num>
  <w:num w:numId="4">
    <w:abstractNumId w:val="8"/>
  </w:num>
  <w:num w:numId="5">
    <w:abstractNumId w:val="10"/>
  </w:num>
  <w:num w:numId="6">
    <w:abstractNumId w:val="11"/>
  </w:num>
  <w:num w:numId="7">
    <w:abstractNumId w:val="23"/>
  </w:num>
  <w:num w:numId="8">
    <w:abstractNumId w:val="18"/>
  </w:num>
  <w:num w:numId="9">
    <w:abstractNumId w:val="17"/>
  </w:num>
  <w:num w:numId="10">
    <w:abstractNumId w:val="1"/>
  </w:num>
  <w:num w:numId="11">
    <w:abstractNumId w:val="36"/>
  </w:num>
  <w:num w:numId="12">
    <w:abstractNumId w:val="2"/>
  </w:num>
  <w:num w:numId="13">
    <w:abstractNumId w:val="21"/>
  </w:num>
  <w:num w:numId="14">
    <w:abstractNumId w:val="13"/>
  </w:num>
  <w:num w:numId="15">
    <w:abstractNumId w:val="22"/>
  </w:num>
  <w:num w:numId="16">
    <w:abstractNumId w:val="35"/>
  </w:num>
  <w:num w:numId="17">
    <w:abstractNumId w:val="33"/>
  </w:num>
  <w:num w:numId="18">
    <w:abstractNumId w:val="7"/>
  </w:num>
  <w:num w:numId="19">
    <w:abstractNumId w:val="28"/>
  </w:num>
  <w:num w:numId="20">
    <w:abstractNumId w:val="15"/>
  </w:num>
  <w:num w:numId="21">
    <w:abstractNumId w:val="24"/>
  </w:num>
  <w:num w:numId="22">
    <w:abstractNumId w:val="6"/>
  </w:num>
  <w:num w:numId="23">
    <w:abstractNumId w:val="20"/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2.%1.%3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26">
    <w:abstractNumId w:val="29"/>
  </w:num>
  <w:num w:numId="27">
    <w:abstractNumId w:val="32"/>
  </w:num>
  <w:num w:numId="28">
    <w:abstractNumId w:val="16"/>
  </w:num>
  <w:num w:numId="29">
    <w:abstractNumId w:val="5"/>
  </w:num>
  <w:num w:numId="30">
    <w:abstractNumId w:val="31"/>
  </w:num>
  <w:num w:numId="31">
    <w:abstractNumId w:val="3"/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14"/>
  </w:num>
  <w:num w:numId="35">
    <w:abstractNumId w:val="20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2.%1.%3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36">
    <w:abstractNumId w:val="20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isLgl/>
        <w:lvlText w:val="%2.%1.%3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37">
    <w:abstractNumId w:val="0"/>
  </w:num>
  <w:num w:numId="38">
    <w:abstractNumId w:val="25"/>
  </w:num>
  <w:num w:numId="39">
    <w:abstractNumId w:val="26"/>
  </w:num>
  <w:num w:numId="40">
    <w:abstractNumId w:val="30"/>
  </w:num>
  <w:num w:numId="41">
    <w:abstractNumId w:val="25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isLgl/>
        <w:lvlText w:val="%1.%3.%2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42">
    <w:abstractNumId w:val="25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3.%2.%1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43">
    <w:abstractNumId w:val="25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44">
    <w:abstractNumId w:val="25"/>
  </w:num>
  <w:num w:numId="45">
    <w:abstractNumId w:val="27"/>
  </w:num>
  <w:num w:numId="46">
    <w:abstractNumId w:val="12"/>
  </w:num>
  <w:num w:numId="4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76"/>
    <w:rsid w:val="0000059E"/>
    <w:rsid w:val="00001035"/>
    <w:rsid w:val="000025B7"/>
    <w:rsid w:val="000025D3"/>
    <w:rsid w:val="00002B66"/>
    <w:rsid w:val="00002DA7"/>
    <w:rsid w:val="000035DF"/>
    <w:rsid w:val="000036AA"/>
    <w:rsid w:val="00003950"/>
    <w:rsid w:val="00004563"/>
    <w:rsid w:val="00005180"/>
    <w:rsid w:val="00005369"/>
    <w:rsid w:val="000061BE"/>
    <w:rsid w:val="00006310"/>
    <w:rsid w:val="0000640B"/>
    <w:rsid w:val="00006587"/>
    <w:rsid w:val="00006635"/>
    <w:rsid w:val="000069CF"/>
    <w:rsid w:val="00006C4C"/>
    <w:rsid w:val="00007304"/>
    <w:rsid w:val="00007F77"/>
    <w:rsid w:val="00010362"/>
    <w:rsid w:val="0001124E"/>
    <w:rsid w:val="0001128F"/>
    <w:rsid w:val="00011A1F"/>
    <w:rsid w:val="000121B8"/>
    <w:rsid w:val="0001240F"/>
    <w:rsid w:val="000129EA"/>
    <w:rsid w:val="00012EB4"/>
    <w:rsid w:val="0001342B"/>
    <w:rsid w:val="000135B2"/>
    <w:rsid w:val="000145C5"/>
    <w:rsid w:val="0001496B"/>
    <w:rsid w:val="00014D41"/>
    <w:rsid w:val="000156AF"/>
    <w:rsid w:val="00015AE1"/>
    <w:rsid w:val="00015C47"/>
    <w:rsid w:val="00015CA6"/>
    <w:rsid w:val="0001607E"/>
    <w:rsid w:val="0001700F"/>
    <w:rsid w:val="00017087"/>
    <w:rsid w:val="00017D0F"/>
    <w:rsid w:val="00017D21"/>
    <w:rsid w:val="00020FA0"/>
    <w:rsid w:val="00021718"/>
    <w:rsid w:val="00021E96"/>
    <w:rsid w:val="00022D20"/>
    <w:rsid w:val="00022F1B"/>
    <w:rsid w:val="00023196"/>
    <w:rsid w:val="00023D0E"/>
    <w:rsid w:val="00023E8E"/>
    <w:rsid w:val="0002486B"/>
    <w:rsid w:val="00024CBA"/>
    <w:rsid w:val="00025107"/>
    <w:rsid w:val="00025F1F"/>
    <w:rsid w:val="000261FE"/>
    <w:rsid w:val="000269E8"/>
    <w:rsid w:val="00026C2B"/>
    <w:rsid w:val="00026C32"/>
    <w:rsid w:val="00026ED8"/>
    <w:rsid w:val="00026EF2"/>
    <w:rsid w:val="00027010"/>
    <w:rsid w:val="00027DBB"/>
    <w:rsid w:val="00027F37"/>
    <w:rsid w:val="0003087A"/>
    <w:rsid w:val="00030F87"/>
    <w:rsid w:val="00031023"/>
    <w:rsid w:val="00031F72"/>
    <w:rsid w:val="0003221D"/>
    <w:rsid w:val="00032631"/>
    <w:rsid w:val="00032732"/>
    <w:rsid w:val="00032E7D"/>
    <w:rsid w:val="000331F4"/>
    <w:rsid w:val="00033392"/>
    <w:rsid w:val="0003346F"/>
    <w:rsid w:val="00034B03"/>
    <w:rsid w:val="00034F3B"/>
    <w:rsid w:val="00035186"/>
    <w:rsid w:val="000352BC"/>
    <w:rsid w:val="000354DD"/>
    <w:rsid w:val="00035A3C"/>
    <w:rsid w:val="00035EA6"/>
    <w:rsid w:val="00036047"/>
    <w:rsid w:val="00036997"/>
    <w:rsid w:val="00036B01"/>
    <w:rsid w:val="00036CDF"/>
    <w:rsid w:val="0003734C"/>
    <w:rsid w:val="0003790B"/>
    <w:rsid w:val="00037ED6"/>
    <w:rsid w:val="000401A8"/>
    <w:rsid w:val="00040407"/>
    <w:rsid w:val="000407EA"/>
    <w:rsid w:val="0004098E"/>
    <w:rsid w:val="00040AA8"/>
    <w:rsid w:val="00040F43"/>
    <w:rsid w:val="0004155B"/>
    <w:rsid w:val="00041799"/>
    <w:rsid w:val="00041C3A"/>
    <w:rsid w:val="0004238C"/>
    <w:rsid w:val="0004249D"/>
    <w:rsid w:val="00042DFA"/>
    <w:rsid w:val="0004303C"/>
    <w:rsid w:val="00043117"/>
    <w:rsid w:val="000432F7"/>
    <w:rsid w:val="00043326"/>
    <w:rsid w:val="000436BC"/>
    <w:rsid w:val="00043A7C"/>
    <w:rsid w:val="000448E4"/>
    <w:rsid w:val="00045B36"/>
    <w:rsid w:val="00045CC0"/>
    <w:rsid w:val="000462AD"/>
    <w:rsid w:val="00046CE4"/>
    <w:rsid w:val="00046FAD"/>
    <w:rsid w:val="000473A9"/>
    <w:rsid w:val="000473C6"/>
    <w:rsid w:val="000473E2"/>
    <w:rsid w:val="0004757C"/>
    <w:rsid w:val="00047DBD"/>
    <w:rsid w:val="00047FB3"/>
    <w:rsid w:val="000500EC"/>
    <w:rsid w:val="00050889"/>
    <w:rsid w:val="000508AF"/>
    <w:rsid w:val="00051E6B"/>
    <w:rsid w:val="000522B5"/>
    <w:rsid w:val="000525DD"/>
    <w:rsid w:val="00053164"/>
    <w:rsid w:val="000531C9"/>
    <w:rsid w:val="0005340E"/>
    <w:rsid w:val="0005354F"/>
    <w:rsid w:val="000536C7"/>
    <w:rsid w:val="00053D3E"/>
    <w:rsid w:val="000544CA"/>
    <w:rsid w:val="00054DA9"/>
    <w:rsid w:val="00055345"/>
    <w:rsid w:val="0005592E"/>
    <w:rsid w:val="00055EAE"/>
    <w:rsid w:val="0005632F"/>
    <w:rsid w:val="00056916"/>
    <w:rsid w:val="000569AB"/>
    <w:rsid w:val="00056DAA"/>
    <w:rsid w:val="000572BB"/>
    <w:rsid w:val="000572DE"/>
    <w:rsid w:val="00057781"/>
    <w:rsid w:val="00057EF0"/>
    <w:rsid w:val="00060072"/>
    <w:rsid w:val="00061013"/>
    <w:rsid w:val="000611FB"/>
    <w:rsid w:val="00061B87"/>
    <w:rsid w:val="00061C29"/>
    <w:rsid w:val="00061CE2"/>
    <w:rsid w:val="0006225F"/>
    <w:rsid w:val="000622AF"/>
    <w:rsid w:val="0006257F"/>
    <w:rsid w:val="0006342F"/>
    <w:rsid w:val="0006382B"/>
    <w:rsid w:val="00064071"/>
    <w:rsid w:val="000643AA"/>
    <w:rsid w:val="00064CE4"/>
    <w:rsid w:val="0006511D"/>
    <w:rsid w:val="00065BF1"/>
    <w:rsid w:val="00065C3C"/>
    <w:rsid w:val="00065F1C"/>
    <w:rsid w:val="00065FD6"/>
    <w:rsid w:val="0006603E"/>
    <w:rsid w:val="0006604A"/>
    <w:rsid w:val="00066175"/>
    <w:rsid w:val="000662FE"/>
    <w:rsid w:val="00066410"/>
    <w:rsid w:val="00066652"/>
    <w:rsid w:val="00067322"/>
    <w:rsid w:val="00067599"/>
    <w:rsid w:val="00067799"/>
    <w:rsid w:val="00067974"/>
    <w:rsid w:val="00067ABA"/>
    <w:rsid w:val="00067CB2"/>
    <w:rsid w:val="00067DFB"/>
    <w:rsid w:val="0007064C"/>
    <w:rsid w:val="000709DA"/>
    <w:rsid w:val="00070A4B"/>
    <w:rsid w:val="00070DCC"/>
    <w:rsid w:val="00070DFE"/>
    <w:rsid w:val="0007100E"/>
    <w:rsid w:val="00071025"/>
    <w:rsid w:val="0007195D"/>
    <w:rsid w:val="000733E2"/>
    <w:rsid w:val="00073464"/>
    <w:rsid w:val="000736AC"/>
    <w:rsid w:val="000746F1"/>
    <w:rsid w:val="000751FF"/>
    <w:rsid w:val="00075439"/>
    <w:rsid w:val="0007609A"/>
    <w:rsid w:val="0007645E"/>
    <w:rsid w:val="00076DFE"/>
    <w:rsid w:val="00076F2C"/>
    <w:rsid w:val="00077849"/>
    <w:rsid w:val="00077A54"/>
    <w:rsid w:val="00077A82"/>
    <w:rsid w:val="00077C56"/>
    <w:rsid w:val="0008003B"/>
    <w:rsid w:val="00080149"/>
    <w:rsid w:val="00080527"/>
    <w:rsid w:val="000809B7"/>
    <w:rsid w:val="00081815"/>
    <w:rsid w:val="0008198A"/>
    <w:rsid w:val="00082B93"/>
    <w:rsid w:val="00082CDE"/>
    <w:rsid w:val="00082F2F"/>
    <w:rsid w:val="00083277"/>
    <w:rsid w:val="00083341"/>
    <w:rsid w:val="00083432"/>
    <w:rsid w:val="000837E2"/>
    <w:rsid w:val="00083A93"/>
    <w:rsid w:val="0008422E"/>
    <w:rsid w:val="00084CA5"/>
    <w:rsid w:val="00084E14"/>
    <w:rsid w:val="000852A6"/>
    <w:rsid w:val="00085A13"/>
    <w:rsid w:val="00085DAD"/>
    <w:rsid w:val="000864C4"/>
    <w:rsid w:val="00087395"/>
    <w:rsid w:val="00087592"/>
    <w:rsid w:val="000900B2"/>
    <w:rsid w:val="00090536"/>
    <w:rsid w:val="0009067B"/>
    <w:rsid w:val="00090D9D"/>
    <w:rsid w:val="00090EEE"/>
    <w:rsid w:val="0009168B"/>
    <w:rsid w:val="00091EBD"/>
    <w:rsid w:val="00092285"/>
    <w:rsid w:val="0009273E"/>
    <w:rsid w:val="00092B75"/>
    <w:rsid w:val="00092D6C"/>
    <w:rsid w:val="00092E08"/>
    <w:rsid w:val="000934CD"/>
    <w:rsid w:val="0009389B"/>
    <w:rsid w:val="00093E11"/>
    <w:rsid w:val="00094239"/>
    <w:rsid w:val="00095B6C"/>
    <w:rsid w:val="00095BF4"/>
    <w:rsid w:val="0009602C"/>
    <w:rsid w:val="0009615F"/>
    <w:rsid w:val="0009632D"/>
    <w:rsid w:val="0009686E"/>
    <w:rsid w:val="000968BC"/>
    <w:rsid w:val="00097110"/>
    <w:rsid w:val="0009756A"/>
    <w:rsid w:val="000975D6"/>
    <w:rsid w:val="000978BE"/>
    <w:rsid w:val="000A08FB"/>
    <w:rsid w:val="000A103C"/>
    <w:rsid w:val="000A183F"/>
    <w:rsid w:val="000A1EAE"/>
    <w:rsid w:val="000A24C7"/>
    <w:rsid w:val="000A2E76"/>
    <w:rsid w:val="000A37AF"/>
    <w:rsid w:val="000A38CC"/>
    <w:rsid w:val="000A3B5F"/>
    <w:rsid w:val="000A43EC"/>
    <w:rsid w:val="000A4D8C"/>
    <w:rsid w:val="000A5746"/>
    <w:rsid w:val="000A6687"/>
    <w:rsid w:val="000A7B79"/>
    <w:rsid w:val="000B030B"/>
    <w:rsid w:val="000B0359"/>
    <w:rsid w:val="000B0455"/>
    <w:rsid w:val="000B1406"/>
    <w:rsid w:val="000B1994"/>
    <w:rsid w:val="000B1DBB"/>
    <w:rsid w:val="000B1FC3"/>
    <w:rsid w:val="000B3E97"/>
    <w:rsid w:val="000B40A1"/>
    <w:rsid w:val="000B41B1"/>
    <w:rsid w:val="000B48FB"/>
    <w:rsid w:val="000B4C53"/>
    <w:rsid w:val="000B4E1B"/>
    <w:rsid w:val="000B50A5"/>
    <w:rsid w:val="000B5CCF"/>
    <w:rsid w:val="000B710B"/>
    <w:rsid w:val="000B7697"/>
    <w:rsid w:val="000B7C94"/>
    <w:rsid w:val="000B7EAE"/>
    <w:rsid w:val="000C068C"/>
    <w:rsid w:val="000C1007"/>
    <w:rsid w:val="000C1132"/>
    <w:rsid w:val="000C121A"/>
    <w:rsid w:val="000C1669"/>
    <w:rsid w:val="000C1BFE"/>
    <w:rsid w:val="000C2439"/>
    <w:rsid w:val="000C2906"/>
    <w:rsid w:val="000C3D39"/>
    <w:rsid w:val="000C3FC5"/>
    <w:rsid w:val="000C40E2"/>
    <w:rsid w:val="000C4278"/>
    <w:rsid w:val="000C43D4"/>
    <w:rsid w:val="000C4CA0"/>
    <w:rsid w:val="000C4F97"/>
    <w:rsid w:val="000C597C"/>
    <w:rsid w:val="000C5A19"/>
    <w:rsid w:val="000C719E"/>
    <w:rsid w:val="000C737D"/>
    <w:rsid w:val="000C747F"/>
    <w:rsid w:val="000C787F"/>
    <w:rsid w:val="000C7B71"/>
    <w:rsid w:val="000C7C69"/>
    <w:rsid w:val="000C7CD5"/>
    <w:rsid w:val="000D01F2"/>
    <w:rsid w:val="000D021A"/>
    <w:rsid w:val="000D039E"/>
    <w:rsid w:val="000D04AF"/>
    <w:rsid w:val="000D090E"/>
    <w:rsid w:val="000D0F35"/>
    <w:rsid w:val="000D195E"/>
    <w:rsid w:val="000D1C49"/>
    <w:rsid w:val="000D2AA5"/>
    <w:rsid w:val="000D30EB"/>
    <w:rsid w:val="000D36AD"/>
    <w:rsid w:val="000D3869"/>
    <w:rsid w:val="000D3AFB"/>
    <w:rsid w:val="000D43BB"/>
    <w:rsid w:val="000D4475"/>
    <w:rsid w:val="000D447A"/>
    <w:rsid w:val="000D4C0F"/>
    <w:rsid w:val="000D4EDE"/>
    <w:rsid w:val="000D4F4B"/>
    <w:rsid w:val="000D4F63"/>
    <w:rsid w:val="000D5572"/>
    <w:rsid w:val="000D565A"/>
    <w:rsid w:val="000D582D"/>
    <w:rsid w:val="000D595E"/>
    <w:rsid w:val="000D5C96"/>
    <w:rsid w:val="000D6B27"/>
    <w:rsid w:val="000D7787"/>
    <w:rsid w:val="000D7F99"/>
    <w:rsid w:val="000E00E4"/>
    <w:rsid w:val="000E0205"/>
    <w:rsid w:val="000E093A"/>
    <w:rsid w:val="000E0E18"/>
    <w:rsid w:val="000E1314"/>
    <w:rsid w:val="000E16E8"/>
    <w:rsid w:val="000E1A62"/>
    <w:rsid w:val="000E1EE4"/>
    <w:rsid w:val="000E208F"/>
    <w:rsid w:val="000E2661"/>
    <w:rsid w:val="000E266A"/>
    <w:rsid w:val="000E274B"/>
    <w:rsid w:val="000E33C6"/>
    <w:rsid w:val="000E3CEA"/>
    <w:rsid w:val="000E3E9F"/>
    <w:rsid w:val="000E4295"/>
    <w:rsid w:val="000E493D"/>
    <w:rsid w:val="000E4988"/>
    <w:rsid w:val="000E4AE3"/>
    <w:rsid w:val="000E4B8A"/>
    <w:rsid w:val="000E4CAF"/>
    <w:rsid w:val="000E4F98"/>
    <w:rsid w:val="000E57DB"/>
    <w:rsid w:val="000E5C5D"/>
    <w:rsid w:val="000E5CCD"/>
    <w:rsid w:val="000E5E9E"/>
    <w:rsid w:val="000E5ED1"/>
    <w:rsid w:val="000E6010"/>
    <w:rsid w:val="000E609F"/>
    <w:rsid w:val="000E623D"/>
    <w:rsid w:val="000E657A"/>
    <w:rsid w:val="000E6E00"/>
    <w:rsid w:val="000E72DE"/>
    <w:rsid w:val="000E7DBD"/>
    <w:rsid w:val="000E7E03"/>
    <w:rsid w:val="000E7F0F"/>
    <w:rsid w:val="000F0645"/>
    <w:rsid w:val="000F13EF"/>
    <w:rsid w:val="000F20CF"/>
    <w:rsid w:val="000F2408"/>
    <w:rsid w:val="000F3330"/>
    <w:rsid w:val="000F3CBE"/>
    <w:rsid w:val="000F45FE"/>
    <w:rsid w:val="000F49C2"/>
    <w:rsid w:val="000F5CFD"/>
    <w:rsid w:val="000F5FA9"/>
    <w:rsid w:val="000F6076"/>
    <w:rsid w:val="000F6E6E"/>
    <w:rsid w:val="000F6F47"/>
    <w:rsid w:val="000F6F4A"/>
    <w:rsid w:val="000F7732"/>
    <w:rsid w:val="000F78FB"/>
    <w:rsid w:val="000F7E9F"/>
    <w:rsid w:val="000F7F93"/>
    <w:rsid w:val="0010030C"/>
    <w:rsid w:val="00100882"/>
    <w:rsid w:val="00100BC2"/>
    <w:rsid w:val="00101B55"/>
    <w:rsid w:val="00101F4E"/>
    <w:rsid w:val="0010229D"/>
    <w:rsid w:val="0010231F"/>
    <w:rsid w:val="0010246D"/>
    <w:rsid w:val="001025A3"/>
    <w:rsid w:val="00103615"/>
    <w:rsid w:val="00103C90"/>
    <w:rsid w:val="00104347"/>
    <w:rsid w:val="001048AC"/>
    <w:rsid w:val="00104C5D"/>
    <w:rsid w:val="00105365"/>
    <w:rsid w:val="00105722"/>
    <w:rsid w:val="00105AE4"/>
    <w:rsid w:val="00105F62"/>
    <w:rsid w:val="00106393"/>
    <w:rsid w:val="001068DC"/>
    <w:rsid w:val="00106BD1"/>
    <w:rsid w:val="001070A6"/>
    <w:rsid w:val="00107173"/>
    <w:rsid w:val="0010724E"/>
    <w:rsid w:val="0010743B"/>
    <w:rsid w:val="001077AA"/>
    <w:rsid w:val="00107D69"/>
    <w:rsid w:val="00107E88"/>
    <w:rsid w:val="00110100"/>
    <w:rsid w:val="001101AD"/>
    <w:rsid w:val="0011057B"/>
    <w:rsid w:val="001106C0"/>
    <w:rsid w:val="00110A01"/>
    <w:rsid w:val="00110D8F"/>
    <w:rsid w:val="00110F73"/>
    <w:rsid w:val="00111174"/>
    <w:rsid w:val="00111AE3"/>
    <w:rsid w:val="001128B0"/>
    <w:rsid w:val="00112920"/>
    <w:rsid w:val="001135EF"/>
    <w:rsid w:val="00113F01"/>
    <w:rsid w:val="001148B8"/>
    <w:rsid w:val="00114D42"/>
    <w:rsid w:val="0011559C"/>
    <w:rsid w:val="00115839"/>
    <w:rsid w:val="00115A39"/>
    <w:rsid w:val="00115CBB"/>
    <w:rsid w:val="0011600A"/>
    <w:rsid w:val="00116A57"/>
    <w:rsid w:val="00116F25"/>
    <w:rsid w:val="00116F4A"/>
    <w:rsid w:val="00117570"/>
    <w:rsid w:val="001208EE"/>
    <w:rsid w:val="00121215"/>
    <w:rsid w:val="0012146C"/>
    <w:rsid w:val="00121636"/>
    <w:rsid w:val="00122770"/>
    <w:rsid w:val="001227F2"/>
    <w:rsid w:val="001229B5"/>
    <w:rsid w:val="00122C8F"/>
    <w:rsid w:val="00122F56"/>
    <w:rsid w:val="0012326A"/>
    <w:rsid w:val="00124363"/>
    <w:rsid w:val="00124471"/>
    <w:rsid w:val="00124F3D"/>
    <w:rsid w:val="001251F6"/>
    <w:rsid w:val="001264F4"/>
    <w:rsid w:val="0012674A"/>
    <w:rsid w:val="001268EC"/>
    <w:rsid w:val="001274B7"/>
    <w:rsid w:val="001275CD"/>
    <w:rsid w:val="001276F7"/>
    <w:rsid w:val="00127D61"/>
    <w:rsid w:val="00127FF5"/>
    <w:rsid w:val="0013024B"/>
    <w:rsid w:val="00130A6B"/>
    <w:rsid w:val="00130B2A"/>
    <w:rsid w:val="001313FE"/>
    <w:rsid w:val="001320CF"/>
    <w:rsid w:val="00132360"/>
    <w:rsid w:val="0013254E"/>
    <w:rsid w:val="00132842"/>
    <w:rsid w:val="00133441"/>
    <w:rsid w:val="0013378C"/>
    <w:rsid w:val="001339F6"/>
    <w:rsid w:val="00133A23"/>
    <w:rsid w:val="00133E5D"/>
    <w:rsid w:val="00134559"/>
    <w:rsid w:val="00134BD9"/>
    <w:rsid w:val="0013542E"/>
    <w:rsid w:val="00135840"/>
    <w:rsid w:val="00135B54"/>
    <w:rsid w:val="0013649A"/>
    <w:rsid w:val="001367ED"/>
    <w:rsid w:val="00136A6C"/>
    <w:rsid w:val="001370A1"/>
    <w:rsid w:val="00137162"/>
    <w:rsid w:val="001378A0"/>
    <w:rsid w:val="00137931"/>
    <w:rsid w:val="00137CD0"/>
    <w:rsid w:val="00140700"/>
    <w:rsid w:val="00140717"/>
    <w:rsid w:val="0014075D"/>
    <w:rsid w:val="00140812"/>
    <w:rsid w:val="00141050"/>
    <w:rsid w:val="0014119C"/>
    <w:rsid w:val="001414DD"/>
    <w:rsid w:val="001418AC"/>
    <w:rsid w:val="00141E99"/>
    <w:rsid w:val="00142A76"/>
    <w:rsid w:val="00142AF1"/>
    <w:rsid w:val="00143E7F"/>
    <w:rsid w:val="00143F45"/>
    <w:rsid w:val="00144D52"/>
    <w:rsid w:val="00145445"/>
    <w:rsid w:val="001456FA"/>
    <w:rsid w:val="00145C31"/>
    <w:rsid w:val="0014651E"/>
    <w:rsid w:val="00146C05"/>
    <w:rsid w:val="00146D69"/>
    <w:rsid w:val="0014712D"/>
    <w:rsid w:val="001472A5"/>
    <w:rsid w:val="00147BA8"/>
    <w:rsid w:val="00147F44"/>
    <w:rsid w:val="00150078"/>
    <w:rsid w:val="0015024C"/>
    <w:rsid w:val="001505F8"/>
    <w:rsid w:val="00151AE2"/>
    <w:rsid w:val="00152CAF"/>
    <w:rsid w:val="0015327F"/>
    <w:rsid w:val="0015377A"/>
    <w:rsid w:val="00153785"/>
    <w:rsid w:val="00153D12"/>
    <w:rsid w:val="00153E26"/>
    <w:rsid w:val="00154199"/>
    <w:rsid w:val="0015467B"/>
    <w:rsid w:val="00154A10"/>
    <w:rsid w:val="00154BBE"/>
    <w:rsid w:val="00156298"/>
    <w:rsid w:val="001569E8"/>
    <w:rsid w:val="00156F49"/>
    <w:rsid w:val="0015791B"/>
    <w:rsid w:val="00157E3E"/>
    <w:rsid w:val="001600F6"/>
    <w:rsid w:val="00160102"/>
    <w:rsid w:val="00160B8F"/>
    <w:rsid w:val="00160C78"/>
    <w:rsid w:val="00161869"/>
    <w:rsid w:val="001621F8"/>
    <w:rsid w:val="00162332"/>
    <w:rsid w:val="00162859"/>
    <w:rsid w:val="00163F97"/>
    <w:rsid w:val="00164E1F"/>
    <w:rsid w:val="00165117"/>
    <w:rsid w:val="00166190"/>
    <w:rsid w:val="0016664B"/>
    <w:rsid w:val="001666B3"/>
    <w:rsid w:val="00166CFE"/>
    <w:rsid w:val="00166D31"/>
    <w:rsid w:val="001700EF"/>
    <w:rsid w:val="0017060D"/>
    <w:rsid w:val="00170A0A"/>
    <w:rsid w:val="00170A8B"/>
    <w:rsid w:val="00172011"/>
    <w:rsid w:val="00172BB7"/>
    <w:rsid w:val="00172FF6"/>
    <w:rsid w:val="00173A6B"/>
    <w:rsid w:val="00173E54"/>
    <w:rsid w:val="00174269"/>
    <w:rsid w:val="00175778"/>
    <w:rsid w:val="00175CC7"/>
    <w:rsid w:val="001760B4"/>
    <w:rsid w:val="00176CBE"/>
    <w:rsid w:val="00176F8A"/>
    <w:rsid w:val="001772B1"/>
    <w:rsid w:val="001776DD"/>
    <w:rsid w:val="001778B9"/>
    <w:rsid w:val="00180069"/>
    <w:rsid w:val="001803DA"/>
    <w:rsid w:val="0018044A"/>
    <w:rsid w:val="001807B9"/>
    <w:rsid w:val="0018099D"/>
    <w:rsid w:val="00180CB8"/>
    <w:rsid w:val="00181068"/>
    <w:rsid w:val="001812F7"/>
    <w:rsid w:val="00181713"/>
    <w:rsid w:val="00181BD2"/>
    <w:rsid w:val="00181C2B"/>
    <w:rsid w:val="00182FE2"/>
    <w:rsid w:val="00183805"/>
    <w:rsid w:val="00184554"/>
    <w:rsid w:val="001848BD"/>
    <w:rsid w:val="001849A2"/>
    <w:rsid w:val="00184DAA"/>
    <w:rsid w:val="001850B2"/>
    <w:rsid w:val="00185C79"/>
    <w:rsid w:val="00186765"/>
    <w:rsid w:val="00186ED6"/>
    <w:rsid w:val="001873C6"/>
    <w:rsid w:val="00187E4C"/>
    <w:rsid w:val="00187EDA"/>
    <w:rsid w:val="001902E4"/>
    <w:rsid w:val="001904E0"/>
    <w:rsid w:val="00190506"/>
    <w:rsid w:val="00190A9A"/>
    <w:rsid w:val="00190BF2"/>
    <w:rsid w:val="00190D22"/>
    <w:rsid w:val="00190D7C"/>
    <w:rsid w:val="00190DB0"/>
    <w:rsid w:val="00191CF3"/>
    <w:rsid w:val="00192B5E"/>
    <w:rsid w:val="00193DBC"/>
    <w:rsid w:val="00193DD8"/>
    <w:rsid w:val="0019456A"/>
    <w:rsid w:val="0019477E"/>
    <w:rsid w:val="00194A78"/>
    <w:rsid w:val="00194CAF"/>
    <w:rsid w:val="00194DA7"/>
    <w:rsid w:val="00194F60"/>
    <w:rsid w:val="00194FF3"/>
    <w:rsid w:val="00195387"/>
    <w:rsid w:val="00195545"/>
    <w:rsid w:val="001956B6"/>
    <w:rsid w:val="00195935"/>
    <w:rsid w:val="00195B01"/>
    <w:rsid w:val="00196182"/>
    <w:rsid w:val="00197166"/>
    <w:rsid w:val="001971F2"/>
    <w:rsid w:val="00197666"/>
    <w:rsid w:val="00197BB7"/>
    <w:rsid w:val="00197C54"/>
    <w:rsid w:val="00197D45"/>
    <w:rsid w:val="00197F1B"/>
    <w:rsid w:val="001A07C7"/>
    <w:rsid w:val="001A07F5"/>
    <w:rsid w:val="001A087C"/>
    <w:rsid w:val="001A0FBA"/>
    <w:rsid w:val="001A1556"/>
    <w:rsid w:val="001A1F5C"/>
    <w:rsid w:val="001A1FFA"/>
    <w:rsid w:val="001A2889"/>
    <w:rsid w:val="001A2EB0"/>
    <w:rsid w:val="001A31FD"/>
    <w:rsid w:val="001A434A"/>
    <w:rsid w:val="001A45C6"/>
    <w:rsid w:val="001A4619"/>
    <w:rsid w:val="001A52D6"/>
    <w:rsid w:val="001A55FE"/>
    <w:rsid w:val="001A59EF"/>
    <w:rsid w:val="001A633A"/>
    <w:rsid w:val="001A65F8"/>
    <w:rsid w:val="001A6CFD"/>
    <w:rsid w:val="001A726F"/>
    <w:rsid w:val="001A7AE9"/>
    <w:rsid w:val="001A7F9D"/>
    <w:rsid w:val="001B02F7"/>
    <w:rsid w:val="001B11C9"/>
    <w:rsid w:val="001B19C9"/>
    <w:rsid w:val="001B1E80"/>
    <w:rsid w:val="001B20F2"/>
    <w:rsid w:val="001B253B"/>
    <w:rsid w:val="001B2A06"/>
    <w:rsid w:val="001B2BB6"/>
    <w:rsid w:val="001B30C6"/>
    <w:rsid w:val="001B34B2"/>
    <w:rsid w:val="001B3781"/>
    <w:rsid w:val="001B38FF"/>
    <w:rsid w:val="001B3D20"/>
    <w:rsid w:val="001B4726"/>
    <w:rsid w:val="001B47F6"/>
    <w:rsid w:val="001B4E47"/>
    <w:rsid w:val="001B516A"/>
    <w:rsid w:val="001B5600"/>
    <w:rsid w:val="001B5A1D"/>
    <w:rsid w:val="001B5D13"/>
    <w:rsid w:val="001B624A"/>
    <w:rsid w:val="001B6905"/>
    <w:rsid w:val="001B6D25"/>
    <w:rsid w:val="001B6EC1"/>
    <w:rsid w:val="001B72B7"/>
    <w:rsid w:val="001B7432"/>
    <w:rsid w:val="001B7900"/>
    <w:rsid w:val="001B7F71"/>
    <w:rsid w:val="001C019C"/>
    <w:rsid w:val="001C01D9"/>
    <w:rsid w:val="001C02D8"/>
    <w:rsid w:val="001C0329"/>
    <w:rsid w:val="001C04E5"/>
    <w:rsid w:val="001C0847"/>
    <w:rsid w:val="001C088E"/>
    <w:rsid w:val="001C0E3E"/>
    <w:rsid w:val="001C134C"/>
    <w:rsid w:val="001C156C"/>
    <w:rsid w:val="001C19A7"/>
    <w:rsid w:val="001C21D2"/>
    <w:rsid w:val="001C2536"/>
    <w:rsid w:val="001C2A4A"/>
    <w:rsid w:val="001C2C9A"/>
    <w:rsid w:val="001C2D2E"/>
    <w:rsid w:val="001C312F"/>
    <w:rsid w:val="001C323F"/>
    <w:rsid w:val="001C3528"/>
    <w:rsid w:val="001C3973"/>
    <w:rsid w:val="001C3C49"/>
    <w:rsid w:val="001C3FD4"/>
    <w:rsid w:val="001C41EA"/>
    <w:rsid w:val="001C4239"/>
    <w:rsid w:val="001C44D9"/>
    <w:rsid w:val="001C4524"/>
    <w:rsid w:val="001C4896"/>
    <w:rsid w:val="001C6088"/>
    <w:rsid w:val="001C62AF"/>
    <w:rsid w:val="001C6472"/>
    <w:rsid w:val="001C6E2B"/>
    <w:rsid w:val="001C71AC"/>
    <w:rsid w:val="001C7C49"/>
    <w:rsid w:val="001C7CDB"/>
    <w:rsid w:val="001C7E2B"/>
    <w:rsid w:val="001D032C"/>
    <w:rsid w:val="001D1027"/>
    <w:rsid w:val="001D2564"/>
    <w:rsid w:val="001D306D"/>
    <w:rsid w:val="001D325C"/>
    <w:rsid w:val="001D3446"/>
    <w:rsid w:val="001D34D3"/>
    <w:rsid w:val="001D3BA4"/>
    <w:rsid w:val="001D3E46"/>
    <w:rsid w:val="001D4452"/>
    <w:rsid w:val="001D4C8D"/>
    <w:rsid w:val="001D4CF1"/>
    <w:rsid w:val="001D5702"/>
    <w:rsid w:val="001D5A42"/>
    <w:rsid w:val="001D5CF3"/>
    <w:rsid w:val="001D5D14"/>
    <w:rsid w:val="001D644D"/>
    <w:rsid w:val="001D69CE"/>
    <w:rsid w:val="001D6D52"/>
    <w:rsid w:val="001D6E39"/>
    <w:rsid w:val="001D7B3C"/>
    <w:rsid w:val="001E017A"/>
    <w:rsid w:val="001E01FE"/>
    <w:rsid w:val="001E097C"/>
    <w:rsid w:val="001E0EA6"/>
    <w:rsid w:val="001E2167"/>
    <w:rsid w:val="001E2387"/>
    <w:rsid w:val="001E2D53"/>
    <w:rsid w:val="001E2E6E"/>
    <w:rsid w:val="001E3074"/>
    <w:rsid w:val="001E3974"/>
    <w:rsid w:val="001E5008"/>
    <w:rsid w:val="001E54A5"/>
    <w:rsid w:val="001E5601"/>
    <w:rsid w:val="001E62F4"/>
    <w:rsid w:val="001E6588"/>
    <w:rsid w:val="001E6829"/>
    <w:rsid w:val="001E68F7"/>
    <w:rsid w:val="001E6B34"/>
    <w:rsid w:val="001E6E14"/>
    <w:rsid w:val="001E6E4D"/>
    <w:rsid w:val="001E7617"/>
    <w:rsid w:val="001F00BD"/>
    <w:rsid w:val="001F06F3"/>
    <w:rsid w:val="001F0769"/>
    <w:rsid w:val="001F07BD"/>
    <w:rsid w:val="001F0C71"/>
    <w:rsid w:val="001F15DB"/>
    <w:rsid w:val="001F171B"/>
    <w:rsid w:val="001F1A7F"/>
    <w:rsid w:val="001F209A"/>
    <w:rsid w:val="001F2810"/>
    <w:rsid w:val="001F365B"/>
    <w:rsid w:val="001F41DD"/>
    <w:rsid w:val="001F51DF"/>
    <w:rsid w:val="001F5990"/>
    <w:rsid w:val="001F76DE"/>
    <w:rsid w:val="00200465"/>
    <w:rsid w:val="00200A75"/>
    <w:rsid w:val="002012A1"/>
    <w:rsid w:val="002025F9"/>
    <w:rsid w:val="00202CC3"/>
    <w:rsid w:val="0020335F"/>
    <w:rsid w:val="002036A3"/>
    <w:rsid w:val="00203B06"/>
    <w:rsid w:val="00203FC9"/>
    <w:rsid w:val="00204194"/>
    <w:rsid w:val="002048A9"/>
    <w:rsid w:val="00204A2E"/>
    <w:rsid w:val="00205112"/>
    <w:rsid w:val="002055B4"/>
    <w:rsid w:val="00205F27"/>
    <w:rsid w:val="002066BB"/>
    <w:rsid w:val="0020688E"/>
    <w:rsid w:val="00206CC5"/>
    <w:rsid w:val="00206F6A"/>
    <w:rsid w:val="00207AC6"/>
    <w:rsid w:val="00210640"/>
    <w:rsid w:val="00210C7B"/>
    <w:rsid w:val="00210F67"/>
    <w:rsid w:val="00210F8C"/>
    <w:rsid w:val="002110A2"/>
    <w:rsid w:val="002112F5"/>
    <w:rsid w:val="002115A6"/>
    <w:rsid w:val="00211DE7"/>
    <w:rsid w:val="00212B79"/>
    <w:rsid w:val="00212C99"/>
    <w:rsid w:val="00213070"/>
    <w:rsid w:val="00213082"/>
    <w:rsid w:val="00213A9C"/>
    <w:rsid w:val="00213EC3"/>
    <w:rsid w:val="00213F55"/>
    <w:rsid w:val="00214E8D"/>
    <w:rsid w:val="00214F0B"/>
    <w:rsid w:val="00215501"/>
    <w:rsid w:val="00215609"/>
    <w:rsid w:val="00216692"/>
    <w:rsid w:val="002168D7"/>
    <w:rsid w:val="00216C0B"/>
    <w:rsid w:val="00216C1A"/>
    <w:rsid w:val="00217089"/>
    <w:rsid w:val="002173D3"/>
    <w:rsid w:val="0021758D"/>
    <w:rsid w:val="00220048"/>
    <w:rsid w:val="002200D9"/>
    <w:rsid w:val="002208D6"/>
    <w:rsid w:val="00221415"/>
    <w:rsid w:val="002214E6"/>
    <w:rsid w:val="00221727"/>
    <w:rsid w:val="00221992"/>
    <w:rsid w:val="00221A67"/>
    <w:rsid w:val="00221E77"/>
    <w:rsid w:val="002220E2"/>
    <w:rsid w:val="002221A2"/>
    <w:rsid w:val="002223D9"/>
    <w:rsid w:val="002240BD"/>
    <w:rsid w:val="0022499F"/>
    <w:rsid w:val="00224F29"/>
    <w:rsid w:val="002255DB"/>
    <w:rsid w:val="00225CE6"/>
    <w:rsid w:val="00227013"/>
    <w:rsid w:val="002271B4"/>
    <w:rsid w:val="00227694"/>
    <w:rsid w:val="00227CC2"/>
    <w:rsid w:val="00227E06"/>
    <w:rsid w:val="00230221"/>
    <w:rsid w:val="00230287"/>
    <w:rsid w:val="00230408"/>
    <w:rsid w:val="00230871"/>
    <w:rsid w:val="00230D01"/>
    <w:rsid w:val="00230E4B"/>
    <w:rsid w:val="00231533"/>
    <w:rsid w:val="00231C7A"/>
    <w:rsid w:val="00232733"/>
    <w:rsid w:val="002329EB"/>
    <w:rsid w:val="002330D0"/>
    <w:rsid w:val="0023317F"/>
    <w:rsid w:val="00233A6F"/>
    <w:rsid w:val="00233C62"/>
    <w:rsid w:val="00233E57"/>
    <w:rsid w:val="002344EE"/>
    <w:rsid w:val="00234D0D"/>
    <w:rsid w:val="0023506B"/>
    <w:rsid w:val="002350DE"/>
    <w:rsid w:val="0023514B"/>
    <w:rsid w:val="0023556F"/>
    <w:rsid w:val="00235650"/>
    <w:rsid w:val="00235F52"/>
    <w:rsid w:val="00236C29"/>
    <w:rsid w:val="0023706E"/>
    <w:rsid w:val="00237D0F"/>
    <w:rsid w:val="00240463"/>
    <w:rsid w:val="0024153D"/>
    <w:rsid w:val="00241755"/>
    <w:rsid w:val="002418D0"/>
    <w:rsid w:val="00241B57"/>
    <w:rsid w:val="00242382"/>
    <w:rsid w:val="00242704"/>
    <w:rsid w:val="00242C60"/>
    <w:rsid w:val="00242D85"/>
    <w:rsid w:val="00243078"/>
    <w:rsid w:val="00243119"/>
    <w:rsid w:val="0024318E"/>
    <w:rsid w:val="00243DA6"/>
    <w:rsid w:val="0024433D"/>
    <w:rsid w:val="0024455C"/>
    <w:rsid w:val="002449D1"/>
    <w:rsid w:val="0024513B"/>
    <w:rsid w:val="00245935"/>
    <w:rsid w:val="00245C38"/>
    <w:rsid w:val="00245F26"/>
    <w:rsid w:val="002468D0"/>
    <w:rsid w:val="00246932"/>
    <w:rsid w:val="00246E7B"/>
    <w:rsid w:val="00246F1F"/>
    <w:rsid w:val="002471DD"/>
    <w:rsid w:val="00247398"/>
    <w:rsid w:val="00247728"/>
    <w:rsid w:val="00247B4D"/>
    <w:rsid w:val="002505DB"/>
    <w:rsid w:val="00250D2D"/>
    <w:rsid w:val="00250E88"/>
    <w:rsid w:val="002515B3"/>
    <w:rsid w:val="00251738"/>
    <w:rsid w:val="00251741"/>
    <w:rsid w:val="00251C7D"/>
    <w:rsid w:val="00252024"/>
    <w:rsid w:val="002524D1"/>
    <w:rsid w:val="00252A13"/>
    <w:rsid w:val="00253111"/>
    <w:rsid w:val="002531BA"/>
    <w:rsid w:val="00253584"/>
    <w:rsid w:val="00253598"/>
    <w:rsid w:val="0025386C"/>
    <w:rsid w:val="0025398E"/>
    <w:rsid w:val="00253F72"/>
    <w:rsid w:val="00253FA9"/>
    <w:rsid w:val="002548BB"/>
    <w:rsid w:val="00254DDF"/>
    <w:rsid w:val="00254DE2"/>
    <w:rsid w:val="00254F21"/>
    <w:rsid w:val="0025533C"/>
    <w:rsid w:val="00255648"/>
    <w:rsid w:val="00255D93"/>
    <w:rsid w:val="00255D9B"/>
    <w:rsid w:val="0025635F"/>
    <w:rsid w:val="00256589"/>
    <w:rsid w:val="00256CC3"/>
    <w:rsid w:val="00256FC2"/>
    <w:rsid w:val="0025712B"/>
    <w:rsid w:val="002576B8"/>
    <w:rsid w:val="002577DA"/>
    <w:rsid w:val="002579FB"/>
    <w:rsid w:val="00260396"/>
    <w:rsid w:val="00260AA9"/>
    <w:rsid w:val="00260EB7"/>
    <w:rsid w:val="00261AE4"/>
    <w:rsid w:val="00262950"/>
    <w:rsid w:val="00262B00"/>
    <w:rsid w:val="00262B9E"/>
    <w:rsid w:val="00262EBE"/>
    <w:rsid w:val="00262F9A"/>
    <w:rsid w:val="0026317E"/>
    <w:rsid w:val="002633D5"/>
    <w:rsid w:val="00263454"/>
    <w:rsid w:val="00263BA9"/>
    <w:rsid w:val="00263E14"/>
    <w:rsid w:val="00264842"/>
    <w:rsid w:val="00264993"/>
    <w:rsid w:val="0026507A"/>
    <w:rsid w:val="00265564"/>
    <w:rsid w:val="0026584C"/>
    <w:rsid w:val="002666FC"/>
    <w:rsid w:val="00266948"/>
    <w:rsid w:val="00266BA5"/>
    <w:rsid w:val="0026729C"/>
    <w:rsid w:val="002672D4"/>
    <w:rsid w:val="00267519"/>
    <w:rsid w:val="00270F37"/>
    <w:rsid w:val="0027114E"/>
    <w:rsid w:val="00271314"/>
    <w:rsid w:val="00271476"/>
    <w:rsid w:val="00271FE6"/>
    <w:rsid w:val="0027208A"/>
    <w:rsid w:val="002721D2"/>
    <w:rsid w:val="00272380"/>
    <w:rsid w:val="00272424"/>
    <w:rsid w:val="00272598"/>
    <w:rsid w:val="002727D7"/>
    <w:rsid w:val="0027299B"/>
    <w:rsid w:val="00272DFA"/>
    <w:rsid w:val="00273198"/>
    <w:rsid w:val="00273220"/>
    <w:rsid w:val="0027329D"/>
    <w:rsid w:val="00273B4F"/>
    <w:rsid w:val="00273B65"/>
    <w:rsid w:val="0027407A"/>
    <w:rsid w:val="002746D5"/>
    <w:rsid w:val="00275067"/>
    <w:rsid w:val="002752DB"/>
    <w:rsid w:val="0027534F"/>
    <w:rsid w:val="002755A8"/>
    <w:rsid w:val="002757EC"/>
    <w:rsid w:val="002762C0"/>
    <w:rsid w:val="002763BF"/>
    <w:rsid w:val="0027656D"/>
    <w:rsid w:val="00276ED7"/>
    <w:rsid w:val="00276FCD"/>
    <w:rsid w:val="00280642"/>
    <w:rsid w:val="00280F46"/>
    <w:rsid w:val="00281304"/>
    <w:rsid w:val="002815FD"/>
    <w:rsid w:val="00281E31"/>
    <w:rsid w:val="002822DF"/>
    <w:rsid w:val="002834AE"/>
    <w:rsid w:val="00283D07"/>
    <w:rsid w:val="00283E53"/>
    <w:rsid w:val="002841B7"/>
    <w:rsid w:val="0028425D"/>
    <w:rsid w:val="00284359"/>
    <w:rsid w:val="00284C62"/>
    <w:rsid w:val="00284D22"/>
    <w:rsid w:val="002853E5"/>
    <w:rsid w:val="00285493"/>
    <w:rsid w:val="00285633"/>
    <w:rsid w:val="00285F34"/>
    <w:rsid w:val="00286E2E"/>
    <w:rsid w:val="00286F64"/>
    <w:rsid w:val="00287703"/>
    <w:rsid w:val="00290030"/>
    <w:rsid w:val="002906ED"/>
    <w:rsid w:val="002913F1"/>
    <w:rsid w:val="0029161F"/>
    <w:rsid w:val="00291747"/>
    <w:rsid w:val="00291943"/>
    <w:rsid w:val="00291E4F"/>
    <w:rsid w:val="00292D39"/>
    <w:rsid w:val="00292F69"/>
    <w:rsid w:val="00293743"/>
    <w:rsid w:val="00293E5B"/>
    <w:rsid w:val="002946F8"/>
    <w:rsid w:val="00294F0B"/>
    <w:rsid w:val="00295720"/>
    <w:rsid w:val="00295E22"/>
    <w:rsid w:val="0029690A"/>
    <w:rsid w:val="00296CFB"/>
    <w:rsid w:val="00296CFD"/>
    <w:rsid w:val="00296D28"/>
    <w:rsid w:val="00296F05"/>
    <w:rsid w:val="00297247"/>
    <w:rsid w:val="00297EE3"/>
    <w:rsid w:val="002A03DF"/>
    <w:rsid w:val="002A08E9"/>
    <w:rsid w:val="002A0A00"/>
    <w:rsid w:val="002A0A9D"/>
    <w:rsid w:val="002A0BAD"/>
    <w:rsid w:val="002A12F6"/>
    <w:rsid w:val="002A17C4"/>
    <w:rsid w:val="002A1A81"/>
    <w:rsid w:val="002A247F"/>
    <w:rsid w:val="002A2894"/>
    <w:rsid w:val="002A2993"/>
    <w:rsid w:val="002A29A5"/>
    <w:rsid w:val="002A2C1F"/>
    <w:rsid w:val="002A2D85"/>
    <w:rsid w:val="002A35F2"/>
    <w:rsid w:val="002A3EC7"/>
    <w:rsid w:val="002A40A5"/>
    <w:rsid w:val="002A47E7"/>
    <w:rsid w:val="002A4B61"/>
    <w:rsid w:val="002A4F37"/>
    <w:rsid w:val="002A50B6"/>
    <w:rsid w:val="002A5EE6"/>
    <w:rsid w:val="002A633C"/>
    <w:rsid w:val="002A69BD"/>
    <w:rsid w:val="002A6B68"/>
    <w:rsid w:val="002A74FB"/>
    <w:rsid w:val="002A781B"/>
    <w:rsid w:val="002A7DB3"/>
    <w:rsid w:val="002B0754"/>
    <w:rsid w:val="002B084B"/>
    <w:rsid w:val="002B0DEE"/>
    <w:rsid w:val="002B0E53"/>
    <w:rsid w:val="002B17B4"/>
    <w:rsid w:val="002B2514"/>
    <w:rsid w:val="002B2D2A"/>
    <w:rsid w:val="002B2E4A"/>
    <w:rsid w:val="002B30BF"/>
    <w:rsid w:val="002B385D"/>
    <w:rsid w:val="002B3CD5"/>
    <w:rsid w:val="002B4009"/>
    <w:rsid w:val="002B4CFE"/>
    <w:rsid w:val="002B5999"/>
    <w:rsid w:val="002B6110"/>
    <w:rsid w:val="002B6B5D"/>
    <w:rsid w:val="002B6EE6"/>
    <w:rsid w:val="002B7C06"/>
    <w:rsid w:val="002C0722"/>
    <w:rsid w:val="002C0C96"/>
    <w:rsid w:val="002C0D7A"/>
    <w:rsid w:val="002C2209"/>
    <w:rsid w:val="002C25D3"/>
    <w:rsid w:val="002C3028"/>
    <w:rsid w:val="002C340B"/>
    <w:rsid w:val="002C34B1"/>
    <w:rsid w:val="002C367B"/>
    <w:rsid w:val="002C439E"/>
    <w:rsid w:val="002C44EF"/>
    <w:rsid w:val="002C4DCF"/>
    <w:rsid w:val="002C5779"/>
    <w:rsid w:val="002C610A"/>
    <w:rsid w:val="002C6651"/>
    <w:rsid w:val="002C6929"/>
    <w:rsid w:val="002C75B8"/>
    <w:rsid w:val="002C77C6"/>
    <w:rsid w:val="002C79DC"/>
    <w:rsid w:val="002C7D9D"/>
    <w:rsid w:val="002D09E2"/>
    <w:rsid w:val="002D0CC9"/>
    <w:rsid w:val="002D0F0A"/>
    <w:rsid w:val="002D102D"/>
    <w:rsid w:val="002D15AD"/>
    <w:rsid w:val="002D180C"/>
    <w:rsid w:val="002D27A5"/>
    <w:rsid w:val="002D2A03"/>
    <w:rsid w:val="002D2B11"/>
    <w:rsid w:val="002D35B9"/>
    <w:rsid w:val="002D3717"/>
    <w:rsid w:val="002D3802"/>
    <w:rsid w:val="002D3E03"/>
    <w:rsid w:val="002D401F"/>
    <w:rsid w:val="002D4518"/>
    <w:rsid w:val="002D4FAB"/>
    <w:rsid w:val="002D58A5"/>
    <w:rsid w:val="002D5B58"/>
    <w:rsid w:val="002D5EF1"/>
    <w:rsid w:val="002D6220"/>
    <w:rsid w:val="002D626B"/>
    <w:rsid w:val="002D69CD"/>
    <w:rsid w:val="002D6C59"/>
    <w:rsid w:val="002D6E28"/>
    <w:rsid w:val="002D71AB"/>
    <w:rsid w:val="002D72A4"/>
    <w:rsid w:val="002D7544"/>
    <w:rsid w:val="002E0D25"/>
    <w:rsid w:val="002E0E64"/>
    <w:rsid w:val="002E1709"/>
    <w:rsid w:val="002E1931"/>
    <w:rsid w:val="002E1E68"/>
    <w:rsid w:val="002E244E"/>
    <w:rsid w:val="002E2497"/>
    <w:rsid w:val="002E2795"/>
    <w:rsid w:val="002E2F18"/>
    <w:rsid w:val="002E3A2B"/>
    <w:rsid w:val="002E3DC2"/>
    <w:rsid w:val="002E3E28"/>
    <w:rsid w:val="002E3FEC"/>
    <w:rsid w:val="002E5113"/>
    <w:rsid w:val="002E5428"/>
    <w:rsid w:val="002E5653"/>
    <w:rsid w:val="002E574F"/>
    <w:rsid w:val="002E5BD1"/>
    <w:rsid w:val="002E5C69"/>
    <w:rsid w:val="002E6117"/>
    <w:rsid w:val="002E6162"/>
    <w:rsid w:val="002E625B"/>
    <w:rsid w:val="002E633C"/>
    <w:rsid w:val="002E69E9"/>
    <w:rsid w:val="002E7736"/>
    <w:rsid w:val="002F0797"/>
    <w:rsid w:val="002F0984"/>
    <w:rsid w:val="002F0C02"/>
    <w:rsid w:val="002F11F9"/>
    <w:rsid w:val="002F17F4"/>
    <w:rsid w:val="002F1946"/>
    <w:rsid w:val="002F2269"/>
    <w:rsid w:val="002F278B"/>
    <w:rsid w:val="002F279B"/>
    <w:rsid w:val="002F2E1A"/>
    <w:rsid w:val="002F2F92"/>
    <w:rsid w:val="002F3208"/>
    <w:rsid w:val="002F3AAA"/>
    <w:rsid w:val="002F3CA2"/>
    <w:rsid w:val="002F4033"/>
    <w:rsid w:val="002F404B"/>
    <w:rsid w:val="002F4110"/>
    <w:rsid w:val="002F4415"/>
    <w:rsid w:val="002F4D74"/>
    <w:rsid w:val="002F500E"/>
    <w:rsid w:val="002F5495"/>
    <w:rsid w:val="002F54C7"/>
    <w:rsid w:val="002F645B"/>
    <w:rsid w:val="002F6DC7"/>
    <w:rsid w:val="002F7135"/>
    <w:rsid w:val="002F7443"/>
    <w:rsid w:val="002F7743"/>
    <w:rsid w:val="002F786C"/>
    <w:rsid w:val="002F7A4F"/>
    <w:rsid w:val="002F7BC0"/>
    <w:rsid w:val="002F7DAC"/>
    <w:rsid w:val="002F7EF1"/>
    <w:rsid w:val="00300557"/>
    <w:rsid w:val="0030077A"/>
    <w:rsid w:val="0030119D"/>
    <w:rsid w:val="00301514"/>
    <w:rsid w:val="003015F3"/>
    <w:rsid w:val="003019CA"/>
    <w:rsid w:val="00301FB1"/>
    <w:rsid w:val="00302A66"/>
    <w:rsid w:val="00302D91"/>
    <w:rsid w:val="00304048"/>
    <w:rsid w:val="00304181"/>
    <w:rsid w:val="0030550A"/>
    <w:rsid w:val="00305C8A"/>
    <w:rsid w:val="00306230"/>
    <w:rsid w:val="00307EB6"/>
    <w:rsid w:val="00310152"/>
    <w:rsid w:val="00310516"/>
    <w:rsid w:val="003109AD"/>
    <w:rsid w:val="00310B0A"/>
    <w:rsid w:val="00310F58"/>
    <w:rsid w:val="0031174C"/>
    <w:rsid w:val="003117BB"/>
    <w:rsid w:val="00311AC5"/>
    <w:rsid w:val="0031248B"/>
    <w:rsid w:val="0031305C"/>
    <w:rsid w:val="00313371"/>
    <w:rsid w:val="00313F3F"/>
    <w:rsid w:val="00313F90"/>
    <w:rsid w:val="00314D41"/>
    <w:rsid w:val="00314E28"/>
    <w:rsid w:val="003153CF"/>
    <w:rsid w:val="00315A69"/>
    <w:rsid w:val="00315E9D"/>
    <w:rsid w:val="00316389"/>
    <w:rsid w:val="003168C1"/>
    <w:rsid w:val="0031778F"/>
    <w:rsid w:val="003177D1"/>
    <w:rsid w:val="00317BB6"/>
    <w:rsid w:val="00320317"/>
    <w:rsid w:val="0032073A"/>
    <w:rsid w:val="0032080D"/>
    <w:rsid w:val="00320E0F"/>
    <w:rsid w:val="003210A0"/>
    <w:rsid w:val="00321531"/>
    <w:rsid w:val="00321810"/>
    <w:rsid w:val="0032235B"/>
    <w:rsid w:val="0032260F"/>
    <w:rsid w:val="00322632"/>
    <w:rsid w:val="00322C37"/>
    <w:rsid w:val="00322E07"/>
    <w:rsid w:val="003237F1"/>
    <w:rsid w:val="00324718"/>
    <w:rsid w:val="00324CD0"/>
    <w:rsid w:val="003252E7"/>
    <w:rsid w:val="0032606C"/>
    <w:rsid w:val="00326EAF"/>
    <w:rsid w:val="00327081"/>
    <w:rsid w:val="00327167"/>
    <w:rsid w:val="00327170"/>
    <w:rsid w:val="0032717B"/>
    <w:rsid w:val="003275F5"/>
    <w:rsid w:val="00327B90"/>
    <w:rsid w:val="00327E84"/>
    <w:rsid w:val="003303DC"/>
    <w:rsid w:val="003306CC"/>
    <w:rsid w:val="003309A8"/>
    <w:rsid w:val="00330DB4"/>
    <w:rsid w:val="00330E1E"/>
    <w:rsid w:val="00330F66"/>
    <w:rsid w:val="00331248"/>
    <w:rsid w:val="003313C7"/>
    <w:rsid w:val="0033143B"/>
    <w:rsid w:val="00332B2C"/>
    <w:rsid w:val="00332D52"/>
    <w:rsid w:val="00333B17"/>
    <w:rsid w:val="00333BBF"/>
    <w:rsid w:val="003343D2"/>
    <w:rsid w:val="00334434"/>
    <w:rsid w:val="00335B68"/>
    <w:rsid w:val="0033615A"/>
    <w:rsid w:val="003363BB"/>
    <w:rsid w:val="003363D7"/>
    <w:rsid w:val="003367A7"/>
    <w:rsid w:val="00336C05"/>
    <w:rsid w:val="0033757E"/>
    <w:rsid w:val="00337C9B"/>
    <w:rsid w:val="00337DF0"/>
    <w:rsid w:val="00340608"/>
    <w:rsid w:val="00340975"/>
    <w:rsid w:val="003409D7"/>
    <w:rsid w:val="00340C39"/>
    <w:rsid w:val="00340EC8"/>
    <w:rsid w:val="003413CA"/>
    <w:rsid w:val="00341F75"/>
    <w:rsid w:val="00342194"/>
    <w:rsid w:val="00342629"/>
    <w:rsid w:val="00342D8A"/>
    <w:rsid w:val="003432C7"/>
    <w:rsid w:val="00343AF9"/>
    <w:rsid w:val="00344083"/>
    <w:rsid w:val="003444E8"/>
    <w:rsid w:val="00344A80"/>
    <w:rsid w:val="00344BBA"/>
    <w:rsid w:val="003453AF"/>
    <w:rsid w:val="00345FD4"/>
    <w:rsid w:val="00346386"/>
    <w:rsid w:val="00346589"/>
    <w:rsid w:val="00346D2A"/>
    <w:rsid w:val="003474E0"/>
    <w:rsid w:val="00347751"/>
    <w:rsid w:val="00347AF3"/>
    <w:rsid w:val="00347D6E"/>
    <w:rsid w:val="00350EC7"/>
    <w:rsid w:val="00351D79"/>
    <w:rsid w:val="00351FC5"/>
    <w:rsid w:val="00352B31"/>
    <w:rsid w:val="00352D66"/>
    <w:rsid w:val="00352EB4"/>
    <w:rsid w:val="00352EE2"/>
    <w:rsid w:val="00353416"/>
    <w:rsid w:val="003535A6"/>
    <w:rsid w:val="00353696"/>
    <w:rsid w:val="0035387B"/>
    <w:rsid w:val="00353A57"/>
    <w:rsid w:val="00353EDC"/>
    <w:rsid w:val="00354EC5"/>
    <w:rsid w:val="00355348"/>
    <w:rsid w:val="00355B32"/>
    <w:rsid w:val="00355E62"/>
    <w:rsid w:val="00355EB0"/>
    <w:rsid w:val="003562FD"/>
    <w:rsid w:val="00356B42"/>
    <w:rsid w:val="00356D62"/>
    <w:rsid w:val="00356E71"/>
    <w:rsid w:val="00356EF9"/>
    <w:rsid w:val="0035775C"/>
    <w:rsid w:val="00357F13"/>
    <w:rsid w:val="00357FC5"/>
    <w:rsid w:val="0036023C"/>
    <w:rsid w:val="0036026E"/>
    <w:rsid w:val="00360B1F"/>
    <w:rsid w:val="00360CAE"/>
    <w:rsid w:val="00360FA0"/>
    <w:rsid w:val="00361328"/>
    <w:rsid w:val="0036141C"/>
    <w:rsid w:val="00361527"/>
    <w:rsid w:val="003615CC"/>
    <w:rsid w:val="00361D6A"/>
    <w:rsid w:val="00362945"/>
    <w:rsid w:val="00362C71"/>
    <w:rsid w:val="0036392E"/>
    <w:rsid w:val="00363F2A"/>
    <w:rsid w:val="00364056"/>
    <w:rsid w:val="00364715"/>
    <w:rsid w:val="00364A6F"/>
    <w:rsid w:val="00364C89"/>
    <w:rsid w:val="00364E67"/>
    <w:rsid w:val="003660A2"/>
    <w:rsid w:val="00366362"/>
    <w:rsid w:val="0036690B"/>
    <w:rsid w:val="003669C5"/>
    <w:rsid w:val="00366CA5"/>
    <w:rsid w:val="00366CDF"/>
    <w:rsid w:val="00366EA4"/>
    <w:rsid w:val="00367055"/>
    <w:rsid w:val="00367352"/>
    <w:rsid w:val="00367555"/>
    <w:rsid w:val="00367B17"/>
    <w:rsid w:val="00367C74"/>
    <w:rsid w:val="00367E39"/>
    <w:rsid w:val="003703EB"/>
    <w:rsid w:val="00370450"/>
    <w:rsid w:val="00370A1B"/>
    <w:rsid w:val="003712AB"/>
    <w:rsid w:val="0037143A"/>
    <w:rsid w:val="00371937"/>
    <w:rsid w:val="00371A50"/>
    <w:rsid w:val="00371DFE"/>
    <w:rsid w:val="003720EB"/>
    <w:rsid w:val="0037212A"/>
    <w:rsid w:val="003730C9"/>
    <w:rsid w:val="00373940"/>
    <w:rsid w:val="0037399B"/>
    <w:rsid w:val="003741C0"/>
    <w:rsid w:val="003744A2"/>
    <w:rsid w:val="0037463A"/>
    <w:rsid w:val="00374657"/>
    <w:rsid w:val="0037476F"/>
    <w:rsid w:val="003747BC"/>
    <w:rsid w:val="00374826"/>
    <w:rsid w:val="00374AD4"/>
    <w:rsid w:val="00374B5C"/>
    <w:rsid w:val="0037504D"/>
    <w:rsid w:val="00375AB1"/>
    <w:rsid w:val="00375B53"/>
    <w:rsid w:val="00376103"/>
    <w:rsid w:val="00376625"/>
    <w:rsid w:val="00376CDF"/>
    <w:rsid w:val="003773CE"/>
    <w:rsid w:val="00377E02"/>
    <w:rsid w:val="003801CB"/>
    <w:rsid w:val="003802A6"/>
    <w:rsid w:val="0038039C"/>
    <w:rsid w:val="0038185C"/>
    <w:rsid w:val="003820E1"/>
    <w:rsid w:val="0038222F"/>
    <w:rsid w:val="003827FB"/>
    <w:rsid w:val="003829E0"/>
    <w:rsid w:val="00383A83"/>
    <w:rsid w:val="00383B6A"/>
    <w:rsid w:val="00383DF0"/>
    <w:rsid w:val="003843A6"/>
    <w:rsid w:val="003844F6"/>
    <w:rsid w:val="00384544"/>
    <w:rsid w:val="00384B08"/>
    <w:rsid w:val="00384CC6"/>
    <w:rsid w:val="003850BD"/>
    <w:rsid w:val="00385291"/>
    <w:rsid w:val="00385C84"/>
    <w:rsid w:val="00385C88"/>
    <w:rsid w:val="00385CA4"/>
    <w:rsid w:val="00385DE2"/>
    <w:rsid w:val="0038600A"/>
    <w:rsid w:val="00386EC8"/>
    <w:rsid w:val="00387614"/>
    <w:rsid w:val="00387841"/>
    <w:rsid w:val="00387991"/>
    <w:rsid w:val="00390A6C"/>
    <w:rsid w:val="00390FCF"/>
    <w:rsid w:val="003915D9"/>
    <w:rsid w:val="0039191D"/>
    <w:rsid w:val="00391C52"/>
    <w:rsid w:val="00391D1F"/>
    <w:rsid w:val="00392368"/>
    <w:rsid w:val="003928B4"/>
    <w:rsid w:val="00392974"/>
    <w:rsid w:val="00392BD4"/>
    <w:rsid w:val="00392C73"/>
    <w:rsid w:val="003932D4"/>
    <w:rsid w:val="003934AF"/>
    <w:rsid w:val="003934C0"/>
    <w:rsid w:val="0039378D"/>
    <w:rsid w:val="003946E1"/>
    <w:rsid w:val="0039487F"/>
    <w:rsid w:val="00394D6C"/>
    <w:rsid w:val="00395028"/>
    <w:rsid w:val="00395BED"/>
    <w:rsid w:val="00396012"/>
    <w:rsid w:val="003969A2"/>
    <w:rsid w:val="00396AB1"/>
    <w:rsid w:val="00396E88"/>
    <w:rsid w:val="003970F3"/>
    <w:rsid w:val="003975C1"/>
    <w:rsid w:val="003975DE"/>
    <w:rsid w:val="00397DCF"/>
    <w:rsid w:val="003A00C0"/>
    <w:rsid w:val="003A0C9E"/>
    <w:rsid w:val="003A0E65"/>
    <w:rsid w:val="003A182B"/>
    <w:rsid w:val="003A1EF5"/>
    <w:rsid w:val="003A2482"/>
    <w:rsid w:val="003A2491"/>
    <w:rsid w:val="003A2863"/>
    <w:rsid w:val="003A2D17"/>
    <w:rsid w:val="003A3080"/>
    <w:rsid w:val="003A31CC"/>
    <w:rsid w:val="003A32BB"/>
    <w:rsid w:val="003A37DC"/>
    <w:rsid w:val="003A394A"/>
    <w:rsid w:val="003A3A9D"/>
    <w:rsid w:val="003A61A7"/>
    <w:rsid w:val="003A64A3"/>
    <w:rsid w:val="003A6FED"/>
    <w:rsid w:val="003B16C7"/>
    <w:rsid w:val="003B1C98"/>
    <w:rsid w:val="003B1C9D"/>
    <w:rsid w:val="003B1F07"/>
    <w:rsid w:val="003B1FAD"/>
    <w:rsid w:val="003B1FFD"/>
    <w:rsid w:val="003B22D5"/>
    <w:rsid w:val="003B2774"/>
    <w:rsid w:val="003B3675"/>
    <w:rsid w:val="003B3AB6"/>
    <w:rsid w:val="003B3F13"/>
    <w:rsid w:val="003B3F51"/>
    <w:rsid w:val="003B4239"/>
    <w:rsid w:val="003B4434"/>
    <w:rsid w:val="003B44B6"/>
    <w:rsid w:val="003B4574"/>
    <w:rsid w:val="003B4E1B"/>
    <w:rsid w:val="003B5375"/>
    <w:rsid w:val="003B549F"/>
    <w:rsid w:val="003B5631"/>
    <w:rsid w:val="003B591A"/>
    <w:rsid w:val="003B5CA5"/>
    <w:rsid w:val="003B5DBB"/>
    <w:rsid w:val="003B6CED"/>
    <w:rsid w:val="003B744A"/>
    <w:rsid w:val="003C032B"/>
    <w:rsid w:val="003C10D1"/>
    <w:rsid w:val="003C16B4"/>
    <w:rsid w:val="003C1B3E"/>
    <w:rsid w:val="003C2AC2"/>
    <w:rsid w:val="003C32F9"/>
    <w:rsid w:val="003C36DA"/>
    <w:rsid w:val="003C3837"/>
    <w:rsid w:val="003C39F4"/>
    <w:rsid w:val="003C3B8D"/>
    <w:rsid w:val="003C5378"/>
    <w:rsid w:val="003C549D"/>
    <w:rsid w:val="003C5826"/>
    <w:rsid w:val="003C5A86"/>
    <w:rsid w:val="003C66F1"/>
    <w:rsid w:val="003C6B05"/>
    <w:rsid w:val="003C6BFC"/>
    <w:rsid w:val="003C7017"/>
    <w:rsid w:val="003C71EB"/>
    <w:rsid w:val="003C735D"/>
    <w:rsid w:val="003C7DBE"/>
    <w:rsid w:val="003C7E52"/>
    <w:rsid w:val="003D01FC"/>
    <w:rsid w:val="003D0568"/>
    <w:rsid w:val="003D089A"/>
    <w:rsid w:val="003D0A8D"/>
    <w:rsid w:val="003D0BE4"/>
    <w:rsid w:val="003D0D85"/>
    <w:rsid w:val="003D1104"/>
    <w:rsid w:val="003D1487"/>
    <w:rsid w:val="003D1C1B"/>
    <w:rsid w:val="003D1FE2"/>
    <w:rsid w:val="003D2085"/>
    <w:rsid w:val="003D2E4E"/>
    <w:rsid w:val="003D2F14"/>
    <w:rsid w:val="003D310B"/>
    <w:rsid w:val="003D312B"/>
    <w:rsid w:val="003D3F27"/>
    <w:rsid w:val="003D4455"/>
    <w:rsid w:val="003D49BA"/>
    <w:rsid w:val="003D4AC9"/>
    <w:rsid w:val="003D52D1"/>
    <w:rsid w:val="003D531D"/>
    <w:rsid w:val="003D5C8F"/>
    <w:rsid w:val="003D6264"/>
    <w:rsid w:val="003D7153"/>
    <w:rsid w:val="003D72E9"/>
    <w:rsid w:val="003D7BB5"/>
    <w:rsid w:val="003D7BDE"/>
    <w:rsid w:val="003D7CC3"/>
    <w:rsid w:val="003D7D3E"/>
    <w:rsid w:val="003D7F2F"/>
    <w:rsid w:val="003E0170"/>
    <w:rsid w:val="003E0491"/>
    <w:rsid w:val="003E0658"/>
    <w:rsid w:val="003E09CE"/>
    <w:rsid w:val="003E1208"/>
    <w:rsid w:val="003E155E"/>
    <w:rsid w:val="003E1E40"/>
    <w:rsid w:val="003E25C7"/>
    <w:rsid w:val="003E2819"/>
    <w:rsid w:val="003E424F"/>
    <w:rsid w:val="003E4C24"/>
    <w:rsid w:val="003E4E07"/>
    <w:rsid w:val="003E4FB9"/>
    <w:rsid w:val="003E5514"/>
    <w:rsid w:val="003E5787"/>
    <w:rsid w:val="003E58B7"/>
    <w:rsid w:val="003E5AF1"/>
    <w:rsid w:val="003E5FE5"/>
    <w:rsid w:val="003E635B"/>
    <w:rsid w:val="003E65E1"/>
    <w:rsid w:val="003E76E2"/>
    <w:rsid w:val="003E7A83"/>
    <w:rsid w:val="003F0003"/>
    <w:rsid w:val="003F0583"/>
    <w:rsid w:val="003F0B70"/>
    <w:rsid w:val="003F1D13"/>
    <w:rsid w:val="003F231C"/>
    <w:rsid w:val="003F2461"/>
    <w:rsid w:val="003F2543"/>
    <w:rsid w:val="003F2E11"/>
    <w:rsid w:val="003F32CA"/>
    <w:rsid w:val="003F3357"/>
    <w:rsid w:val="003F33A0"/>
    <w:rsid w:val="003F3CBB"/>
    <w:rsid w:val="003F3D32"/>
    <w:rsid w:val="003F4038"/>
    <w:rsid w:val="003F407B"/>
    <w:rsid w:val="003F487F"/>
    <w:rsid w:val="003F51A4"/>
    <w:rsid w:val="003F62EA"/>
    <w:rsid w:val="003F6D6E"/>
    <w:rsid w:val="003F6FF8"/>
    <w:rsid w:val="003F7028"/>
    <w:rsid w:val="003F74E1"/>
    <w:rsid w:val="003F772E"/>
    <w:rsid w:val="003F7E1F"/>
    <w:rsid w:val="003F7FA4"/>
    <w:rsid w:val="00400385"/>
    <w:rsid w:val="004008A8"/>
    <w:rsid w:val="00400958"/>
    <w:rsid w:val="0040107C"/>
    <w:rsid w:val="00401370"/>
    <w:rsid w:val="0040167D"/>
    <w:rsid w:val="004018CC"/>
    <w:rsid w:val="00401E93"/>
    <w:rsid w:val="00402090"/>
    <w:rsid w:val="00402430"/>
    <w:rsid w:val="0040286E"/>
    <w:rsid w:val="00402A85"/>
    <w:rsid w:val="00402D0C"/>
    <w:rsid w:val="00403818"/>
    <w:rsid w:val="00403C8E"/>
    <w:rsid w:val="00404515"/>
    <w:rsid w:val="00404D7E"/>
    <w:rsid w:val="00405150"/>
    <w:rsid w:val="00405206"/>
    <w:rsid w:val="004053D8"/>
    <w:rsid w:val="004054C1"/>
    <w:rsid w:val="00406174"/>
    <w:rsid w:val="00406CD1"/>
    <w:rsid w:val="004078F6"/>
    <w:rsid w:val="0040793C"/>
    <w:rsid w:val="00407ADE"/>
    <w:rsid w:val="00410787"/>
    <w:rsid w:val="004108CF"/>
    <w:rsid w:val="004109E3"/>
    <w:rsid w:val="00410B03"/>
    <w:rsid w:val="00410CAC"/>
    <w:rsid w:val="004110E0"/>
    <w:rsid w:val="0041118F"/>
    <w:rsid w:val="00411446"/>
    <w:rsid w:val="004115C6"/>
    <w:rsid w:val="00411C93"/>
    <w:rsid w:val="004120CA"/>
    <w:rsid w:val="004128C1"/>
    <w:rsid w:val="00413364"/>
    <w:rsid w:val="00414081"/>
    <w:rsid w:val="00414BE4"/>
    <w:rsid w:val="004155EA"/>
    <w:rsid w:val="004157B0"/>
    <w:rsid w:val="00416714"/>
    <w:rsid w:val="004168CA"/>
    <w:rsid w:val="00417488"/>
    <w:rsid w:val="00417C34"/>
    <w:rsid w:val="00417CA7"/>
    <w:rsid w:val="00417E32"/>
    <w:rsid w:val="004208F7"/>
    <w:rsid w:val="00421224"/>
    <w:rsid w:val="004212D3"/>
    <w:rsid w:val="00421AFE"/>
    <w:rsid w:val="00421BDE"/>
    <w:rsid w:val="00421E0B"/>
    <w:rsid w:val="00423A6D"/>
    <w:rsid w:val="004243AB"/>
    <w:rsid w:val="0042499C"/>
    <w:rsid w:val="00425D81"/>
    <w:rsid w:val="00425EF0"/>
    <w:rsid w:val="00425FAF"/>
    <w:rsid w:val="004261F5"/>
    <w:rsid w:val="00426674"/>
    <w:rsid w:val="00426A52"/>
    <w:rsid w:val="00426FCD"/>
    <w:rsid w:val="004277D0"/>
    <w:rsid w:val="00427A28"/>
    <w:rsid w:val="00427B4E"/>
    <w:rsid w:val="00427E0D"/>
    <w:rsid w:val="00427FB7"/>
    <w:rsid w:val="004303BE"/>
    <w:rsid w:val="004304C7"/>
    <w:rsid w:val="00430628"/>
    <w:rsid w:val="00431989"/>
    <w:rsid w:val="00431A64"/>
    <w:rsid w:val="00431CF2"/>
    <w:rsid w:val="00431E40"/>
    <w:rsid w:val="00431EE5"/>
    <w:rsid w:val="00432642"/>
    <w:rsid w:val="0043302E"/>
    <w:rsid w:val="004331E6"/>
    <w:rsid w:val="004332FE"/>
    <w:rsid w:val="00433364"/>
    <w:rsid w:val="004333E5"/>
    <w:rsid w:val="00433765"/>
    <w:rsid w:val="0043376F"/>
    <w:rsid w:val="00433CBC"/>
    <w:rsid w:val="00434C66"/>
    <w:rsid w:val="00434E1A"/>
    <w:rsid w:val="00434E3F"/>
    <w:rsid w:val="00435127"/>
    <w:rsid w:val="00436690"/>
    <w:rsid w:val="00436FB6"/>
    <w:rsid w:val="004377F4"/>
    <w:rsid w:val="00440502"/>
    <w:rsid w:val="004409E0"/>
    <w:rsid w:val="00441281"/>
    <w:rsid w:val="004417DB"/>
    <w:rsid w:val="00441808"/>
    <w:rsid w:val="00441F03"/>
    <w:rsid w:val="00441F14"/>
    <w:rsid w:val="00442198"/>
    <w:rsid w:val="00442346"/>
    <w:rsid w:val="00442405"/>
    <w:rsid w:val="00442681"/>
    <w:rsid w:val="0044290A"/>
    <w:rsid w:val="00442F70"/>
    <w:rsid w:val="00444183"/>
    <w:rsid w:val="0044434F"/>
    <w:rsid w:val="004459D5"/>
    <w:rsid w:val="00445D30"/>
    <w:rsid w:val="00445D56"/>
    <w:rsid w:val="004460B6"/>
    <w:rsid w:val="004466B5"/>
    <w:rsid w:val="00446750"/>
    <w:rsid w:val="00446794"/>
    <w:rsid w:val="004469A6"/>
    <w:rsid w:val="00446D7A"/>
    <w:rsid w:val="00446DCF"/>
    <w:rsid w:val="00447037"/>
    <w:rsid w:val="0044734C"/>
    <w:rsid w:val="00447695"/>
    <w:rsid w:val="00447DD2"/>
    <w:rsid w:val="004501B0"/>
    <w:rsid w:val="00451184"/>
    <w:rsid w:val="00451774"/>
    <w:rsid w:val="00451AEC"/>
    <w:rsid w:val="00451CC0"/>
    <w:rsid w:val="00452091"/>
    <w:rsid w:val="00452589"/>
    <w:rsid w:val="00452A5B"/>
    <w:rsid w:val="00452FA8"/>
    <w:rsid w:val="00454808"/>
    <w:rsid w:val="0045482E"/>
    <w:rsid w:val="00454E79"/>
    <w:rsid w:val="00455335"/>
    <w:rsid w:val="00455818"/>
    <w:rsid w:val="00455CCC"/>
    <w:rsid w:val="0045657B"/>
    <w:rsid w:val="00456A89"/>
    <w:rsid w:val="00456AED"/>
    <w:rsid w:val="00456D84"/>
    <w:rsid w:val="00457020"/>
    <w:rsid w:val="004572E6"/>
    <w:rsid w:val="004574C4"/>
    <w:rsid w:val="00457CDB"/>
    <w:rsid w:val="0046036E"/>
    <w:rsid w:val="004608C2"/>
    <w:rsid w:val="00460B29"/>
    <w:rsid w:val="00460D0F"/>
    <w:rsid w:val="00460D16"/>
    <w:rsid w:val="00461253"/>
    <w:rsid w:val="004613FD"/>
    <w:rsid w:val="00461DA6"/>
    <w:rsid w:val="004622A2"/>
    <w:rsid w:val="0046272B"/>
    <w:rsid w:val="00462930"/>
    <w:rsid w:val="00462F68"/>
    <w:rsid w:val="00463537"/>
    <w:rsid w:val="00463B59"/>
    <w:rsid w:val="00463D24"/>
    <w:rsid w:val="00464027"/>
    <w:rsid w:val="00464233"/>
    <w:rsid w:val="0046447E"/>
    <w:rsid w:val="00464696"/>
    <w:rsid w:val="0046482E"/>
    <w:rsid w:val="00464CCD"/>
    <w:rsid w:val="00464D7B"/>
    <w:rsid w:val="004660E4"/>
    <w:rsid w:val="004660F0"/>
    <w:rsid w:val="0046661E"/>
    <w:rsid w:val="00467EC2"/>
    <w:rsid w:val="004700C8"/>
    <w:rsid w:val="004706B5"/>
    <w:rsid w:val="00470767"/>
    <w:rsid w:val="00470922"/>
    <w:rsid w:val="00470A52"/>
    <w:rsid w:val="00472256"/>
    <w:rsid w:val="0047238E"/>
    <w:rsid w:val="00472C2B"/>
    <w:rsid w:val="00472E3C"/>
    <w:rsid w:val="00472FB7"/>
    <w:rsid w:val="00473060"/>
    <w:rsid w:val="0047317F"/>
    <w:rsid w:val="0047353B"/>
    <w:rsid w:val="00473746"/>
    <w:rsid w:val="00473977"/>
    <w:rsid w:val="00473AAF"/>
    <w:rsid w:val="00473C2B"/>
    <w:rsid w:val="00474C1A"/>
    <w:rsid w:val="00475685"/>
    <w:rsid w:val="00475D2F"/>
    <w:rsid w:val="004761D5"/>
    <w:rsid w:val="00476310"/>
    <w:rsid w:val="00476D67"/>
    <w:rsid w:val="00476FE6"/>
    <w:rsid w:val="00477D50"/>
    <w:rsid w:val="00480F88"/>
    <w:rsid w:val="00481353"/>
    <w:rsid w:val="004816FA"/>
    <w:rsid w:val="00481E5C"/>
    <w:rsid w:val="004824CD"/>
    <w:rsid w:val="00483810"/>
    <w:rsid w:val="0048382A"/>
    <w:rsid w:val="00483AB2"/>
    <w:rsid w:val="004840E1"/>
    <w:rsid w:val="004844F1"/>
    <w:rsid w:val="0048469F"/>
    <w:rsid w:val="00484809"/>
    <w:rsid w:val="00484A76"/>
    <w:rsid w:val="00484DDD"/>
    <w:rsid w:val="00486ADF"/>
    <w:rsid w:val="004874D8"/>
    <w:rsid w:val="00487EB8"/>
    <w:rsid w:val="00487FBB"/>
    <w:rsid w:val="00490736"/>
    <w:rsid w:val="004912EA"/>
    <w:rsid w:val="0049167B"/>
    <w:rsid w:val="00491C17"/>
    <w:rsid w:val="004922FF"/>
    <w:rsid w:val="004928DC"/>
    <w:rsid w:val="004930DC"/>
    <w:rsid w:val="004938F5"/>
    <w:rsid w:val="00493E76"/>
    <w:rsid w:val="004945F6"/>
    <w:rsid w:val="004947B3"/>
    <w:rsid w:val="00494C05"/>
    <w:rsid w:val="00494D40"/>
    <w:rsid w:val="00495013"/>
    <w:rsid w:val="0049603E"/>
    <w:rsid w:val="004967AC"/>
    <w:rsid w:val="00496A92"/>
    <w:rsid w:val="00497D59"/>
    <w:rsid w:val="004A0A46"/>
    <w:rsid w:val="004A0F57"/>
    <w:rsid w:val="004A0FDD"/>
    <w:rsid w:val="004A1147"/>
    <w:rsid w:val="004A1202"/>
    <w:rsid w:val="004A1825"/>
    <w:rsid w:val="004A1C8D"/>
    <w:rsid w:val="004A1E4F"/>
    <w:rsid w:val="004A26B0"/>
    <w:rsid w:val="004A2A31"/>
    <w:rsid w:val="004A313E"/>
    <w:rsid w:val="004A31D5"/>
    <w:rsid w:val="004A3376"/>
    <w:rsid w:val="004A33E0"/>
    <w:rsid w:val="004A3C33"/>
    <w:rsid w:val="004A4EF1"/>
    <w:rsid w:val="004A6055"/>
    <w:rsid w:val="004A63BB"/>
    <w:rsid w:val="004A69B1"/>
    <w:rsid w:val="004A72F2"/>
    <w:rsid w:val="004A7D6D"/>
    <w:rsid w:val="004A7F28"/>
    <w:rsid w:val="004A7F41"/>
    <w:rsid w:val="004B067A"/>
    <w:rsid w:val="004B0ED7"/>
    <w:rsid w:val="004B1871"/>
    <w:rsid w:val="004B20F8"/>
    <w:rsid w:val="004B24A3"/>
    <w:rsid w:val="004B2BCF"/>
    <w:rsid w:val="004B328C"/>
    <w:rsid w:val="004B3B61"/>
    <w:rsid w:val="004B3DB7"/>
    <w:rsid w:val="004B46F4"/>
    <w:rsid w:val="004B5A46"/>
    <w:rsid w:val="004B5CD2"/>
    <w:rsid w:val="004B5D15"/>
    <w:rsid w:val="004B69B4"/>
    <w:rsid w:val="004B6CBA"/>
    <w:rsid w:val="004B7AE5"/>
    <w:rsid w:val="004B7BE0"/>
    <w:rsid w:val="004C0173"/>
    <w:rsid w:val="004C0181"/>
    <w:rsid w:val="004C0475"/>
    <w:rsid w:val="004C047A"/>
    <w:rsid w:val="004C0924"/>
    <w:rsid w:val="004C0B67"/>
    <w:rsid w:val="004C105E"/>
    <w:rsid w:val="004C136A"/>
    <w:rsid w:val="004C1D40"/>
    <w:rsid w:val="004C23D6"/>
    <w:rsid w:val="004C2C21"/>
    <w:rsid w:val="004C2D92"/>
    <w:rsid w:val="004C2EA3"/>
    <w:rsid w:val="004C2ECC"/>
    <w:rsid w:val="004C32B0"/>
    <w:rsid w:val="004C346D"/>
    <w:rsid w:val="004C5130"/>
    <w:rsid w:val="004C6685"/>
    <w:rsid w:val="004C6E05"/>
    <w:rsid w:val="004C700B"/>
    <w:rsid w:val="004C710D"/>
    <w:rsid w:val="004C7D7F"/>
    <w:rsid w:val="004D01A0"/>
    <w:rsid w:val="004D07B3"/>
    <w:rsid w:val="004D07C5"/>
    <w:rsid w:val="004D0A03"/>
    <w:rsid w:val="004D0B54"/>
    <w:rsid w:val="004D1087"/>
    <w:rsid w:val="004D1A5A"/>
    <w:rsid w:val="004D265A"/>
    <w:rsid w:val="004D3793"/>
    <w:rsid w:val="004D3F92"/>
    <w:rsid w:val="004D43C9"/>
    <w:rsid w:val="004D4A43"/>
    <w:rsid w:val="004D4B1B"/>
    <w:rsid w:val="004D5353"/>
    <w:rsid w:val="004D55DF"/>
    <w:rsid w:val="004D560E"/>
    <w:rsid w:val="004D571A"/>
    <w:rsid w:val="004D59CD"/>
    <w:rsid w:val="004D59D8"/>
    <w:rsid w:val="004D6587"/>
    <w:rsid w:val="004D66F1"/>
    <w:rsid w:val="004D6B3F"/>
    <w:rsid w:val="004D72E4"/>
    <w:rsid w:val="004D78F0"/>
    <w:rsid w:val="004D7910"/>
    <w:rsid w:val="004D7BF7"/>
    <w:rsid w:val="004D7CAD"/>
    <w:rsid w:val="004E0267"/>
    <w:rsid w:val="004E02EA"/>
    <w:rsid w:val="004E050B"/>
    <w:rsid w:val="004E1041"/>
    <w:rsid w:val="004E1987"/>
    <w:rsid w:val="004E20AD"/>
    <w:rsid w:val="004E2600"/>
    <w:rsid w:val="004E262C"/>
    <w:rsid w:val="004E2673"/>
    <w:rsid w:val="004E295A"/>
    <w:rsid w:val="004E39F8"/>
    <w:rsid w:val="004E3E1E"/>
    <w:rsid w:val="004E4A98"/>
    <w:rsid w:val="004E4C54"/>
    <w:rsid w:val="004E5473"/>
    <w:rsid w:val="004E55A2"/>
    <w:rsid w:val="004E5D17"/>
    <w:rsid w:val="004E7302"/>
    <w:rsid w:val="004E795E"/>
    <w:rsid w:val="004E7FEA"/>
    <w:rsid w:val="004F1C86"/>
    <w:rsid w:val="004F2399"/>
    <w:rsid w:val="004F26CF"/>
    <w:rsid w:val="004F2B5B"/>
    <w:rsid w:val="004F3012"/>
    <w:rsid w:val="004F39D6"/>
    <w:rsid w:val="004F3AB7"/>
    <w:rsid w:val="004F3BC1"/>
    <w:rsid w:val="004F40E2"/>
    <w:rsid w:val="004F4289"/>
    <w:rsid w:val="004F458F"/>
    <w:rsid w:val="004F4950"/>
    <w:rsid w:val="004F5000"/>
    <w:rsid w:val="004F50D5"/>
    <w:rsid w:val="004F557F"/>
    <w:rsid w:val="004F572B"/>
    <w:rsid w:val="004F5995"/>
    <w:rsid w:val="004F5AF4"/>
    <w:rsid w:val="004F6AD6"/>
    <w:rsid w:val="004F7075"/>
    <w:rsid w:val="004F7FF6"/>
    <w:rsid w:val="0050001F"/>
    <w:rsid w:val="0050004B"/>
    <w:rsid w:val="0050010A"/>
    <w:rsid w:val="00500C0A"/>
    <w:rsid w:val="00500D23"/>
    <w:rsid w:val="00500E2F"/>
    <w:rsid w:val="00501003"/>
    <w:rsid w:val="00501073"/>
    <w:rsid w:val="00501E2E"/>
    <w:rsid w:val="0050200A"/>
    <w:rsid w:val="00502361"/>
    <w:rsid w:val="00502635"/>
    <w:rsid w:val="00502729"/>
    <w:rsid w:val="00502D59"/>
    <w:rsid w:val="00502E06"/>
    <w:rsid w:val="00502E0D"/>
    <w:rsid w:val="00502FB1"/>
    <w:rsid w:val="00503786"/>
    <w:rsid w:val="00503EE6"/>
    <w:rsid w:val="005042CB"/>
    <w:rsid w:val="00504E1D"/>
    <w:rsid w:val="00504ECC"/>
    <w:rsid w:val="005054AB"/>
    <w:rsid w:val="00506548"/>
    <w:rsid w:val="005065EF"/>
    <w:rsid w:val="00506729"/>
    <w:rsid w:val="0050694E"/>
    <w:rsid w:val="00506954"/>
    <w:rsid w:val="00506F0E"/>
    <w:rsid w:val="00507790"/>
    <w:rsid w:val="00507CE3"/>
    <w:rsid w:val="00510AA0"/>
    <w:rsid w:val="00510E16"/>
    <w:rsid w:val="005113D8"/>
    <w:rsid w:val="00511444"/>
    <w:rsid w:val="005122D4"/>
    <w:rsid w:val="0051267D"/>
    <w:rsid w:val="00512813"/>
    <w:rsid w:val="00514048"/>
    <w:rsid w:val="005140F2"/>
    <w:rsid w:val="00514B54"/>
    <w:rsid w:val="00514B8F"/>
    <w:rsid w:val="00515A16"/>
    <w:rsid w:val="00515BD7"/>
    <w:rsid w:val="005170D8"/>
    <w:rsid w:val="00517332"/>
    <w:rsid w:val="005174B6"/>
    <w:rsid w:val="00517AF6"/>
    <w:rsid w:val="00517B30"/>
    <w:rsid w:val="00517FC1"/>
    <w:rsid w:val="005200C2"/>
    <w:rsid w:val="0052036D"/>
    <w:rsid w:val="005206DA"/>
    <w:rsid w:val="00520B34"/>
    <w:rsid w:val="00521167"/>
    <w:rsid w:val="00521877"/>
    <w:rsid w:val="00522030"/>
    <w:rsid w:val="00522B97"/>
    <w:rsid w:val="00522F1B"/>
    <w:rsid w:val="00523456"/>
    <w:rsid w:val="00523614"/>
    <w:rsid w:val="005237BD"/>
    <w:rsid w:val="00523EF3"/>
    <w:rsid w:val="00524421"/>
    <w:rsid w:val="00524855"/>
    <w:rsid w:val="00524C3D"/>
    <w:rsid w:val="00524E1F"/>
    <w:rsid w:val="0052512F"/>
    <w:rsid w:val="005251FC"/>
    <w:rsid w:val="0052522A"/>
    <w:rsid w:val="005255A5"/>
    <w:rsid w:val="0052570B"/>
    <w:rsid w:val="00526B65"/>
    <w:rsid w:val="00526E96"/>
    <w:rsid w:val="00527170"/>
    <w:rsid w:val="005277E7"/>
    <w:rsid w:val="00530501"/>
    <w:rsid w:val="00530DB1"/>
    <w:rsid w:val="00531258"/>
    <w:rsid w:val="005317BF"/>
    <w:rsid w:val="00531BE0"/>
    <w:rsid w:val="00531FEB"/>
    <w:rsid w:val="00532232"/>
    <w:rsid w:val="005328B0"/>
    <w:rsid w:val="00532B31"/>
    <w:rsid w:val="00532B77"/>
    <w:rsid w:val="00532EAF"/>
    <w:rsid w:val="00533DCF"/>
    <w:rsid w:val="005343ED"/>
    <w:rsid w:val="00534936"/>
    <w:rsid w:val="00534AA9"/>
    <w:rsid w:val="00534B04"/>
    <w:rsid w:val="00534F05"/>
    <w:rsid w:val="005351E2"/>
    <w:rsid w:val="005357B1"/>
    <w:rsid w:val="0053581D"/>
    <w:rsid w:val="005366B6"/>
    <w:rsid w:val="00536972"/>
    <w:rsid w:val="00536FCE"/>
    <w:rsid w:val="0053789A"/>
    <w:rsid w:val="00537D4E"/>
    <w:rsid w:val="005400F4"/>
    <w:rsid w:val="00540660"/>
    <w:rsid w:val="00540B41"/>
    <w:rsid w:val="005410E4"/>
    <w:rsid w:val="005414DE"/>
    <w:rsid w:val="00541B73"/>
    <w:rsid w:val="00541BD8"/>
    <w:rsid w:val="00542E15"/>
    <w:rsid w:val="0054300A"/>
    <w:rsid w:val="00543822"/>
    <w:rsid w:val="00544931"/>
    <w:rsid w:val="00544AEC"/>
    <w:rsid w:val="00544D02"/>
    <w:rsid w:val="00545994"/>
    <w:rsid w:val="00545AFD"/>
    <w:rsid w:val="00546CB5"/>
    <w:rsid w:val="0054707B"/>
    <w:rsid w:val="0054740B"/>
    <w:rsid w:val="00547523"/>
    <w:rsid w:val="005475FA"/>
    <w:rsid w:val="00547659"/>
    <w:rsid w:val="005500A7"/>
    <w:rsid w:val="0055019C"/>
    <w:rsid w:val="005502B3"/>
    <w:rsid w:val="005507C9"/>
    <w:rsid w:val="00550AA1"/>
    <w:rsid w:val="005512F8"/>
    <w:rsid w:val="00552D18"/>
    <w:rsid w:val="00552D1E"/>
    <w:rsid w:val="00552D2A"/>
    <w:rsid w:val="005536BD"/>
    <w:rsid w:val="00553ADB"/>
    <w:rsid w:val="00554B5C"/>
    <w:rsid w:val="0055592F"/>
    <w:rsid w:val="00555AE3"/>
    <w:rsid w:val="00555F89"/>
    <w:rsid w:val="005561CF"/>
    <w:rsid w:val="005564BE"/>
    <w:rsid w:val="00556B36"/>
    <w:rsid w:val="00556FDF"/>
    <w:rsid w:val="00557250"/>
    <w:rsid w:val="005573B2"/>
    <w:rsid w:val="00557843"/>
    <w:rsid w:val="005609F4"/>
    <w:rsid w:val="00560D49"/>
    <w:rsid w:val="0056112F"/>
    <w:rsid w:val="00561257"/>
    <w:rsid w:val="00561A30"/>
    <w:rsid w:val="00562311"/>
    <w:rsid w:val="00562325"/>
    <w:rsid w:val="005625C5"/>
    <w:rsid w:val="0056283B"/>
    <w:rsid w:val="0056365A"/>
    <w:rsid w:val="00563A4F"/>
    <w:rsid w:val="00563FCA"/>
    <w:rsid w:val="00564BEA"/>
    <w:rsid w:val="00564C62"/>
    <w:rsid w:val="00564C77"/>
    <w:rsid w:val="00564D7B"/>
    <w:rsid w:val="00564FF5"/>
    <w:rsid w:val="00565224"/>
    <w:rsid w:val="00565EE0"/>
    <w:rsid w:val="005660AC"/>
    <w:rsid w:val="00566288"/>
    <w:rsid w:val="0056637D"/>
    <w:rsid w:val="0056642E"/>
    <w:rsid w:val="00566F0D"/>
    <w:rsid w:val="00567354"/>
    <w:rsid w:val="0056752D"/>
    <w:rsid w:val="0057033E"/>
    <w:rsid w:val="0057047E"/>
    <w:rsid w:val="00570894"/>
    <w:rsid w:val="00570932"/>
    <w:rsid w:val="00570A6D"/>
    <w:rsid w:val="00570C3B"/>
    <w:rsid w:val="00570E3B"/>
    <w:rsid w:val="0057174C"/>
    <w:rsid w:val="0057232C"/>
    <w:rsid w:val="005727E1"/>
    <w:rsid w:val="00572D46"/>
    <w:rsid w:val="005731C8"/>
    <w:rsid w:val="00573783"/>
    <w:rsid w:val="00573E58"/>
    <w:rsid w:val="00573F38"/>
    <w:rsid w:val="0057424A"/>
    <w:rsid w:val="005748A9"/>
    <w:rsid w:val="0057492C"/>
    <w:rsid w:val="0057586B"/>
    <w:rsid w:val="00575AB3"/>
    <w:rsid w:val="00576E73"/>
    <w:rsid w:val="00577530"/>
    <w:rsid w:val="0057785E"/>
    <w:rsid w:val="00580668"/>
    <w:rsid w:val="00580BBA"/>
    <w:rsid w:val="005815E2"/>
    <w:rsid w:val="00581821"/>
    <w:rsid w:val="00581A80"/>
    <w:rsid w:val="00582703"/>
    <w:rsid w:val="00582995"/>
    <w:rsid w:val="00582DA5"/>
    <w:rsid w:val="00582F0A"/>
    <w:rsid w:val="00582F4E"/>
    <w:rsid w:val="00583EAE"/>
    <w:rsid w:val="00584A5B"/>
    <w:rsid w:val="00585474"/>
    <w:rsid w:val="0058657F"/>
    <w:rsid w:val="0058771B"/>
    <w:rsid w:val="0058779F"/>
    <w:rsid w:val="00587C8D"/>
    <w:rsid w:val="00590D36"/>
    <w:rsid w:val="00591278"/>
    <w:rsid w:val="00591993"/>
    <w:rsid w:val="00591CC4"/>
    <w:rsid w:val="00592104"/>
    <w:rsid w:val="00592836"/>
    <w:rsid w:val="00592D9A"/>
    <w:rsid w:val="00592EB2"/>
    <w:rsid w:val="005935C3"/>
    <w:rsid w:val="00594311"/>
    <w:rsid w:val="005945B6"/>
    <w:rsid w:val="00594795"/>
    <w:rsid w:val="005956EA"/>
    <w:rsid w:val="00595A01"/>
    <w:rsid w:val="00596D0F"/>
    <w:rsid w:val="00596DDB"/>
    <w:rsid w:val="00596EB8"/>
    <w:rsid w:val="00596FF2"/>
    <w:rsid w:val="0059711E"/>
    <w:rsid w:val="00597368"/>
    <w:rsid w:val="0059799C"/>
    <w:rsid w:val="00597A56"/>
    <w:rsid w:val="00597AD1"/>
    <w:rsid w:val="005A0589"/>
    <w:rsid w:val="005A05DF"/>
    <w:rsid w:val="005A074E"/>
    <w:rsid w:val="005A0A26"/>
    <w:rsid w:val="005A0CE2"/>
    <w:rsid w:val="005A124C"/>
    <w:rsid w:val="005A1324"/>
    <w:rsid w:val="005A1994"/>
    <w:rsid w:val="005A2250"/>
    <w:rsid w:val="005A2312"/>
    <w:rsid w:val="005A23E5"/>
    <w:rsid w:val="005A2480"/>
    <w:rsid w:val="005A2543"/>
    <w:rsid w:val="005A284C"/>
    <w:rsid w:val="005A32C5"/>
    <w:rsid w:val="005A378D"/>
    <w:rsid w:val="005A383E"/>
    <w:rsid w:val="005A3A0D"/>
    <w:rsid w:val="005A4730"/>
    <w:rsid w:val="005A48D2"/>
    <w:rsid w:val="005A4ACA"/>
    <w:rsid w:val="005A4CA7"/>
    <w:rsid w:val="005A5670"/>
    <w:rsid w:val="005A57DE"/>
    <w:rsid w:val="005A59CA"/>
    <w:rsid w:val="005A6334"/>
    <w:rsid w:val="005A687C"/>
    <w:rsid w:val="005A6964"/>
    <w:rsid w:val="005A6B7E"/>
    <w:rsid w:val="005A6CB0"/>
    <w:rsid w:val="005A7420"/>
    <w:rsid w:val="005B01B7"/>
    <w:rsid w:val="005B02DA"/>
    <w:rsid w:val="005B0924"/>
    <w:rsid w:val="005B0A2F"/>
    <w:rsid w:val="005B103A"/>
    <w:rsid w:val="005B1466"/>
    <w:rsid w:val="005B1C95"/>
    <w:rsid w:val="005B2283"/>
    <w:rsid w:val="005B2362"/>
    <w:rsid w:val="005B241B"/>
    <w:rsid w:val="005B25D2"/>
    <w:rsid w:val="005B28D7"/>
    <w:rsid w:val="005B3390"/>
    <w:rsid w:val="005B379C"/>
    <w:rsid w:val="005B3B77"/>
    <w:rsid w:val="005B3F7A"/>
    <w:rsid w:val="005B4106"/>
    <w:rsid w:val="005B43FB"/>
    <w:rsid w:val="005B541B"/>
    <w:rsid w:val="005B597D"/>
    <w:rsid w:val="005B5C02"/>
    <w:rsid w:val="005B627E"/>
    <w:rsid w:val="005B6607"/>
    <w:rsid w:val="005B6847"/>
    <w:rsid w:val="005B6F3E"/>
    <w:rsid w:val="005B7384"/>
    <w:rsid w:val="005B7516"/>
    <w:rsid w:val="005B7DCD"/>
    <w:rsid w:val="005B7EB9"/>
    <w:rsid w:val="005C05C2"/>
    <w:rsid w:val="005C0626"/>
    <w:rsid w:val="005C07BE"/>
    <w:rsid w:val="005C0CBF"/>
    <w:rsid w:val="005C1686"/>
    <w:rsid w:val="005C1809"/>
    <w:rsid w:val="005C192D"/>
    <w:rsid w:val="005C1F68"/>
    <w:rsid w:val="005C3960"/>
    <w:rsid w:val="005C3CA8"/>
    <w:rsid w:val="005C3CF5"/>
    <w:rsid w:val="005C4167"/>
    <w:rsid w:val="005C42BC"/>
    <w:rsid w:val="005C491D"/>
    <w:rsid w:val="005C4C64"/>
    <w:rsid w:val="005C4DFF"/>
    <w:rsid w:val="005C5655"/>
    <w:rsid w:val="005C6003"/>
    <w:rsid w:val="005C657D"/>
    <w:rsid w:val="005C6809"/>
    <w:rsid w:val="005C6EA1"/>
    <w:rsid w:val="005C6FE0"/>
    <w:rsid w:val="005C7644"/>
    <w:rsid w:val="005C7B10"/>
    <w:rsid w:val="005C7C34"/>
    <w:rsid w:val="005D0227"/>
    <w:rsid w:val="005D026F"/>
    <w:rsid w:val="005D0A13"/>
    <w:rsid w:val="005D0ABC"/>
    <w:rsid w:val="005D0F0D"/>
    <w:rsid w:val="005D0F7D"/>
    <w:rsid w:val="005D0FD8"/>
    <w:rsid w:val="005D1695"/>
    <w:rsid w:val="005D1719"/>
    <w:rsid w:val="005D1868"/>
    <w:rsid w:val="005D1872"/>
    <w:rsid w:val="005D1D92"/>
    <w:rsid w:val="005D2296"/>
    <w:rsid w:val="005D27D3"/>
    <w:rsid w:val="005D292D"/>
    <w:rsid w:val="005D2ED6"/>
    <w:rsid w:val="005D3450"/>
    <w:rsid w:val="005D3C51"/>
    <w:rsid w:val="005D3D87"/>
    <w:rsid w:val="005D40D8"/>
    <w:rsid w:val="005D41D9"/>
    <w:rsid w:val="005D46FB"/>
    <w:rsid w:val="005D53AF"/>
    <w:rsid w:val="005D53CC"/>
    <w:rsid w:val="005D543C"/>
    <w:rsid w:val="005D54F4"/>
    <w:rsid w:val="005D580F"/>
    <w:rsid w:val="005D5BE6"/>
    <w:rsid w:val="005D643C"/>
    <w:rsid w:val="005D6544"/>
    <w:rsid w:val="005D6A68"/>
    <w:rsid w:val="005D70F9"/>
    <w:rsid w:val="005D725A"/>
    <w:rsid w:val="005D75F9"/>
    <w:rsid w:val="005D776A"/>
    <w:rsid w:val="005D7F3F"/>
    <w:rsid w:val="005E107B"/>
    <w:rsid w:val="005E1B47"/>
    <w:rsid w:val="005E2B2C"/>
    <w:rsid w:val="005E2E5B"/>
    <w:rsid w:val="005E33B1"/>
    <w:rsid w:val="005E354E"/>
    <w:rsid w:val="005E37E1"/>
    <w:rsid w:val="005E3802"/>
    <w:rsid w:val="005E3960"/>
    <w:rsid w:val="005E3AEA"/>
    <w:rsid w:val="005E4A70"/>
    <w:rsid w:val="005E4AB9"/>
    <w:rsid w:val="005E56F8"/>
    <w:rsid w:val="005E6AD6"/>
    <w:rsid w:val="005E6FC9"/>
    <w:rsid w:val="005E73DD"/>
    <w:rsid w:val="005E745A"/>
    <w:rsid w:val="005E7623"/>
    <w:rsid w:val="005E7930"/>
    <w:rsid w:val="005E7B4B"/>
    <w:rsid w:val="005F00A8"/>
    <w:rsid w:val="005F0480"/>
    <w:rsid w:val="005F04FA"/>
    <w:rsid w:val="005F0737"/>
    <w:rsid w:val="005F0C5F"/>
    <w:rsid w:val="005F1061"/>
    <w:rsid w:val="005F13D1"/>
    <w:rsid w:val="005F1C8E"/>
    <w:rsid w:val="005F2137"/>
    <w:rsid w:val="005F21E0"/>
    <w:rsid w:val="005F2393"/>
    <w:rsid w:val="005F256F"/>
    <w:rsid w:val="005F265D"/>
    <w:rsid w:val="005F2B0F"/>
    <w:rsid w:val="005F2BDC"/>
    <w:rsid w:val="005F3404"/>
    <w:rsid w:val="005F3688"/>
    <w:rsid w:val="005F4280"/>
    <w:rsid w:val="005F5EDB"/>
    <w:rsid w:val="005F5F9B"/>
    <w:rsid w:val="005F68BC"/>
    <w:rsid w:val="005F6D13"/>
    <w:rsid w:val="005F7468"/>
    <w:rsid w:val="005F7A52"/>
    <w:rsid w:val="005F7C0E"/>
    <w:rsid w:val="0060021D"/>
    <w:rsid w:val="00600384"/>
    <w:rsid w:val="0060067A"/>
    <w:rsid w:val="00600699"/>
    <w:rsid w:val="0060104B"/>
    <w:rsid w:val="0060151F"/>
    <w:rsid w:val="0060183E"/>
    <w:rsid w:val="006025CA"/>
    <w:rsid w:val="006036B6"/>
    <w:rsid w:val="00603B94"/>
    <w:rsid w:val="00604859"/>
    <w:rsid w:val="00604E77"/>
    <w:rsid w:val="0060623F"/>
    <w:rsid w:val="00607818"/>
    <w:rsid w:val="006078B3"/>
    <w:rsid w:val="006078EB"/>
    <w:rsid w:val="00610091"/>
    <w:rsid w:val="006100DD"/>
    <w:rsid w:val="006103C9"/>
    <w:rsid w:val="00610DDB"/>
    <w:rsid w:val="00610EAD"/>
    <w:rsid w:val="00611019"/>
    <w:rsid w:val="00611DBD"/>
    <w:rsid w:val="00611FB6"/>
    <w:rsid w:val="00611FDF"/>
    <w:rsid w:val="0061241A"/>
    <w:rsid w:val="0061249F"/>
    <w:rsid w:val="0061250C"/>
    <w:rsid w:val="00613634"/>
    <w:rsid w:val="00613667"/>
    <w:rsid w:val="006136F9"/>
    <w:rsid w:val="006147FE"/>
    <w:rsid w:val="00615428"/>
    <w:rsid w:val="00615439"/>
    <w:rsid w:val="00615A73"/>
    <w:rsid w:val="00616136"/>
    <w:rsid w:val="006164C0"/>
    <w:rsid w:val="00616898"/>
    <w:rsid w:val="006173F6"/>
    <w:rsid w:val="006179D8"/>
    <w:rsid w:val="00617A66"/>
    <w:rsid w:val="00617FB0"/>
    <w:rsid w:val="0062032A"/>
    <w:rsid w:val="00620383"/>
    <w:rsid w:val="006203BF"/>
    <w:rsid w:val="00620A2F"/>
    <w:rsid w:val="00620AF0"/>
    <w:rsid w:val="00620E3E"/>
    <w:rsid w:val="006213F8"/>
    <w:rsid w:val="00622004"/>
    <w:rsid w:val="00622367"/>
    <w:rsid w:val="00622514"/>
    <w:rsid w:val="00622837"/>
    <w:rsid w:val="00622BA3"/>
    <w:rsid w:val="006233C4"/>
    <w:rsid w:val="00623520"/>
    <w:rsid w:val="00623549"/>
    <w:rsid w:val="00623755"/>
    <w:rsid w:val="00623869"/>
    <w:rsid w:val="00623BB6"/>
    <w:rsid w:val="00624C26"/>
    <w:rsid w:val="006255C6"/>
    <w:rsid w:val="006255D3"/>
    <w:rsid w:val="00625796"/>
    <w:rsid w:val="006260DE"/>
    <w:rsid w:val="006262EA"/>
    <w:rsid w:val="006269BF"/>
    <w:rsid w:val="00627850"/>
    <w:rsid w:val="00627953"/>
    <w:rsid w:val="00627BEB"/>
    <w:rsid w:val="00627CD0"/>
    <w:rsid w:val="006302BD"/>
    <w:rsid w:val="00630458"/>
    <w:rsid w:val="00630A8D"/>
    <w:rsid w:val="00631796"/>
    <w:rsid w:val="00631914"/>
    <w:rsid w:val="00631F36"/>
    <w:rsid w:val="00632372"/>
    <w:rsid w:val="00632699"/>
    <w:rsid w:val="00632FFB"/>
    <w:rsid w:val="00633465"/>
    <w:rsid w:val="0063397D"/>
    <w:rsid w:val="00633B1C"/>
    <w:rsid w:val="00633B3D"/>
    <w:rsid w:val="00633FBA"/>
    <w:rsid w:val="00633FCE"/>
    <w:rsid w:val="00634316"/>
    <w:rsid w:val="00635D4C"/>
    <w:rsid w:val="00636995"/>
    <w:rsid w:val="006379AA"/>
    <w:rsid w:val="00637DDB"/>
    <w:rsid w:val="00637F53"/>
    <w:rsid w:val="00637F92"/>
    <w:rsid w:val="006402B8"/>
    <w:rsid w:val="00640C6F"/>
    <w:rsid w:val="00640E6A"/>
    <w:rsid w:val="0064153B"/>
    <w:rsid w:val="00641C34"/>
    <w:rsid w:val="00641CF0"/>
    <w:rsid w:val="00641F56"/>
    <w:rsid w:val="00642726"/>
    <w:rsid w:val="006436FC"/>
    <w:rsid w:val="0064387B"/>
    <w:rsid w:val="00643920"/>
    <w:rsid w:val="00643B10"/>
    <w:rsid w:val="00644663"/>
    <w:rsid w:val="00644693"/>
    <w:rsid w:val="00644AB3"/>
    <w:rsid w:val="00645098"/>
    <w:rsid w:val="006453B2"/>
    <w:rsid w:val="00645C16"/>
    <w:rsid w:val="00645E3E"/>
    <w:rsid w:val="00646049"/>
    <w:rsid w:val="00646548"/>
    <w:rsid w:val="00647D63"/>
    <w:rsid w:val="00650CE3"/>
    <w:rsid w:val="00651430"/>
    <w:rsid w:val="006515B8"/>
    <w:rsid w:val="00651C77"/>
    <w:rsid w:val="00651CA1"/>
    <w:rsid w:val="00651CC8"/>
    <w:rsid w:val="00651CD2"/>
    <w:rsid w:val="00651D7A"/>
    <w:rsid w:val="00652075"/>
    <w:rsid w:val="00652905"/>
    <w:rsid w:val="00652DBD"/>
    <w:rsid w:val="006532AF"/>
    <w:rsid w:val="00653401"/>
    <w:rsid w:val="0065375D"/>
    <w:rsid w:val="00653933"/>
    <w:rsid w:val="00653EB9"/>
    <w:rsid w:val="00654CB6"/>
    <w:rsid w:val="00655750"/>
    <w:rsid w:val="006557EC"/>
    <w:rsid w:val="00655CCC"/>
    <w:rsid w:val="00655D4D"/>
    <w:rsid w:val="006563C1"/>
    <w:rsid w:val="0065665A"/>
    <w:rsid w:val="00656A3B"/>
    <w:rsid w:val="00656C86"/>
    <w:rsid w:val="00656FE7"/>
    <w:rsid w:val="00656FF8"/>
    <w:rsid w:val="00660F5B"/>
    <w:rsid w:val="00661104"/>
    <w:rsid w:val="0066209A"/>
    <w:rsid w:val="006620B0"/>
    <w:rsid w:val="00662BFA"/>
    <w:rsid w:val="00662F8A"/>
    <w:rsid w:val="00663800"/>
    <w:rsid w:val="0066397A"/>
    <w:rsid w:val="006643B7"/>
    <w:rsid w:val="006646AE"/>
    <w:rsid w:val="00664BEC"/>
    <w:rsid w:val="00664F6A"/>
    <w:rsid w:val="00665238"/>
    <w:rsid w:val="00665EDF"/>
    <w:rsid w:val="00666083"/>
    <w:rsid w:val="006667AA"/>
    <w:rsid w:val="00666830"/>
    <w:rsid w:val="00666D8E"/>
    <w:rsid w:val="0066780C"/>
    <w:rsid w:val="00667911"/>
    <w:rsid w:val="00667C23"/>
    <w:rsid w:val="00670D04"/>
    <w:rsid w:val="00670D50"/>
    <w:rsid w:val="00670FFF"/>
    <w:rsid w:val="00671A40"/>
    <w:rsid w:val="00672357"/>
    <w:rsid w:val="006725EC"/>
    <w:rsid w:val="0067264E"/>
    <w:rsid w:val="00672EB2"/>
    <w:rsid w:val="0067389A"/>
    <w:rsid w:val="00673CF8"/>
    <w:rsid w:val="0067405B"/>
    <w:rsid w:val="00674370"/>
    <w:rsid w:val="00674754"/>
    <w:rsid w:val="00674995"/>
    <w:rsid w:val="006749D0"/>
    <w:rsid w:val="00674D0E"/>
    <w:rsid w:val="006754D9"/>
    <w:rsid w:val="00675520"/>
    <w:rsid w:val="0067591B"/>
    <w:rsid w:val="006763B9"/>
    <w:rsid w:val="006764CB"/>
    <w:rsid w:val="00676BE5"/>
    <w:rsid w:val="00676F53"/>
    <w:rsid w:val="00677FD8"/>
    <w:rsid w:val="00680D86"/>
    <w:rsid w:val="00681A2F"/>
    <w:rsid w:val="00682455"/>
    <w:rsid w:val="006828FB"/>
    <w:rsid w:val="00682C07"/>
    <w:rsid w:val="00683E63"/>
    <w:rsid w:val="00683EA1"/>
    <w:rsid w:val="00684349"/>
    <w:rsid w:val="0068483D"/>
    <w:rsid w:val="00685302"/>
    <w:rsid w:val="00685470"/>
    <w:rsid w:val="00685A53"/>
    <w:rsid w:val="00685A91"/>
    <w:rsid w:val="0068617F"/>
    <w:rsid w:val="00686231"/>
    <w:rsid w:val="006864FE"/>
    <w:rsid w:val="00686975"/>
    <w:rsid w:val="00686C9C"/>
    <w:rsid w:val="00686E93"/>
    <w:rsid w:val="006872BD"/>
    <w:rsid w:val="00687A8D"/>
    <w:rsid w:val="00687BD8"/>
    <w:rsid w:val="00690586"/>
    <w:rsid w:val="0069077C"/>
    <w:rsid w:val="00690B6B"/>
    <w:rsid w:val="00692E5B"/>
    <w:rsid w:val="0069330C"/>
    <w:rsid w:val="00693432"/>
    <w:rsid w:val="00693568"/>
    <w:rsid w:val="00693B64"/>
    <w:rsid w:val="00693BA7"/>
    <w:rsid w:val="00693E6B"/>
    <w:rsid w:val="006941A3"/>
    <w:rsid w:val="006942FD"/>
    <w:rsid w:val="00694341"/>
    <w:rsid w:val="006948E7"/>
    <w:rsid w:val="00694B0A"/>
    <w:rsid w:val="00694D68"/>
    <w:rsid w:val="006951B6"/>
    <w:rsid w:val="0069575F"/>
    <w:rsid w:val="00695AB4"/>
    <w:rsid w:val="00695DF2"/>
    <w:rsid w:val="006967ED"/>
    <w:rsid w:val="00696D11"/>
    <w:rsid w:val="00697397"/>
    <w:rsid w:val="006979F0"/>
    <w:rsid w:val="006A018A"/>
    <w:rsid w:val="006A01D8"/>
    <w:rsid w:val="006A120B"/>
    <w:rsid w:val="006A1281"/>
    <w:rsid w:val="006A1EB9"/>
    <w:rsid w:val="006A223B"/>
    <w:rsid w:val="006A2591"/>
    <w:rsid w:val="006A2F4F"/>
    <w:rsid w:val="006A32F7"/>
    <w:rsid w:val="006A3722"/>
    <w:rsid w:val="006A3E95"/>
    <w:rsid w:val="006A4332"/>
    <w:rsid w:val="006A4639"/>
    <w:rsid w:val="006A4AFA"/>
    <w:rsid w:val="006A4E6F"/>
    <w:rsid w:val="006A50E9"/>
    <w:rsid w:val="006A5136"/>
    <w:rsid w:val="006A5262"/>
    <w:rsid w:val="006A56CC"/>
    <w:rsid w:val="006A5781"/>
    <w:rsid w:val="006A5831"/>
    <w:rsid w:val="006A715C"/>
    <w:rsid w:val="006A744C"/>
    <w:rsid w:val="006A7919"/>
    <w:rsid w:val="006A7A2D"/>
    <w:rsid w:val="006B088E"/>
    <w:rsid w:val="006B0AC4"/>
    <w:rsid w:val="006B1019"/>
    <w:rsid w:val="006B103E"/>
    <w:rsid w:val="006B20B8"/>
    <w:rsid w:val="006B28AF"/>
    <w:rsid w:val="006B2938"/>
    <w:rsid w:val="006B32FE"/>
    <w:rsid w:val="006B356D"/>
    <w:rsid w:val="006B3666"/>
    <w:rsid w:val="006B3F46"/>
    <w:rsid w:val="006B41D9"/>
    <w:rsid w:val="006B431E"/>
    <w:rsid w:val="006B4831"/>
    <w:rsid w:val="006B54B2"/>
    <w:rsid w:val="006B5510"/>
    <w:rsid w:val="006B554A"/>
    <w:rsid w:val="006B5A2E"/>
    <w:rsid w:val="006B5C36"/>
    <w:rsid w:val="006B5D2E"/>
    <w:rsid w:val="006B6278"/>
    <w:rsid w:val="006B6678"/>
    <w:rsid w:val="006B67DB"/>
    <w:rsid w:val="006B685A"/>
    <w:rsid w:val="006B6A6A"/>
    <w:rsid w:val="006B6B15"/>
    <w:rsid w:val="006B6EC2"/>
    <w:rsid w:val="006B75F0"/>
    <w:rsid w:val="006B7640"/>
    <w:rsid w:val="006C04DC"/>
    <w:rsid w:val="006C08BD"/>
    <w:rsid w:val="006C0B6E"/>
    <w:rsid w:val="006C102B"/>
    <w:rsid w:val="006C2289"/>
    <w:rsid w:val="006C46F9"/>
    <w:rsid w:val="006C4DFC"/>
    <w:rsid w:val="006C4EF8"/>
    <w:rsid w:val="006C54EC"/>
    <w:rsid w:val="006C57B3"/>
    <w:rsid w:val="006C5B1A"/>
    <w:rsid w:val="006C655E"/>
    <w:rsid w:val="006C714B"/>
    <w:rsid w:val="006C78AF"/>
    <w:rsid w:val="006C78C3"/>
    <w:rsid w:val="006D05CA"/>
    <w:rsid w:val="006D1C18"/>
    <w:rsid w:val="006D2552"/>
    <w:rsid w:val="006D2D42"/>
    <w:rsid w:val="006D3468"/>
    <w:rsid w:val="006D35B7"/>
    <w:rsid w:val="006D3F09"/>
    <w:rsid w:val="006D42A1"/>
    <w:rsid w:val="006D464E"/>
    <w:rsid w:val="006D5C36"/>
    <w:rsid w:val="006D6655"/>
    <w:rsid w:val="006D69D3"/>
    <w:rsid w:val="006D6BCD"/>
    <w:rsid w:val="006D6C53"/>
    <w:rsid w:val="006D6FAD"/>
    <w:rsid w:val="006D74C9"/>
    <w:rsid w:val="006D7824"/>
    <w:rsid w:val="006D7B7B"/>
    <w:rsid w:val="006E00F9"/>
    <w:rsid w:val="006E0BE3"/>
    <w:rsid w:val="006E1541"/>
    <w:rsid w:val="006E1AB1"/>
    <w:rsid w:val="006E1C37"/>
    <w:rsid w:val="006E2129"/>
    <w:rsid w:val="006E2774"/>
    <w:rsid w:val="006E2B34"/>
    <w:rsid w:val="006E2F4B"/>
    <w:rsid w:val="006E308B"/>
    <w:rsid w:val="006E3176"/>
    <w:rsid w:val="006E329B"/>
    <w:rsid w:val="006E37BC"/>
    <w:rsid w:val="006E3E66"/>
    <w:rsid w:val="006E466E"/>
    <w:rsid w:val="006E493F"/>
    <w:rsid w:val="006E4C76"/>
    <w:rsid w:val="006E57B1"/>
    <w:rsid w:val="006E5AD0"/>
    <w:rsid w:val="006E5BB2"/>
    <w:rsid w:val="006E5DF0"/>
    <w:rsid w:val="006E5EF6"/>
    <w:rsid w:val="006E5F2A"/>
    <w:rsid w:val="006E6405"/>
    <w:rsid w:val="006E6CCF"/>
    <w:rsid w:val="006E71C2"/>
    <w:rsid w:val="006E73F8"/>
    <w:rsid w:val="006E78F0"/>
    <w:rsid w:val="006E79C7"/>
    <w:rsid w:val="006E7DB0"/>
    <w:rsid w:val="006F0171"/>
    <w:rsid w:val="006F0564"/>
    <w:rsid w:val="006F0795"/>
    <w:rsid w:val="006F0B18"/>
    <w:rsid w:val="006F0B24"/>
    <w:rsid w:val="006F1148"/>
    <w:rsid w:val="006F22B9"/>
    <w:rsid w:val="006F2778"/>
    <w:rsid w:val="006F308B"/>
    <w:rsid w:val="006F32B2"/>
    <w:rsid w:val="006F3374"/>
    <w:rsid w:val="006F33E0"/>
    <w:rsid w:val="006F34DB"/>
    <w:rsid w:val="006F39F6"/>
    <w:rsid w:val="006F3E83"/>
    <w:rsid w:val="006F4102"/>
    <w:rsid w:val="006F44AE"/>
    <w:rsid w:val="006F44BC"/>
    <w:rsid w:val="006F51AA"/>
    <w:rsid w:val="006F5895"/>
    <w:rsid w:val="006F5949"/>
    <w:rsid w:val="006F633A"/>
    <w:rsid w:val="006F740D"/>
    <w:rsid w:val="006F7766"/>
    <w:rsid w:val="006F7E6C"/>
    <w:rsid w:val="00700299"/>
    <w:rsid w:val="00700327"/>
    <w:rsid w:val="0070051F"/>
    <w:rsid w:val="00700714"/>
    <w:rsid w:val="00700869"/>
    <w:rsid w:val="00700889"/>
    <w:rsid w:val="00700973"/>
    <w:rsid w:val="00700D1D"/>
    <w:rsid w:val="007010BE"/>
    <w:rsid w:val="007019EE"/>
    <w:rsid w:val="00702974"/>
    <w:rsid w:val="007032B7"/>
    <w:rsid w:val="00703692"/>
    <w:rsid w:val="00705125"/>
    <w:rsid w:val="0070518D"/>
    <w:rsid w:val="0070530F"/>
    <w:rsid w:val="00705627"/>
    <w:rsid w:val="00706074"/>
    <w:rsid w:val="00706179"/>
    <w:rsid w:val="007068B1"/>
    <w:rsid w:val="0070749E"/>
    <w:rsid w:val="007075E0"/>
    <w:rsid w:val="007076C8"/>
    <w:rsid w:val="00707DCF"/>
    <w:rsid w:val="00710224"/>
    <w:rsid w:val="007111A0"/>
    <w:rsid w:val="007115F4"/>
    <w:rsid w:val="00711A49"/>
    <w:rsid w:val="00711D58"/>
    <w:rsid w:val="007120E5"/>
    <w:rsid w:val="00712133"/>
    <w:rsid w:val="00712464"/>
    <w:rsid w:val="00712D9B"/>
    <w:rsid w:val="007130B9"/>
    <w:rsid w:val="00713AF9"/>
    <w:rsid w:val="0071450A"/>
    <w:rsid w:val="00714E51"/>
    <w:rsid w:val="00714F18"/>
    <w:rsid w:val="00714F3D"/>
    <w:rsid w:val="00715AE1"/>
    <w:rsid w:val="00715EBF"/>
    <w:rsid w:val="00716365"/>
    <w:rsid w:val="00716567"/>
    <w:rsid w:val="00716912"/>
    <w:rsid w:val="00716F26"/>
    <w:rsid w:val="00716F6D"/>
    <w:rsid w:val="007174B3"/>
    <w:rsid w:val="007175BB"/>
    <w:rsid w:val="00717D93"/>
    <w:rsid w:val="00717E4F"/>
    <w:rsid w:val="00720101"/>
    <w:rsid w:val="007204E0"/>
    <w:rsid w:val="0072066A"/>
    <w:rsid w:val="00720A85"/>
    <w:rsid w:val="007218BC"/>
    <w:rsid w:val="007225AF"/>
    <w:rsid w:val="00722D25"/>
    <w:rsid w:val="00723AF5"/>
    <w:rsid w:val="007240FE"/>
    <w:rsid w:val="00724C86"/>
    <w:rsid w:val="007251BF"/>
    <w:rsid w:val="00725CAC"/>
    <w:rsid w:val="00726099"/>
    <w:rsid w:val="0072617A"/>
    <w:rsid w:val="007261DD"/>
    <w:rsid w:val="007263AE"/>
    <w:rsid w:val="0072652F"/>
    <w:rsid w:val="007265A6"/>
    <w:rsid w:val="00726DCF"/>
    <w:rsid w:val="007272FF"/>
    <w:rsid w:val="00727C4B"/>
    <w:rsid w:val="00730AF3"/>
    <w:rsid w:val="00730E28"/>
    <w:rsid w:val="00730F7B"/>
    <w:rsid w:val="007311D0"/>
    <w:rsid w:val="007313A9"/>
    <w:rsid w:val="00731B49"/>
    <w:rsid w:val="00731DAA"/>
    <w:rsid w:val="00731DCC"/>
    <w:rsid w:val="007320A1"/>
    <w:rsid w:val="00732AA7"/>
    <w:rsid w:val="00732F37"/>
    <w:rsid w:val="00733097"/>
    <w:rsid w:val="0073360D"/>
    <w:rsid w:val="007338E3"/>
    <w:rsid w:val="007342EB"/>
    <w:rsid w:val="0073488B"/>
    <w:rsid w:val="00734AC3"/>
    <w:rsid w:val="00735715"/>
    <w:rsid w:val="0073677C"/>
    <w:rsid w:val="00737282"/>
    <w:rsid w:val="00737482"/>
    <w:rsid w:val="007374B0"/>
    <w:rsid w:val="00737ADA"/>
    <w:rsid w:val="00737CC6"/>
    <w:rsid w:val="0074019C"/>
    <w:rsid w:val="00740362"/>
    <w:rsid w:val="007406FB"/>
    <w:rsid w:val="00740D52"/>
    <w:rsid w:val="00741044"/>
    <w:rsid w:val="00741205"/>
    <w:rsid w:val="00741767"/>
    <w:rsid w:val="00742112"/>
    <w:rsid w:val="0074232A"/>
    <w:rsid w:val="0074283F"/>
    <w:rsid w:val="007434E8"/>
    <w:rsid w:val="007436C0"/>
    <w:rsid w:val="007436ED"/>
    <w:rsid w:val="0074380E"/>
    <w:rsid w:val="00743847"/>
    <w:rsid w:val="007439D0"/>
    <w:rsid w:val="00743BB6"/>
    <w:rsid w:val="00744710"/>
    <w:rsid w:val="00744765"/>
    <w:rsid w:val="00744F40"/>
    <w:rsid w:val="007454A4"/>
    <w:rsid w:val="0074554F"/>
    <w:rsid w:val="00745A3C"/>
    <w:rsid w:val="00745C48"/>
    <w:rsid w:val="0074663B"/>
    <w:rsid w:val="00747C14"/>
    <w:rsid w:val="007500FA"/>
    <w:rsid w:val="00750AFF"/>
    <w:rsid w:val="00750B68"/>
    <w:rsid w:val="0075107C"/>
    <w:rsid w:val="00751759"/>
    <w:rsid w:val="00751779"/>
    <w:rsid w:val="007526BB"/>
    <w:rsid w:val="00752781"/>
    <w:rsid w:val="007529A9"/>
    <w:rsid w:val="00753AB8"/>
    <w:rsid w:val="00753BEA"/>
    <w:rsid w:val="00753BFA"/>
    <w:rsid w:val="00753F5C"/>
    <w:rsid w:val="007541DE"/>
    <w:rsid w:val="00754B72"/>
    <w:rsid w:val="00754C2C"/>
    <w:rsid w:val="0075551A"/>
    <w:rsid w:val="00755610"/>
    <w:rsid w:val="00755975"/>
    <w:rsid w:val="00756276"/>
    <w:rsid w:val="00756281"/>
    <w:rsid w:val="0075689E"/>
    <w:rsid w:val="00756CF3"/>
    <w:rsid w:val="0075714A"/>
    <w:rsid w:val="007574FC"/>
    <w:rsid w:val="00760203"/>
    <w:rsid w:val="0076046F"/>
    <w:rsid w:val="00760ABC"/>
    <w:rsid w:val="00760B5D"/>
    <w:rsid w:val="00760D45"/>
    <w:rsid w:val="00761B65"/>
    <w:rsid w:val="00761E01"/>
    <w:rsid w:val="00762269"/>
    <w:rsid w:val="00762950"/>
    <w:rsid w:val="00762A7B"/>
    <w:rsid w:val="00762A86"/>
    <w:rsid w:val="00763704"/>
    <w:rsid w:val="0076444B"/>
    <w:rsid w:val="0076460A"/>
    <w:rsid w:val="00764E2D"/>
    <w:rsid w:val="007652A4"/>
    <w:rsid w:val="0076567D"/>
    <w:rsid w:val="00765686"/>
    <w:rsid w:val="007660F5"/>
    <w:rsid w:val="00766470"/>
    <w:rsid w:val="00766FDB"/>
    <w:rsid w:val="0076701C"/>
    <w:rsid w:val="00767414"/>
    <w:rsid w:val="0076759C"/>
    <w:rsid w:val="00767722"/>
    <w:rsid w:val="00767CB2"/>
    <w:rsid w:val="007700D0"/>
    <w:rsid w:val="00770283"/>
    <w:rsid w:val="007708B7"/>
    <w:rsid w:val="00770B21"/>
    <w:rsid w:val="00770D1C"/>
    <w:rsid w:val="007717F6"/>
    <w:rsid w:val="00771D58"/>
    <w:rsid w:val="007723EB"/>
    <w:rsid w:val="00772509"/>
    <w:rsid w:val="007726D9"/>
    <w:rsid w:val="007729A3"/>
    <w:rsid w:val="00772D14"/>
    <w:rsid w:val="007732FB"/>
    <w:rsid w:val="007735C5"/>
    <w:rsid w:val="00773D06"/>
    <w:rsid w:val="007744A4"/>
    <w:rsid w:val="0077458A"/>
    <w:rsid w:val="00774762"/>
    <w:rsid w:val="00774FB5"/>
    <w:rsid w:val="00774FBA"/>
    <w:rsid w:val="007750E2"/>
    <w:rsid w:val="00775256"/>
    <w:rsid w:val="00776984"/>
    <w:rsid w:val="00776A9A"/>
    <w:rsid w:val="00776C8E"/>
    <w:rsid w:val="00776E66"/>
    <w:rsid w:val="00776F6B"/>
    <w:rsid w:val="00777B0D"/>
    <w:rsid w:val="00777C9E"/>
    <w:rsid w:val="00780910"/>
    <w:rsid w:val="00780A80"/>
    <w:rsid w:val="00780F0E"/>
    <w:rsid w:val="00781101"/>
    <w:rsid w:val="007814B5"/>
    <w:rsid w:val="007816C7"/>
    <w:rsid w:val="00781EAB"/>
    <w:rsid w:val="007824B6"/>
    <w:rsid w:val="00782EC5"/>
    <w:rsid w:val="00783AF3"/>
    <w:rsid w:val="00783E3B"/>
    <w:rsid w:val="0078489A"/>
    <w:rsid w:val="00784B43"/>
    <w:rsid w:val="00784BA3"/>
    <w:rsid w:val="00785537"/>
    <w:rsid w:val="0078587E"/>
    <w:rsid w:val="007864F4"/>
    <w:rsid w:val="0078731F"/>
    <w:rsid w:val="00787657"/>
    <w:rsid w:val="00787C25"/>
    <w:rsid w:val="007902F5"/>
    <w:rsid w:val="007904E6"/>
    <w:rsid w:val="00790847"/>
    <w:rsid w:val="00790B34"/>
    <w:rsid w:val="00790C35"/>
    <w:rsid w:val="00790C59"/>
    <w:rsid w:val="0079103D"/>
    <w:rsid w:val="007915F7"/>
    <w:rsid w:val="00791631"/>
    <w:rsid w:val="00791785"/>
    <w:rsid w:val="00791D5F"/>
    <w:rsid w:val="0079221C"/>
    <w:rsid w:val="00793014"/>
    <w:rsid w:val="00793FA4"/>
    <w:rsid w:val="00794681"/>
    <w:rsid w:val="00794B8C"/>
    <w:rsid w:val="00794BBB"/>
    <w:rsid w:val="00794C68"/>
    <w:rsid w:val="0079690A"/>
    <w:rsid w:val="00796C85"/>
    <w:rsid w:val="007970F9"/>
    <w:rsid w:val="007975EE"/>
    <w:rsid w:val="00797B94"/>
    <w:rsid w:val="00797E12"/>
    <w:rsid w:val="007A0596"/>
    <w:rsid w:val="007A05ED"/>
    <w:rsid w:val="007A0A3C"/>
    <w:rsid w:val="007A0A45"/>
    <w:rsid w:val="007A10C3"/>
    <w:rsid w:val="007A10CE"/>
    <w:rsid w:val="007A1105"/>
    <w:rsid w:val="007A1C0C"/>
    <w:rsid w:val="007A2191"/>
    <w:rsid w:val="007A3A62"/>
    <w:rsid w:val="007A3EC4"/>
    <w:rsid w:val="007A4330"/>
    <w:rsid w:val="007A43B1"/>
    <w:rsid w:val="007A46A1"/>
    <w:rsid w:val="007A48F6"/>
    <w:rsid w:val="007A4C99"/>
    <w:rsid w:val="007A5292"/>
    <w:rsid w:val="007A5640"/>
    <w:rsid w:val="007A583E"/>
    <w:rsid w:val="007A5C85"/>
    <w:rsid w:val="007A627D"/>
    <w:rsid w:val="007A642B"/>
    <w:rsid w:val="007A6A69"/>
    <w:rsid w:val="007A6EB6"/>
    <w:rsid w:val="007A72A1"/>
    <w:rsid w:val="007A733E"/>
    <w:rsid w:val="007A7F27"/>
    <w:rsid w:val="007B04D5"/>
    <w:rsid w:val="007B0CC6"/>
    <w:rsid w:val="007B1A8E"/>
    <w:rsid w:val="007B1CAF"/>
    <w:rsid w:val="007B211F"/>
    <w:rsid w:val="007B2F01"/>
    <w:rsid w:val="007B313D"/>
    <w:rsid w:val="007B3379"/>
    <w:rsid w:val="007B3640"/>
    <w:rsid w:val="007B3CA6"/>
    <w:rsid w:val="007B5252"/>
    <w:rsid w:val="007B5ACD"/>
    <w:rsid w:val="007B5E25"/>
    <w:rsid w:val="007B5F52"/>
    <w:rsid w:val="007B6028"/>
    <w:rsid w:val="007B60B0"/>
    <w:rsid w:val="007B6545"/>
    <w:rsid w:val="007B6FB8"/>
    <w:rsid w:val="007B70F2"/>
    <w:rsid w:val="007B7277"/>
    <w:rsid w:val="007B7299"/>
    <w:rsid w:val="007B7512"/>
    <w:rsid w:val="007B7538"/>
    <w:rsid w:val="007B7D6B"/>
    <w:rsid w:val="007C01E1"/>
    <w:rsid w:val="007C056C"/>
    <w:rsid w:val="007C0DD0"/>
    <w:rsid w:val="007C1467"/>
    <w:rsid w:val="007C1DCC"/>
    <w:rsid w:val="007C2999"/>
    <w:rsid w:val="007C2BA1"/>
    <w:rsid w:val="007C30FC"/>
    <w:rsid w:val="007C31C0"/>
    <w:rsid w:val="007C3216"/>
    <w:rsid w:val="007C3C65"/>
    <w:rsid w:val="007C3CA1"/>
    <w:rsid w:val="007C43C0"/>
    <w:rsid w:val="007C478B"/>
    <w:rsid w:val="007C493C"/>
    <w:rsid w:val="007C59D0"/>
    <w:rsid w:val="007C5DB5"/>
    <w:rsid w:val="007C7018"/>
    <w:rsid w:val="007C713E"/>
    <w:rsid w:val="007C7908"/>
    <w:rsid w:val="007C7A91"/>
    <w:rsid w:val="007D0CF0"/>
    <w:rsid w:val="007D0E89"/>
    <w:rsid w:val="007D1D42"/>
    <w:rsid w:val="007D1F93"/>
    <w:rsid w:val="007D21FF"/>
    <w:rsid w:val="007D2C02"/>
    <w:rsid w:val="007D2E69"/>
    <w:rsid w:val="007D35B2"/>
    <w:rsid w:val="007D3A27"/>
    <w:rsid w:val="007D3E3C"/>
    <w:rsid w:val="007D405B"/>
    <w:rsid w:val="007D4617"/>
    <w:rsid w:val="007D4687"/>
    <w:rsid w:val="007D4AAB"/>
    <w:rsid w:val="007D55DC"/>
    <w:rsid w:val="007D586C"/>
    <w:rsid w:val="007D58FC"/>
    <w:rsid w:val="007D5E47"/>
    <w:rsid w:val="007D667A"/>
    <w:rsid w:val="007D689C"/>
    <w:rsid w:val="007D6DD2"/>
    <w:rsid w:val="007D72EF"/>
    <w:rsid w:val="007D7697"/>
    <w:rsid w:val="007E0157"/>
    <w:rsid w:val="007E0A31"/>
    <w:rsid w:val="007E0DCD"/>
    <w:rsid w:val="007E0F7D"/>
    <w:rsid w:val="007E16EB"/>
    <w:rsid w:val="007E20E5"/>
    <w:rsid w:val="007E2ECF"/>
    <w:rsid w:val="007E3539"/>
    <w:rsid w:val="007E3FB1"/>
    <w:rsid w:val="007E4277"/>
    <w:rsid w:val="007E4388"/>
    <w:rsid w:val="007E5475"/>
    <w:rsid w:val="007E5833"/>
    <w:rsid w:val="007E5DAA"/>
    <w:rsid w:val="007E60BD"/>
    <w:rsid w:val="007E6402"/>
    <w:rsid w:val="007E6D6C"/>
    <w:rsid w:val="007E70E7"/>
    <w:rsid w:val="007E718F"/>
    <w:rsid w:val="007E7BEA"/>
    <w:rsid w:val="007E7CC7"/>
    <w:rsid w:val="007F0C02"/>
    <w:rsid w:val="007F0D71"/>
    <w:rsid w:val="007F1670"/>
    <w:rsid w:val="007F1873"/>
    <w:rsid w:val="007F1C47"/>
    <w:rsid w:val="007F2850"/>
    <w:rsid w:val="007F2C6B"/>
    <w:rsid w:val="007F36EA"/>
    <w:rsid w:val="007F383E"/>
    <w:rsid w:val="007F3B0F"/>
    <w:rsid w:val="007F3D3B"/>
    <w:rsid w:val="007F3DD1"/>
    <w:rsid w:val="007F44B7"/>
    <w:rsid w:val="007F4D80"/>
    <w:rsid w:val="007F4E9C"/>
    <w:rsid w:val="007F52FD"/>
    <w:rsid w:val="007F585E"/>
    <w:rsid w:val="007F6523"/>
    <w:rsid w:val="007F6E76"/>
    <w:rsid w:val="007F6F20"/>
    <w:rsid w:val="007F725D"/>
    <w:rsid w:val="007F7481"/>
    <w:rsid w:val="007F75FE"/>
    <w:rsid w:val="007F7E82"/>
    <w:rsid w:val="00800268"/>
    <w:rsid w:val="00800B3B"/>
    <w:rsid w:val="0080141B"/>
    <w:rsid w:val="0080162C"/>
    <w:rsid w:val="00801CE7"/>
    <w:rsid w:val="00801FD6"/>
    <w:rsid w:val="0080265B"/>
    <w:rsid w:val="00803348"/>
    <w:rsid w:val="00803385"/>
    <w:rsid w:val="0080379D"/>
    <w:rsid w:val="008037DD"/>
    <w:rsid w:val="0080455E"/>
    <w:rsid w:val="0080490A"/>
    <w:rsid w:val="00804A35"/>
    <w:rsid w:val="00805406"/>
    <w:rsid w:val="00805920"/>
    <w:rsid w:val="00805C1D"/>
    <w:rsid w:val="00805DB3"/>
    <w:rsid w:val="00805DE7"/>
    <w:rsid w:val="00805E0C"/>
    <w:rsid w:val="00805E97"/>
    <w:rsid w:val="008060C9"/>
    <w:rsid w:val="00806379"/>
    <w:rsid w:val="008065C0"/>
    <w:rsid w:val="00806971"/>
    <w:rsid w:val="00806A33"/>
    <w:rsid w:val="00806DF7"/>
    <w:rsid w:val="008074D1"/>
    <w:rsid w:val="00807522"/>
    <w:rsid w:val="00807769"/>
    <w:rsid w:val="00807EA7"/>
    <w:rsid w:val="00807F3F"/>
    <w:rsid w:val="008103E8"/>
    <w:rsid w:val="00810B2E"/>
    <w:rsid w:val="00810DF9"/>
    <w:rsid w:val="0081151A"/>
    <w:rsid w:val="00813665"/>
    <w:rsid w:val="0081384C"/>
    <w:rsid w:val="00813B5D"/>
    <w:rsid w:val="00813E07"/>
    <w:rsid w:val="00813F65"/>
    <w:rsid w:val="00814450"/>
    <w:rsid w:val="00814D29"/>
    <w:rsid w:val="0081507C"/>
    <w:rsid w:val="008152DD"/>
    <w:rsid w:val="008167D4"/>
    <w:rsid w:val="00816E32"/>
    <w:rsid w:val="00816F81"/>
    <w:rsid w:val="00817398"/>
    <w:rsid w:val="008176A4"/>
    <w:rsid w:val="00820826"/>
    <w:rsid w:val="00820A80"/>
    <w:rsid w:val="0082251C"/>
    <w:rsid w:val="00822C04"/>
    <w:rsid w:val="00822D06"/>
    <w:rsid w:val="00822E5B"/>
    <w:rsid w:val="00823467"/>
    <w:rsid w:val="00823AAF"/>
    <w:rsid w:val="00823F58"/>
    <w:rsid w:val="008241D5"/>
    <w:rsid w:val="008256EE"/>
    <w:rsid w:val="00825E39"/>
    <w:rsid w:val="008269BE"/>
    <w:rsid w:val="00827944"/>
    <w:rsid w:val="00827957"/>
    <w:rsid w:val="00827B62"/>
    <w:rsid w:val="00830D1C"/>
    <w:rsid w:val="00830FDF"/>
    <w:rsid w:val="008310ED"/>
    <w:rsid w:val="008311C6"/>
    <w:rsid w:val="00831347"/>
    <w:rsid w:val="00831504"/>
    <w:rsid w:val="008319D2"/>
    <w:rsid w:val="00832262"/>
    <w:rsid w:val="008323C8"/>
    <w:rsid w:val="008326FE"/>
    <w:rsid w:val="00832BF5"/>
    <w:rsid w:val="00832C36"/>
    <w:rsid w:val="00832F45"/>
    <w:rsid w:val="008339BE"/>
    <w:rsid w:val="00833C83"/>
    <w:rsid w:val="0083407D"/>
    <w:rsid w:val="008343BA"/>
    <w:rsid w:val="00834653"/>
    <w:rsid w:val="00834A88"/>
    <w:rsid w:val="00834DC1"/>
    <w:rsid w:val="00835746"/>
    <w:rsid w:val="008359B2"/>
    <w:rsid w:val="00836819"/>
    <w:rsid w:val="00836E4F"/>
    <w:rsid w:val="00837308"/>
    <w:rsid w:val="00837CF1"/>
    <w:rsid w:val="00837ED1"/>
    <w:rsid w:val="00840341"/>
    <w:rsid w:val="00840367"/>
    <w:rsid w:val="00840519"/>
    <w:rsid w:val="00840615"/>
    <w:rsid w:val="00840813"/>
    <w:rsid w:val="00840FB9"/>
    <w:rsid w:val="00841449"/>
    <w:rsid w:val="00841767"/>
    <w:rsid w:val="008418C1"/>
    <w:rsid w:val="00841BE8"/>
    <w:rsid w:val="008425C7"/>
    <w:rsid w:val="00842606"/>
    <w:rsid w:val="00842985"/>
    <w:rsid w:val="00842AAA"/>
    <w:rsid w:val="00843D61"/>
    <w:rsid w:val="00843EB3"/>
    <w:rsid w:val="0084415E"/>
    <w:rsid w:val="0084427B"/>
    <w:rsid w:val="008443B0"/>
    <w:rsid w:val="00844842"/>
    <w:rsid w:val="00844A78"/>
    <w:rsid w:val="00844E98"/>
    <w:rsid w:val="008454E0"/>
    <w:rsid w:val="00845593"/>
    <w:rsid w:val="00845CF0"/>
    <w:rsid w:val="008460B6"/>
    <w:rsid w:val="0084633B"/>
    <w:rsid w:val="008465A7"/>
    <w:rsid w:val="00846E4E"/>
    <w:rsid w:val="00847EBC"/>
    <w:rsid w:val="00850897"/>
    <w:rsid w:val="00850B45"/>
    <w:rsid w:val="00850E20"/>
    <w:rsid w:val="00850FE2"/>
    <w:rsid w:val="0085151F"/>
    <w:rsid w:val="00851E2D"/>
    <w:rsid w:val="00852028"/>
    <w:rsid w:val="0085212E"/>
    <w:rsid w:val="0085266D"/>
    <w:rsid w:val="0085286B"/>
    <w:rsid w:val="00853941"/>
    <w:rsid w:val="00853DD0"/>
    <w:rsid w:val="00853FFB"/>
    <w:rsid w:val="00854B82"/>
    <w:rsid w:val="00854DD7"/>
    <w:rsid w:val="00855934"/>
    <w:rsid w:val="00855C99"/>
    <w:rsid w:val="00855E4C"/>
    <w:rsid w:val="008562C2"/>
    <w:rsid w:val="0085661C"/>
    <w:rsid w:val="008566EB"/>
    <w:rsid w:val="008567D6"/>
    <w:rsid w:val="00857F52"/>
    <w:rsid w:val="00860385"/>
    <w:rsid w:val="008603E8"/>
    <w:rsid w:val="0086063D"/>
    <w:rsid w:val="00860BCE"/>
    <w:rsid w:val="00861716"/>
    <w:rsid w:val="00861B17"/>
    <w:rsid w:val="00862416"/>
    <w:rsid w:val="00862889"/>
    <w:rsid w:val="00862DDF"/>
    <w:rsid w:val="00863113"/>
    <w:rsid w:val="00864196"/>
    <w:rsid w:val="00864641"/>
    <w:rsid w:val="00864721"/>
    <w:rsid w:val="00864A00"/>
    <w:rsid w:val="00865962"/>
    <w:rsid w:val="00865BF2"/>
    <w:rsid w:val="00865DE6"/>
    <w:rsid w:val="0086645F"/>
    <w:rsid w:val="00866BE5"/>
    <w:rsid w:val="00866EBE"/>
    <w:rsid w:val="008672C0"/>
    <w:rsid w:val="0086731E"/>
    <w:rsid w:val="008673D3"/>
    <w:rsid w:val="0086747D"/>
    <w:rsid w:val="00867DC7"/>
    <w:rsid w:val="00870598"/>
    <w:rsid w:val="00870DC3"/>
    <w:rsid w:val="008710B7"/>
    <w:rsid w:val="008710FB"/>
    <w:rsid w:val="0087112B"/>
    <w:rsid w:val="008713DB"/>
    <w:rsid w:val="00871441"/>
    <w:rsid w:val="00872E2D"/>
    <w:rsid w:val="0087340B"/>
    <w:rsid w:val="00873654"/>
    <w:rsid w:val="008745E2"/>
    <w:rsid w:val="0087470E"/>
    <w:rsid w:val="008749EA"/>
    <w:rsid w:val="00874D21"/>
    <w:rsid w:val="00874D55"/>
    <w:rsid w:val="00876859"/>
    <w:rsid w:val="00876B4E"/>
    <w:rsid w:val="00876B8A"/>
    <w:rsid w:val="00876D12"/>
    <w:rsid w:val="0087748A"/>
    <w:rsid w:val="00877559"/>
    <w:rsid w:val="00877663"/>
    <w:rsid w:val="00877990"/>
    <w:rsid w:val="00877D2F"/>
    <w:rsid w:val="00877E19"/>
    <w:rsid w:val="00881103"/>
    <w:rsid w:val="00881F95"/>
    <w:rsid w:val="00882782"/>
    <w:rsid w:val="0088309F"/>
    <w:rsid w:val="008830F5"/>
    <w:rsid w:val="008833A0"/>
    <w:rsid w:val="00883654"/>
    <w:rsid w:val="008838AE"/>
    <w:rsid w:val="00883C34"/>
    <w:rsid w:val="00884626"/>
    <w:rsid w:val="0088487C"/>
    <w:rsid w:val="00884F66"/>
    <w:rsid w:val="00885D87"/>
    <w:rsid w:val="00886AAB"/>
    <w:rsid w:val="00886B44"/>
    <w:rsid w:val="00886C3B"/>
    <w:rsid w:val="0088720C"/>
    <w:rsid w:val="00887358"/>
    <w:rsid w:val="008876EF"/>
    <w:rsid w:val="00887768"/>
    <w:rsid w:val="00887A8D"/>
    <w:rsid w:val="00887B6A"/>
    <w:rsid w:val="00887B9B"/>
    <w:rsid w:val="00890092"/>
    <w:rsid w:val="00890188"/>
    <w:rsid w:val="00890839"/>
    <w:rsid w:val="00890A6A"/>
    <w:rsid w:val="00890C2D"/>
    <w:rsid w:val="00890E22"/>
    <w:rsid w:val="00890F5A"/>
    <w:rsid w:val="00890F6B"/>
    <w:rsid w:val="008919A8"/>
    <w:rsid w:val="00891E20"/>
    <w:rsid w:val="00891E37"/>
    <w:rsid w:val="008928E1"/>
    <w:rsid w:val="008928EC"/>
    <w:rsid w:val="00892A32"/>
    <w:rsid w:val="008931F2"/>
    <w:rsid w:val="00894002"/>
    <w:rsid w:val="00894FEC"/>
    <w:rsid w:val="00895113"/>
    <w:rsid w:val="00896168"/>
    <w:rsid w:val="008965DD"/>
    <w:rsid w:val="008972A7"/>
    <w:rsid w:val="0089795A"/>
    <w:rsid w:val="008A0004"/>
    <w:rsid w:val="008A039C"/>
    <w:rsid w:val="008A12ED"/>
    <w:rsid w:val="008A139C"/>
    <w:rsid w:val="008A16A8"/>
    <w:rsid w:val="008A2686"/>
    <w:rsid w:val="008A2E23"/>
    <w:rsid w:val="008A33F1"/>
    <w:rsid w:val="008A3810"/>
    <w:rsid w:val="008A3A13"/>
    <w:rsid w:val="008A3F34"/>
    <w:rsid w:val="008A47E0"/>
    <w:rsid w:val="008A5EC1"/>
    <w:rsid w:val="008A6476"/>
    <w:rsid w:val="008A6D14"/>
    <w:rsid w:val="008A6ED5"/>
    <w:rsid w:val="008A7289"/>
    <w:rsid w:val="008A75B8"/>
    <w:rsid w:val="008A7833"/>
    <w:rsid w:val="008A7FE6"/>
    <w:rsid w:val="008B0B8A"/>
    <w:rsid w:val="008B0CE5"/>
    <w:rsid w:val="008B1A58"/>
    <w:rsid w:val="008B20D5"/>
    <w:rsid w:val="008B20FB"/>
    <w:rsid w:val="008B22C9"/>
    <w:rsid w:val="008B282C"/>
    <w:rsid w:val="008B2AC2"/>
    <w:rsid w:val="008B2BF9"/>
    <w:rsid w:val="008B3372"/>
    <w:rsid w:val="008B3561"/>
    <w:rsid w:val="008B360B"/>
    <w:rsid w:val="008B3698"/>
    <w:rsid w:val="008B3AE2"/>
    <w:rsid w:val="008B3DCD"/>
    <w:rsid w:val="008B46D4"/>
    <w:rsid w:val="008B5774"/>
    <w:rsid w:val="008B5C11"/>
    <w:rsid w:val="008B605E"/>
    <w:rsid w:val="008B627A"/>
    <w:rsid w:val="008B6603"/>
    <w:rsid w:val="008B6935"/>
    <w:rsid w:val="008B696E"/>
    <w:rsid w:val="008B74B3"/>
    <w:rsid w:val="008B7516"/>
    <w:rsid w:val="008B7A0B"/>
    <w:rsid w:val="008B7CEF"/>
    <w:rsid w:val="008C0EBA"/>
    <w:rsid w:val="008C197E"/>
    <w:rsid w:val="008C2297"/>
    <w:rsid w:val="008C27C8"/>
    <w:rsid w:val="008C2D2D"/>
    <w:rsid w:val="008C2F19"/>
    <w:rsid w:val="008C302D"/>
    <w:rsid w:val="008C352D"/>
    <w:rsid w:val="008C443F"/>
    <w:rsid w:val="008C4AF0"/>
    <w:rsid w:val="008C4CF5"/>
    <w:rsid w:val="008C4E58"/>
    <w:rsid w:val="008C5D59"/>
    <w:rsid w:val="008C5F7A"/>
    <w:rsid w:val="008C6107"/>
    <w:rsid w:val="008C649D"/>
    <w:rsid w:val="008C6916"/>
    <w:rsid w:val="008C6C00"/>
    <w:rsid w:val="008C7DF6"/>
    <w:rsid w:val="008D03F6"/>
    <w:rsid w:val="008D0A35"/>
    <w:rsid w:val="008D0A64"/>
    <w:rsid w:val="008D0AE1"/>
    <w:rsid w:val="008D105F"/>
    <w:rsid w:val="008D11DC"/>
    <w:rsid w:val="008D131E"/>
    <w:rsid w:val="008D213A"/>
    <w:rsid w:val="008D2C9D"/>
    <w:rsid w:val="008D2DF1"/>
    <w:rsid w:val="008D30A8"/>
    <w:rsid w:val="008D328F"/>
    <w:rsid w:val="008D3C87"/>
    <w:rsid w:val="008D4E1F"/>
    <w:rsid w:val="008D5086"/>
    <w:rsid w:val="008D60E9"/>
    <w:rsid w:val="008D62BC"/>
    <w:rsid w:val="008D6502"/>
    <w:rsid w:val="008D665F"/>
    <w:rsid w:val="008D6979"/>
    <w:rsid w:val="008D7702"/>
    <w:rsid w:val="008D79A7"/>
    <w:rsid w:val="008D79BA"/>
    <w:rsid w:val="008D79F9"/>
    <w:rsid w:val="008D7B43"/>
    <w:rsid w:val="008D7BDB"/>
    <w:rsid w:val="008E0089"/>
    <w:rsid w:val="008E00FE"/>
    <w:rsid w:val="008E05E5"/>
    <w:rsid w:val="008E0F99"/>
    <w:rsid w:val="008E16B6"/>
    <w:rsid w:val="008E18DD"/>
    <w:rsid w:val="008E1957"/>
    <w:rsid w:val="008E1DAC"/>
    <w:rsid w:val="008E2131"/>
    <w:rsid w:val="008E229B"/>
    <w:rsid w:val="008E237C"/>
    <w:rsid w:val="008E2437"/>
    <w:rsid w:val="008E26B1"/>
    <w:rsid w:val="008E33F7"/>
    <w:rsid w:val="008E40A7"/>
    <w:rsid w:val="008E472F"/>
    <w:rsid w:val="008E4740"/>
    <w:rsid w:val="008E4A33"/>
    <w:rsid w:val="008E4B2B"/>
    <w:rsid w:val="008E5306"/>
    <w:rsid w:val="008E5539"/>
    <w:rsid w:val="008E5F7C"/>
    <w:rsid w:val="008E60F4"/>
    <w:rsid w:val="008E64F5"/>
    <w:rsid w:val="008E656D"/>
    <w:rsid w:val="008E6725"/>
    <w:rsid w:val="008E67D4"/>
    <w:rsid w:val="008E69BF"/>
    <w:rsid w:val="008E7346"/>
    <w:rsid w:val="008E73C7"/>
    <w:rsid w:val="008E7D55"/>
    <w:rsid w:val="008F0585"/>
    <w:rsid w:val="008F09C9"/>
    <w:rsid w:val="008F0BEF"/>
    <w:rsid w:val="008F16BC"/>
    <w:rsid w:val="008F1710"/>
    <w:rsid w:val="008F17E9"/>
    <w:rsid w:val="008F1855"/>
    <w:rsid w:val="008F1995"/>
    <w:rsid w:val="008F1F3C"/>
    <w:rsid w:val="008F23BC"/>
    <w:rsid w:val="008F3B0F"/>
    <w:rsid w:val="008F3B82"/>
    <w:rsid w:val="008F3BEF"/>
    <w:rsid w:val="008F3E54"/>
    <w:rsid w:val="008F4715"/>
    <w:rsid w:val="008F47DA"/>
    <w:rsid w:val="008F4F09"/>
    <w:rsid w:val="008F508B"/>
    <w:rsid w:val="008F5842"/>
    <w:rsid w:val="008F5ED2"/>
    <w:rsid w:val="008F61B4"/>
    <w:rsid w:val="008F649A"/>
    <w:rsid w:val="008F6A34"/>
    <w:rsid w:val="008F6AE5"/>
    <w:rsid w:val="008F725B"/>
    <w:rsid w:val="008F7829"/>
    <w:rsid w:val="008F798F"/>
    <w:rsid w:val="008F7C58"/>
    <w:rsid w:val="00900007"/>
    <w:rsid w:val="009001B1"/>
    <w:rsid w:val="009002C9"/>
    <w:rsid w:val="00900B51"/>
    <w:rsid w:val="00900D9F"/>
    <w:rsid w:val="00900EF9"/>
    <w:rsid w:val="00902385"/>
    <w:rsid w:val="00902745"/>
    <w:rsid w:val="00902C6E"/>
    <w:rsid w:val="00902E40"/>
    <w:rsid w:val="0090381A"/>
    <w:rsid w:val="00903AF4"/>
    <w:rsid w:val="00903B63"/>
    <w:rsid w:val="0090451C"/>
    <w:rsid w:val="0090629F"/>
    <w:rsid w:val="00906CC5"/>
    <w:rsid w:val="00907A9B"/>
    <w:rsid w:val="00907DD6"/>
    <w:rsid w:val="009102BA"/>
    <w:rsid w:val="00910AB5"/>
    <w:rsid w:val="00910AC3"/>
    <w:rsid w:val="0091111D"/>
    <w:rsid w:val="00911A12"/>
    <w:rsid w:val="00911ADD"/>
    <w:rsid w:val="00911C4A"/>
    <w:rsid w:val="00911CFB"/>
    <w:rsid w:val="00911DCF"/>
    <w:rsid w:val="00911EE1"/>
    <w:rsid w:val="0091282C"/>
    <w:rsid w:val="0091287C"/>
    <w:rsid w:val="00912929"/>
    <w:rsid w:val="009130B6"/>
    <w:rsid w:val="00913128"/>
    <w:rsid w:val="00913274"/>
    <w:rsid w:val="009134CA"/>
    <w:rsid w:val="00913D1E"/>
    <w:rsid w:val="00913D95"/>
    <w:rsid w:val="009147A8"/>
    <w:rsid w:val="00914B4A"/>
    <w:rsid w:val="00915170"/>
    <w:rsid w:val="0091552B"/>
    <w:rsid w:val="00915551"/>
    <w:rsid w:val="009155E1"/>
    <w:rsid w:val="00915CF6"/>
    <w:rsid w:val="00915D53"/>
    <w:rsid w:val="00915E41"/>
    <w:rsid w:val="00915FF4"/>
    <w:rsid w:val="0091665D"/>
    <w:rsid w:val="009168B1"/>
    <w:rsid w:val="00916D40"/>
    <w:rsid w:val="00916E90"/>
    <w:rsid w:val="00917137"/>
    <w:rsid w:val="0091738E"/>
    <w:rsid w:val="009178FF"/>
    <w:rsid w:val="00917BBF"/>
    <w:rsid w:val="00917CA8"/>
    <w:rsid w:val="00920BD4"/>
    <w:rsid w:val="00921124"/>
    <w:rsid w:val="00921AD1"/>
    <w:rsid w:val="00921D67"/>
    <w:rsid w:val="0092213B"/>
    <w:rsid w:val="00922357"/>
    <w:rsid w:val="00922BEE"/>
    <w:rsid w:val="009238F9"/>
    <w:rsid w:val="00923A81"/>
    <w:rsid w:val="00923AE8"/>
    <w:rsid w:val="00923B3C"/>
    <w:rsid w:val="00923E69"/>
    <w:rsid w:val="009244D8"/>
    <w:rsid w:val="00924589"/>
    <w:rsid w:val="00924664"/>
    <w:rsid w:val="0092483E"/>
    <w:rsid w:val="00924979"/>
    <w:rsid w:val="009249D3"/>
    <w:rsid w:val="00924EF8"/>
    <w:rsid w:val="0092540E"/>
    <w:rsid w:val="00925828"/>
    <w:rsid w:val="009259A0"/>
    <w:rsid w:val="00925B9A"/>
    <w:rsid w:val="00925D2D"/>
    <w:rsid w:val="00926707"/>
    <w:rsid w:val="009278FB"/>
    <w:rsid w:val="009313C6"/>
    <w:rsid w:val="00931876"/>
    <w:rsid w:val="009319C2"/>
    <w:rsid w:val="00932004"/>
    <w:rsid w:val="00932132"/>
    <w:rsid w:val="00932606"/>
    <w:rsid w:val="00932A23"/>
    <w:rsid w:val="00933226"/>
    <w:rsid w:val="0093360F"/>
    <w:rsid w:val="00933893"/>
    <w:rsid w:val="00933B90"/>
    <w:rsid w:val="0093478F"/>
    <w:rsid w:val="009357A7"/>
    <w:rsid w:val="00935C54"/>
    <w:rsid w:val="0093660E"/>
    <w:rsid w:val="009367F6"/>
    <w:rsid w:val="00936FAC"/>
    <w:rsid w:val="0093768E"/>
    <w:rsid w:val="0093770C"/>
    <w:rsid w:val="00940352"/>
    <w:rsid w:val="00941942"/>
    <w:rsid w:val="00942502"/>
    <w:rsid w:val="00942AAC"/>
    <w:rsid w:val="0094307B"/>
    <w:rsid w:val="0094352A"/>
    <w:rsid w:val="00943FE9"/>
    <w:rsid w:val="009446BB"/>
    <w:rsid w:val="009448BC"/>
    <w:rsid w:val="009455CA"/>
    <w:rsid w:val="0094605D"/>
    <w:rsid w:val="009460F2"/>
    <w:rsid w:val="0094635F"/>
    <w:rsid w:val="009463C3"/>
    <w:rsid w:val="009465F7"/>
    <w:rsid w:val="00946AF3"/>
    <w:rsid w:val="00947C4C"/>
    <w:rsid w:val="00947E83"/>
    <w:rsid w:val="00947EE7"/>
    <w:rsid w:val="00947F6A"/>
    <w:rsid w:val="00950B53"/>
    <w:rsid w:val="0095105A"/>
    <w:rsid w:val="009511BC"/>
    <w:rsid w:val="00951822"/>
    <w:rsid w:val="0095206B"/>
    <w:rsid w:val="009520B6"/>
    <w:rsid w:val="009527C9"/>
    <w:rsid w:val="00952B4E"/>
    <w:rsid w:val="00953713"/>
    <w:rsid w:val="0095495C"/>
    <w:rsid w:val="00954E0C"/>
    <w:rsid w:val="00955249"/>
    <w:rsid w:val="00955FF8"/>
    <w:rsid w:val="00956DA8"/>
    <w:rsid w:val="009570AC"/>
    <w:rsid w:val="00957556"/>
    <w:rsid w:val="009602E3"/>
    <w:rsid w:val="0096051F"/>
    <w:rsid w:val="00960F0F"/>
    <w:rsid w:val="009613C8"/>
    <w:rsid w:val="00961C8C"/>
    <w:rsid w:val="00961D5D"/>
    <w:rsid w:val="0096214A"/>
    <w:rsid w:val="009621D4"/>
    <w:rsid w:val="00962222"/>
    <w:rsid w:val="00962238"/>
    <w:rsid w:val="0096297A"/>
    <w:rsid w:val="00962E60"/>
    <w:rsid w:val="0096377E"/>
    <w:rsid w:val="00963E8E"/>
    <w:rsid w:val="00965B43"/>
    <w:rsid w:val="00965FA0"/>
    <w:rsid w:val="00966CD7"/>
    <w:rsid w:val="0096743D"/>
    <w:rsid w:val="0096748D"/>
    <w:rsid w:val="0096797B"/>
    <w:rsid w:val="00967AE1"/>
    <w:rsid w:val="00967EEB"/>
    <w:rsid w:val="009701F4"/>
    <w:rsid w:val="00970664"/>
    <w:rsid w:val="009707B9"/>
    <w:rsid w:val="00970AAC"/>
    <w:rsid w:val="00971004"/>
    <w:rsid w:val="009711BD"/>
    <w:rsid w:val="00971C97"/>
    <w:rsid w:val="009723D2"/>
    <w:rsid w:val="00972EB1"/>
    <w:rsid w:val="009733E2"/>
    <w:rsid w:val="00974221"/>
    <w:rsid w:val="00974B41"/>
    <w:rsid w:val="00974E42"/>
    <w:rsid w:val="00974FAB"/>
    <w:rsid w:val="009751E7"/>
    <w:rsid w:val="00975723"/>
    <w:rsid w:val="009759E8"/>
    <w:rsid w:val="00976364"/>
    <w:rsid w:val="009768F9"/>
    <w:rsid w:val="009777C5"/>
    <w:rsid w:val="00977807"/>
    <w:rsid w:val="009808CC"/>
    <w:rsid w:val="00981307"/>
    <w:rsid w:val="009825D1"/>
    <w:rsid w:val="00982874"/>
    <w:rsid w:val="00982EBD"/>
    <w:rsid w:val="00983700"/>
    <w:rsid w:val="00983B5B"/>
    <w:rsid w:val="00983EC9"/>
    <w:rsid w:val="00983EF4"/>
    <w:rsid w:val="0098416D"/>
    <w:rsid w:val="009842BD"/>
    <w:rsid w:val="00984496"/>
    <w:rsid w:val="00984C57"/>
    <w:rsid w:val="009854CD"/>
    <w:rsid w:val="00986F75"/>
    <w:rsid w:val="0098712C"/>
    <w:rsid w:val="009873E8"/>
    <w:rsid w:val="009879E1"/>
    <w:rsid w:val="00987BD6"/>
    <w:rsid w:val="00987DDB"/>
    <w:rsid w:val="009907B3"/>
    <w:rsid w:val="00990A81"/>
    <w:rsid w:val="00990C86"/>
    <w:rsid w:val="00990EDF"/>
    <w:rsid w:val="00991284"/>
    <w:rsid w:val="0099165E"/>
    <w:rsid w:val="00991E4D"/>
    <w:rsid w:val="0099288C"/>
    <w:rsid w:val="00992AD8"/>
    <w:rsid w:val="0099338C"/>
    <w:rsid w:val="00993423"/>
    <w:rsid w:val="00993918"/>
    <w:rsid w:val="00994120"/>
    <w:rsid w:val="00994394"/>
    <w:rsid w:val="009947DB"/>
    <w:rsid w:val="00994B22"/>
    <w:rsid w:val="00994BA5"/>
    <w:rsid w:val="00994F3B"/>
    <w:rsid w:val="00995635"/>
    <w:rsid w:val="0099583B"/>
    <w:rsid w:val="00995B2E"/>
    <w:rsid w:val="00997896"/>
    <w:rsid w:val="00997BB6"/>
    <w:rsid w:val="009A119F"/>
    <w:rsid w:val="009A204A"/>
    <w:rsid w:val="009A20D0"/>
    <w:rsid w:val="009A21F0"/>
    <w:rsid w:val="009A220B"/>
    <w:rsid w:val="009A249F"/>
    <w:rsid w:val="009A2670"/>
    <w:rsid w:val="009A2B9D"/>
    <w:rsid w:val="009A2D2B"/>
    <w:rsid w:val="009A2DFC"/>
    <w:rsid w:val="009A3135"/>
    <w:rsid w:val="009A41D6"/>
    <w:rsid w:val="009A4781"/>
    <w:rsid w:val="009A51F1"/>
    <w:rsid w:val="009A5240"/>
    <w:rsid w:val="009A5AB5"/>
    <w:rsid w:val="009A5CFE"/>
    <w:rsid w:val="009A5E11"/>
    <w:rsid w:val="009A604D"/>
    <w:rsid w:val="009A667B"/>
    <w:rsid w:val="009A7BD8"/>
    <w:rsid w:val="009B09DE"/>
    <w:rsid w:val="009B134D"/>
    <w:rsid w:val="009B158B"/>
    <w:rsid w:val="009B1B4D"/>
    <w:rsid w:val="009B1BC7"/>
    <w:rsid w:val="009B1C1C"/>
    <w:rsid w:val="009B1DE6"/>
    <w:rsid w:val="009B1FAE"/>
    <w:rsid w:val="009B1FE6"/>
    <w:rsid w:val="009B22AB"/>
    <w:rsid w:val="009B25AB"/>
    <w:rsid w:val="009B2C24"/>
    <w:rsid w:val="009B33B5"/>
    <w:rsid w:val="009B3747"/>
    <w:rsid w:val="009B405F"/>
    <w:rsid w:val="009B4366"/>
    <w:rsid w:val="009B4709"/>
    <w:rsid w:val="009B4E63"/>
    <w:rsid w:val="009B6782"/>
    <w:rsid w:val="009B67D4"/>
    <w:rsid w:val="009B731F"/>
    <w:rsid w:val="009B79A5"/>
    <w:rsid w:val="009B7B44"/>
    <w:rsid w:val="009B7D67"/>
    <w:rsid w:val="009C0E09"/>
    <w:rsid w:val="009C2038"/>
    <w:rsid w:val="009C2125"/>
    <w:rsid w:val="009C275D"/>
    <w:rsid w:val="009C27AB"/>
    <w:rsid w:val="009C28EC"/>
    <w:rsid w:val="009C2B9B"/>
    <w:rsid w:val="009C2EAF"/>
    <w:rsid w:val="009C335A"/>
    <w:rsid w:val="009C3B55"/>
    <w:rsid w:val="009C3D69"/>
    <w:rsid w:val="009C3D90"/>
    <w:rsid w:val="009C4188"/>
    <w:rsid w:val="009C47FB"/>
    <w:rsid w:val="009C516D"/>
    <w:rsid w:val="009C58C3"/>
    <w:rsid w:val="009C5BB9"/>
    <w:rsid w:val="009C6240"/>
    <w:rsid w:val="009C6250"/>
    <w:rsid w:val="009C6D4A"/>
    <w:rsid w:val="009C7095"/>
    <w:rsid w:val="009D0267"/>
    <w:rsid w:val="009D0368"/>
    <w:rsid w:val="009D04A6"/>
    <w:rsid w:val="009D0F4F"/>
    <w:rsid w:val="009D11FE"/>
    <w:rsid w:val="009D1518"/>
    <w:rsid w:val="009D166D"/>
    <w:rsid w:val="009D3253"/>
    <w:rsid w:val="009D4270"/>
    <w:rsid w:val="009D42B5"/>
    <w:rsid w:val="009D4954"/>
    <w:rsid w:val="009D4984"/>
    <w:rsid w:val="009D4B2C"/>
    <w:rsid w:val="009D4D3D"/>
    <w:rsid w:val="009D4E05"/>
    <w:rsid w:val="009D50E2"/>
    <w:rsid w:val="009D5B03"/>
    <w:rsid w:val="009D60B4"/>
    <w:rsid w:val="009D6957"/>
    <w:rsid w:val="009D70BB"/>
    <w:rsid w:val="009D73BE"/>
    <w:rsid w:val="009D75BA"/>
    <w:rsid w:val="009D778C"/>
    <w:rsid w:val="009D7A8C"/>
    <w:rsid w:val="009D7AA8"/>
    <w:rsid w:val="009D7BA3"/>
    <w:rsid w:val="009D7C6A"/>
    <w:rsid w:val="009D7F31"/>
    <w:rsid w:val="009E0199"/>
    <w:rsid w:val="009E0DA6"/>
    <w:rsid w:val="009E160E"/>
    <w:rsid w:val="009E1C3A"/>
    <w:rsid w:val="009E22D6"/>
    <w:rsid w:val="009E2B95"/>
    <w:rsid w:val="009E3556"/>
    <w:rsid w:val="009E3732"/>
    <w:rsid w:val="009E3E6F"/>
    <w:rsid w:val="009E4037"/>
    <w:rsid w:val="009E49F3"/>
    <w:rsid w:val="009E4CA0"/>
    <w:rsid w:val="009E4FD0"/>
    <w:rsid w:val="009E5044"/>
    <w:rsid w:val="009E5F81"/>
    <w:rsid w:val="009E6273"/>
    <w:rsid w:val="009E642F"/>
    <w:rsid w:val="009E66B4"/>
    <w:rsid w:val="009E6A77"/>
    <w:rsid w:val="009E6CC0"/>
    <w:rsid w:val="009E7847"/>
    <w:rsid w:val="009E7A8A"/>
    <w:rsid w:val="009F0504"/>
    <w:rsid w:val="009F1C76"/>
    <w:rsid w:val="009F1D72"/>
    <w:rsid w:val="009F288F"/>
    <w:rsid w:val="009F2E07"/>
    <w:rsid w:val="009F2E2E"/>
    <w:rsid w:val="009F2FA6"/>
    <w:rsid w:val="009F3036"/>
    <w:rsid w:val="009F3E97"/>
    <w:rsid w:val="009F43DA"/>
    <w:rsid w:val="009F44CE"/>
    <w:rsid w:val="009F48DF"/>
    <w:rsid w:val="009F51B9"/>
    <w:rsid w:val="009F55AF"/>
    <w:rsid w:val="009F5B1B"/>
    <w:rsid w:val="009F61A6"/>
    <w:rsid w:val="009F7E59"/>
    <w:rsid w:val="00A00492"/>
    <w:rsid w:val="00A009DE"/>
    <w:rsid w:val="00A00A3E"/>
    <w:rsid w:val="00A01132"/>
    <w:rsid w:val="00A01190"/>
    <w:rsid w:val="00A01892"/>
    <w:rsid w:val="00A01C16"/>
    <w:rsid w:val="00A02129"/>
    <w:rsid w:val="00A029A7"/>
    <w:rsid w:val="00A02BC8"/>
    <w:rsid w:val="00A02D39"/>
    <w:rsid w:val="00A030D2"/>
    <w:rsid w:val="00A032F6"/>
    <w:rsid w:val="00A03423"/>
    <w:rsid w:val="00A03966"/>
    <w:rsid w:val="00A03CE4"/>
    <w:rsid w:val="00A03E62"/>
    <w:rsid w:val="00A043D6"/>
    <w:rsid w:val="00A0478D"/>
    <w:rsid w:val="00A04D73"/>
    <w:rsid w:val="00A04DEE"/>
    <w:rsid w:val="00A04E7B"/>
    <w:rsid w:val="00A05797"/>
    <w:rsid w:val="00A05F8E"/>
    <w:rsid w:val="00A06A6B"/>
    <w:rsid w:val="00A06F88"/>
    <w:rsid w:val="00A06FC2"/>
    <w:rsid w:val="00A070E0"/>
    <w:rsid w:val="00A07645"/>
    <w:rsid w:val="00A07E83"/>
    <w:rsid w:val="00A10072"/>
    <w:rsid w:val="00A107A2"/>
    <w:rsid w:val="00A10B51"/>
    <w:rsid w:val="00A117BA"/>
    <w:rsid w:val="00A12227"/>
    <w:rsid w:val="00A127C6"/>
    <w:rsid w:val="00A135DC"/>
    <w:rsid w:val="00A13DF5"/>
    <w:rsid w:val="00A13E43"/>
    <w:rsid w:val="00A13F33"/>
    <w:rsid w:val="00A1416E"/>
    <w:rsid w:val="00A1491F"/>
    <w:rsid w:val="00A14A6D"/>
    <w:rsid w:val="00A14DD5"/>
    <w:rsid w:val="00A15063"/>
    <w:rsid w:val="00A151EA"/>
    <w:rsid w:val="00A15288"/>
    <w:rsid w:val="00A15466"/>
    <w:rsid w:val="00A157B3"/>
    <w:rsid w:val="00A15809"/>
    <w:rsid w:val="00A15B34"/>
    <w:rsid w:val="00A15E3F"/>
    <w:rsid w:val="00A16002"/>
    <w:rsid w:val="00A17109"/>
    <w:rsid w:val="00A174A2"/>
    <w:rsid w:val="00A175F0"/>
    <w:rsid w:val="00A203E6"/>
    <w:rsid w:val="00A20503"/>
    <w:rsid w:val="00A20B9F"/>
    <w:rsid w:val="00A213AA"/>
    <w:rsid w:val="00A21670"/>
    <w:rsid w:val="00A21FBA"/>
    <w:rsid w:val="00A2211A"/>
    <w:rsid w:val="00A2213B"/>
    <w:rsid w:val="00A222C1"/>
    <w:rsid w:val="00A222DE"/>
    <w:rsid w:val="00A2313D"/>
    <w:rsid w:val="00A23213"/>
    <w:rsid w:val="00A232C9"/>
    <w:rsid w:val="00A2332E"/>
    <w:rsid w:val="00A236ED"/>
    <w:rsid w:val="00A242E3"/>
    <w:rsid w:val="00A246B9"/>
    <w:rsid w:val="00A24726"/>
    <w:rsid w:val="00A2490A"/>
    <w:rsid w:val="00A24E3A"/>
    <w:rsid w:val="00A25386"/>
    <w:rsid w:val="00A255AA"/>
    <w:rsid w:val="00A25D4A"/>
    <w:rsid w:val="00A2613C"/>
    <w:rsid w:val="00A26B2D"/>
    <w:rsid w:val="00A26E0E"/>
    <w:rsid w:val="00A270AC"/>
    <w:rsid w:val="00A276D5"/>
    <w:rsid w:val="00A27A38"/>
    <w:rsid w:val="00A27F4D"/>
    <w:rsid w:val="00A300A2"/>
    <w:rsid w:val="00A304E9"/>
    <w:rsid w:val="00A30959"/>
    <w:rsid w:val="00A30B09"/>
    <w:rsid w:val="00A314CA"/>
    <w:rsid w:val="00A3156C"/>
    <w:rsid w:val="00A31765"/>
    <w:rsid w:val="00A31A0C"/>
    <w:rsid w:val="00A31D07"/>
    <w:rsid w:val="00A31E28"/>
    <w:rsid w:val="00A3265E"/>
    <w:rsid w:val="00A32866"/>
    <w:rsid w:val="00A33091"/>
    <w:rsid w:val="00A3320F"/>
    <w:rsid w:val="00A33413"/>
    <w:rsid w:val="00A33A48"/>
    <w:rsid w:val="00A33AE8"/>
    <w:rsid w:val="00A34166"/>
    <w:rsid w:val="00A3487D"/>
    <w:rsid w:val="00A34893"/>
    <w:rsid w:val="00A348B8"/>
    <w:rsid w:val="00A35324"/>
    <w:rsid w:val="00A353B9"/>
    <w:rsid w:val="00A35BE9"/>
    <w:rsid w:val="00A360B3"/>
    <w:rsid w:val="00A361F1"/>
    <w:rsid w:val="00A362C1"/>
    <w:rsid w:val="00A36543"/>
    <w:rsid w:val="00A36869"/>
    <w:rsid w:val="00A36B0F"/>
    <w:rsid w:val="00A37424"/>
    <w:rsid w:val="00A37618"/>
    <w:rsid w:val="00A37BAB"/>
    <w:rsid w:val="00A40332"/>
    <w:rsid w:val="00A407E2"/>
    <w:rsid w:val="00A40CC1"/>
    <w:rsid w:val="00A41294"/>
    <w:rsid w:val="00A417A2"/>
    <w:rsid w:val="00A419C0"/>
    <w:rsid w:val="00A41FFB"/>
    <w:rsid w:val="00A42123"/>
    <w:rsid w:val="00A422A8"/>
    <w:rsid w:val="00A424B9"/>
    <w:rsid w:val="00A424CE"/>
    <w:rsid w:val="00A425DF"/>
    <w:rsid w:val="00A42935"/>
    <w:rsid w:val="00A42B1C"/>
    <w:rsid w:val="00A42E8D"/>
    <w:rsid w:val="00A4361C"/>
    <w:rsid w:val="00A4411A"/>
    <w:rsid w:val="00A4417B"/>
    <w:rsid w:val="00A441A7"/>
    <w:rsid w:val="00A441FB"/>
    <w:rsid w:val="00A444B9"/>
    <w:rsid w:val="00A444D1"/>
    <w:rsid w:val="00A44502"/>
    <w:rsid w:val="00A449DA"/>
    <w:rsid w:val="00A44D24"/>
    <w:rsid w:val="00A4555F"/>
    <w:rsid w:val="00A458D9"/>
    <w:rsid w:val="00A45DDF"/>
    <w:rsid w:val="00A460E2"/>
    <w:rsid w:val="00A46916"/>
    <w:rsid w:val="00A4691F"/>
    <w:rsid w:val="00A47B70"/>
    <w:rsid w:val="00A47E83"/>
    <w:rsid w:val="00A47EEC"/>
    <w:rsid w:val="00A47F11"/>
    <w:rsid w:val="00A500AA"/>
    <w:rsid w:val="00A502B1"/>
    <w:rsid w:val="00A50447"/>
    <w:rsid w:val="00A50C34"/>
    <w:rsid w:val="00A50FFF"/>
    <w:rsid w:val="00A52271"/>
    <w:rsid w:val="00A5262D"/>
    <w:rsid w:val="00A52B93"/>
    <w:rsid w:val="00A533D6"/>
    <w:rsid w:val="00A5341F"/>
    <w:rsid w:val="00A53EFB"/>
    <w:rsid w:val="00A53F3E"/>
    <w:rsid w:val="00A54720"/>
    <w:rsid w:val="00A54921"/>
    <w:rsid w:val="00A54C48"/>
    <w:rsid w:val="00A54E71"/>
    <w:rsid w:val="00A54F8C"/>
    <w:rsid w:val="00A559F0"/>
    <w:rsid w:val="00A56441"/>
    <w:rsid w:val="00A565BF"/>
    <w:rsid w:val="00A56B46"/>
    <w:rsid w:val="00A56C2A"/>
    <w:rsid w:val="00A573A3"/>
    <w:rsid w:val="00A57433"/>
    <w:rsid w:val="00A5781B"/>
    <w:rsid w:val="00A57EA6"/>
    <w:rsid w:val="00A60579"/>
    <w:rsid w:val="00A61093"/>
    <w:rsid w:val="00A61CB6"/>
    <w:rsid w:val="00A61EAA"/>
    <w:rsid w:val="00A622BE"/>
    <w:rsid w:val="00A630B2"/>
    <w:rsid w:val="00A636E4"/>
    <w:rsid w:val="00A63863"/>
    <w:rsid w:val="00A639AB"/>
    <w:rsid w:val="00A64748"/>
    <w:rsid w:val="00A64908"/>
    <w:rsid w:val="00A65378"/>
    <w:rsid w:val="00A6540A"/>
    <w:rsid w:val="00A654EB"/>
    <w:rsid w:val="00A659DA"/>
    <w:rsid w:val="00A65B5C"/>
    <w:rsid w:val="00A65D23"/>
    <w:rsid w:val="00A6628C"/>
    <w:rsid w:val="00A664F2"/>
    <w:rsid w:val="00A665CC"/>
    <w:rsid w:val="00A6770C"/>
    <w:rsid w:val="00A677EA"/>
    <w:rsid w:val="00A67809"/>
    <w:rsid w:val="00A67D6F"/>
    <w:rsid w:val="00A67E0F"/>
    <w:rsid w:val="00A705C3"/>
    <w:rsid w:val="00A70A1E"/>
    <w:rsid w:val="00A71009"/>
    <w:rsid w:val="00A7123B"/>
    <w:rsid w:val="00A712EB"/>
    <w:rsid w:val="00A71856"/>
    <w:rsid w:val="00A71916"/>
    <w:rsid w:val="00A71BBE"/>
    <w:rsid w:val="00A71D0A"/>
    <w:rsid w:val="00A72092"/>
    <w:rsid w:val="00A72BA0"/>
    <w:rsid w:val="00A73489"/>
    <w:rsid w:val="00A739CE"/>
    <w:rsid w:val="00A73EC5"/>
    <w:rsid w:val="00A7414E"/>
    <w:rsid w:val="00A7453C"/>
    <w:rsid w:val="00A7490C"/>
    <w:rsid w:val="00A74DE7"/>
    <w:rsid w:val="00A75744"/>
    <w:rsid w:val="00A75902"/>
    <w:rsid w:val="00A76421"/>
    <w:rsid w:val="00A766DD"/>
    <w:rsid w:val="00A76F63"/>
    <w:rsid w:val="00A770D7"/>
    <w:rsid w:val="00A770EF"/>
    <w:rsid w:val="00A80308"/>
    <w:rsid w:val="00A8073F"/>
    <w:rsid w:val="00A808E4"/>
    <w:rsid w:val="00A80C8D"/>
    <w:rsid w:val="00A80FB8"/>
    <w:rsid w:val="00A821FE"/>
    <w:rsid w:val="00A8253C"/>
    <w:rsid w:val="00A82EB7"/>
    <w:rsid w:val="00A83117"/>
    <w:rsid w:val="00A83334"/>
    <w:rsid w:val="00A8351A"/>
    <w:rsid w:val="00A83783"/>
    <w:rsid w:val="00A83993"/>
    <w:rsid w:val="00A84557"/>
    <w:rsid w:val="00A8468F"/>
    <w:rsid w:val="00A856B7"/>
    <w:rsid w:val="00A86028"/>
    <w:rsid w:val="00A86364"/>
    <w:rsid w:val="00A866E6"/>
    <w:rsid w:val="00A87CFD"/>
    <w:rsid w:val="00A90365"/>
    <w:rsid w:val="00A90720"/>
    <w:rsid w:val="00A9094A"/>
    <w:rsid w:val="00A90C40"/>
    <w:rsid w:val="00A923C9"/>
    <w:rsid w:val="00A92E55"/>
    <w:rsid w:val="00A9362C"/>
    <w:rsid w:val="00A93728"/>
    <w:rsid w:val="00A93EBD"/>
    <w:rsid w:val="00A93F5C"/>
    <w:rsid w:val="00A94147"/>
    <w:rsid w:val="00A94B88"/>
    <w:rsid w:val="00A958C6"/>
    <w:rsid w:val="00A95CA1"/>
    <w:rsid w:val="00A95EA8"/>
    <w:rsid w:val="00A96B31"/>
    <w:rsid w:val="00A96E8F"/>
    <w:rsid w:val="00A97030"/>
    <w:rsid w:val="00A97094"/>
    <w:rsid w:val="00A97D24"/>
    <w:rsid w:val="00AA0BC8"/>
    <w:rsid w:val="00AA11C3"/>
    <w:rsid w:val="00AA1B1D"/>
    <w:rsid w:val="00AA2022"/>
    <w:rsid w:val="00AA2D05"/>
    <w:rsid w:val="00AA33A1"/>
    <w:rsid w:val="00AA33D2"/>
    <w:rsid w:val="00AA349D"/>
    <w:rsid w:val="00AA3912"/>
    <w:rsid w:val="00AA40E6"/>
    <w:rsid w:val="00AA4B0B"/>
    <w:rsid w:val="00AA5468"/>
    <w:rsid w:val="00AA54F3"/>
    <w:rsid w:val="00AA5AB0"/>
    <w:rsid w:val="00AA5ECD"/>
    <w:rsid w:val="00AA6059"/>
    <w:rsid w:val="00AA63DE"/>
    <w:rsid w:val="00AA6413"/>
    <w:rsid w:val="00AA6BFC"/>
    <w:rsid w:val="00AA6D3D"/>
    <w:rsid w:val="00AA6F10"/>
    <w:rsid w:val="00AA7E05"/>
    <w:rsid w:val="00AB0AC4"/>
    <w:rsid w:val="00AB0F5C"/>
    <w:rsid w:val="00AB284F"/>
    <w:rsid w:val="00AB2CE1"/>
    <w:rsid w:val="00AB4114"/>
    <w:rsid w:val="00AB42CB"/>
    <w:rsid w:val="00AB475A"/>
    <w:rsid w:val="00AB4AD0"/>
    <w:rsid w:val="00AB4B50"/>
    <w:rsid w:val="00AB506D"/>
    <w:rsid w:val="00AB51D8"/>
    <w:rsid w:val="00AB618E"/>
    <w:rsid w:val="00AB630A"/>
    <w:rsid w:val="00AB63BC"/>
    <w:rsid w:val="00AB6B19"/>
    <w:rsid w:val="00AB780F"/>
    <w:rsid w:val="00AB7870"/>
    <w:rsid w:val="00AB7AAD"/>
    <w:rsid w:val="00AB7C9D"/>
    <w:rsid w:val="00AB7D5A"/>
    <w:rsid w:val="00AC03CB"/>
    <w:rsid w:val="00AC0D94"/>
    <w:rsid w:val="00AC0F3A"/>
    <w:rsid w:val="00AC1A8D"/>
    <w:rsid w:val="00AC2B3D"/>
    <w:rsid w:val="00AC2CEF"/>
    <w:rsid w:val="00AC2FE7"/>
    <w:rsid w:val="00AC31E9"/>
    <w:rsid w:val="00AC32CB"/>
    <w:rsid w:val="00AC3312"/>
    <w:rsid w:val="00AC3376"/>
    <w:rsid w:val="00AC3598"/>
    <w:rsid w:val="00AC3613"/>
    <w:rsid w:val="00AC37F5"/>
    <w:rsid w:val="00AC3BAF"/>
    <w:rsid w:val="00AC3EE1"/>
    <w:rsid w:val="00AC4226"/>
    <w:rsid w:val="00AC4701"/>
    <w:rsid w:val="00AC540A"/>
    <w:rsid w:val="00AC5648"/>
    <w:rsid w:val="00AC5658"/>
    <w:rsid w:val="00AC5BB6"/>
    <w:rsid w:val="00AC5DAD"/>
    <w:rsid w:val="00AC61A8"/>
    <w:rsid w:val="00AC68C1"/>
    <w:rsid w:val="00AC6D21"/>
    <w:rsid w:val="00AC7425"/>
    <w:rsid w:val="00AC79E6"/>
    <w:rsid w:val="00AD0A32"/>
    <w:rsid w:val="00AD12F1"/>
    <w:rsid w:val="00AD1D69"/>
    <w:rsid w:val="00AD1D7A"/>
    <w:rsid w:val="00AD3669"/>
    <w:rsid w:val="00AD3812"/>
    <w:rsid w:val="00AD39F0"/>
    <w:rsid w:val="00AD4467"/>
    <w:rsid w:val="00AD4917"/>
    <w:rsid w:val="00AD4939"/>
    <w:rsid w:val="00AD4951"/>
    <w:rsid w:val="00AD4E10"/>
    <w:rsid w:val="00AD50FF"/>
    <w:rsid w:val="00AD51DE"/>
    <w:rsid w:val="00AD577F"/>
    <w:rsid w:val="00AD5B65"/>
    <w:rsid w:val="00AD5D60"/>
    <w:rsid w:val="00AD5E0F"/>
    <w:rsid w:val="00AD6CB3"/>
    <w:rsid w:val="00AD76D1"/>
    <w:rsid w:val="00AE0378"/>
    <w:rsid w:val="00AE0684"/>
    <w:rsid w:val="00AE11FD"/>
    <w:rsid w:val="00AE16C3"/>
    <w:rsid w:val="00AE1C19"/>
    <w:rsid w:val="00AE1C61"/>
    <w:rsid w:val="00AE1F16"/>
    <w:rsid w:val="00AE28E3"/>
    <w:rsid w:val="00AE2918"/>
    <w:rsid w:val="00AE2BB8"/>
    <w:rsid w:val="00AE3D7D"/>
    <w:rsid w:val="00AE44F1"/>
    <w:rsid w:val="00AE4BF6"/>
    <w:rsid w:val="00AE5380"/>
    <w:rsid w:val="00AE55D9"/>
    <w:rsid w:val="00AE58FB"/>
    <w:rsid w:val="00AE64F2"/>
    <w:rsid w:val="00AE76B2"/>
    <w:rsid w:val="00AE7CC7"/>
    <w:rsid w:val="00AF02A3"/>
    <w:rsid w:val="00AF0705"/>
    <w:rsid w:val="00AF0A2A"/>
    <w:rsid w:val="00AF0C1B"/>
    <w:rsid w:val="00AF0E8A"/>
    <w:rsid w:val="00AF1145"/>
    <w:rsid w:val="00AF26D8"/>
    <w:rsid w:val="00AF2D89"/>
    <w:rsid w:val="00AF2ECF"/>
    <w:rsid w:val="00AF3571"/>
    <w:rsid w:val="00AF3EE1"/>
    <w:rsid w:val="00AF454B"/>
    <w:rsid w:val="00AF4F2B"/>
    <w:rsid w:val="00AF531D"/>
    <w:rsid w:val="00AF5371"/>
    <w:rsid w:val="00AF586C"/>
    <w:rsid w:val="00AF687B"/>
    <w:rsid w:val="00AF6ACB"/>
    <w:rsid w:val="00AF7774"/>
    <w:rsid w:val="00AF7933"/>
    <w:rsid w:val="00AF7A9C"/>
    <w:rsid w:val="00B014F0"/>
    <w:rsid w:val="00B0152E"/>
    <w:rsid w:val="00B01C0E"/>
    <w:rsid w:val="00B01C88"/>
    <w:rsid w:val="00B023A2"/>
    <w:rsid w:val="00B02E4B"/>
    <w:rsid w:val="00B03105"/>
    <w:rsid w:val="00B033F3"/>
    <w:rsid w:val="00B0357D"/>
    <w:rsid w:val="00B03E4B"/>
    <w:rsid w:val="00B047A5"/>
    <w:rsid w:val="00B0532A"/>
    <w:rsid w:val="00B053BC"/>
    <w:rsid w:val="00B05C7B"/>
    <w:rsid w:val="00B0608A"/>
    <w:rsid w:val="00B06213"/>
    <w:rsid w:val="00B0630D"/>
    <w:rsid w:val="00B06DA4"/>
    <w:rsid w:val="00B06E0D"/>
    <w:rsid w:val="00B07414"/>
    <w:rsid w:val="00B0784D"/>
    <w:rsid w:val="00B07CDC"/>
    <w:rsid w:val="00B07DE3"/>
    <w:rsid w:val="00B10601"/>
    <w:rsid w:val="00B10C1B"/>
    <w:rsid w:val="00B11238"/>
    <w:rsid w:val="00B11A44"/>
    <w:rsid w:val="00B11D5E"/>
    <w:rsid w:val="00B1246E"/>
    <w:rsid w:val="00B12BB3"/>
    <w:rsid w:val="00B151A0"/>
    <w:rsid w:val="00B151B7"/>
    <w:rsid w:val="00B15501"/>
    <w:rsid w:val="00B15756"/>
    <w:rsid w:val="00B159E2"/>
    <w:rsid w:val="00B15F64"/>
    <w:rsid w:val="00B163B8"/>
    <w:rsid w:val="00B16C08"/>
    <w:rsid w:val="00B202B6"/>
    <w:rsid w:val="00B20740"/>
    <w:rsid w:val="00B20815"/>
    <w:rsid w:val="00B208E2"/>
    <w:rsid w:val="00B212FF"/>
    <w:rsid w:val="00B21430"/>
    <w:rsid w:val="00B218E4"/>
    <w:rsid w:val="00B21C91"/>
    <w:rsid w:val="00B22580"/>
    <w:rsid w:val="00B225E3"/>
    <w:rsid w:val="00B22769"/>
    <w:rsid w:val="00B237D7"/>
    <w:rsid w:val="00B238BD"/>
    <w:rsid w:val="00B23B2D"/>
    <w:rsid w:val="00B24453"/>
    <w:rsid w:val="00B24789"/>
    <w:rsid w:val="00B248B4"/>
    <w:rsid w:val="00B25761"/>
    <w:rsid w:val="00B25AD9"/>
    <w:rsid w:val="00B26436"/>
    <w:rsid w:val="00B26626"/>
    <w:rsid w:val="00B26693"/>
    <w:rsid w:val="00B26E94"/>
    <w:rsid w:val="00B26F39"/>
    <w:rsid w:val="00B27286"/>
    <w:rsid w:val="00B2744D"/>
    <w:rsid w:val="00B27A89"/>
    <w:rsid w:val="00B27DEF"/>
    <w:rsid w:val="00B30065"/>
    <w:rsid w:val="00B303B2"/>
    <w:rsid w:val="00B304F7"/>
    <w:rsid w:val="00B30547"/>
    <w:rsid w:val="00B30C57"/>
    <w:rsid w:val="00B30E4B"/>
    <w:rsid w:val="00B30ED6"/>
    <w:rsid w:val="00B31DAC"/>
    <w:rsid w:val="00B32272"/>
    <w:rsid w:val="00B32ED6"/>
    <w:rsid w:val="00B332C1"/>
    <w:rsid w:val="00B33B85"/>
    <w:rsid w:val="00B34191"/>
    <w:rsid w:val="00B34BC2"/>
    <w:rsid w:val="00B34E28"/>
    <w:rsid w:val="00B353C2"/>
    <w:rsid w:val="00B355D7"/>
    <w:rsid w:val="00B35978"/>
    <w:rsid w:val="00B35CC1"/>
    <w:rsid w:val="00B35DB3"/>
    <w:rsid w:val="00B36004"/>
    <w:rsid w:val="00B36664"/>
    <w:rsid w:val="00B36BA7"/>
    <w:rsid w:val="00B36C05"/>
    <w:rsid w:val="00B36C79"/>
    <w:rsid w:val="00B37777"/>
    <w:rsid w:val="00B37B60"/>
    <w:rsid w:val="00B37C48"/>
    <w:rsid w:val="00B4006A"/>
    <w:rsid w:val="00B40208"/>
    <w:rsid w:val="00B40269"/>
    <w:rsid w:val="00B4036F"/>
    <w:rsid w:val="00B40C4D"/>
    <w:rsid w:val="00B41040"/>
    <w:rsid w:val="00B41529"/>
    <w:rsid w:val="00B41607"/>
    <w:rsid w:val="00B416EC"/>
    <w:rsid w:val="00B41A45"/>
    <w:rsid w:val="00B422BC"/>
    <w:rsid w:val="00B424CE"/>
    <w:rsid w:val="00B43623"/>
    <w:rsid w:val="00B43A01"/>
    <w:rsid w:val="00B43E52"/>
    <w:rsid w:val="00B440B3"/>
    <w:rsid w:val="00B4491B"/>
    <w:rsid w:val="00B4526B"/>
    <w:rsid w:val="00B4556C"/>
    <w:rsid w:val="00B45C1D"/>
    <w:rsid w:val="00B46076"/>
    <w:rsid w:val="00B46151"/>
    <w:rsid w:val="00B46661"/>
    <w:rsid w:val="00B46BB5"/>
    <w:rsid w:val="00B46E10"/>
    <w:rsid w:val="00B475A8"/>
    <w:rsid w:val="00B47679"/>
    <w:rsid w:val="00B47966"/>
    <w:rsid w:val="00B479A1"/>
    <w:rsid w:val="00B47ADE"/>
    <w:rsid w:val="00B47DCE"/>
    <w:rsid w:val="00B500D1"/>
    <w:rsid w:val="00B503AF"/>
    <w:rsid w:val="00B5070F"/>
    <w:rsid w:val="00B50730"/>
    <w:rsid w:val="00B508ED"/>
    <w:rsid w:val="00B509EA"/>
    <w:rsid w:val="00B515CD"/>
    <w:rsid w:val="00B519BE"/>
    <w:rsid w:val="00B51B6F"/>
    <w:rsid w:val="00B52805"/>
    <w:rsid w:val="00B52A26"/>
    <w:rsid w:val="00B52A89"/>
    <w:rsid w:val="00B52B64"/>
    <w:rsid w:val="00B536D6"/>
    <w:rsid w:val="00B538FA"/>
    <w:rsid w:val="00B53BF9"/>
    <w:rsid w:val="00B53EE6"/>
    <w:rsid w:val="00B54420"/>
    <w:rsid w:val="00B54776"/>
    <w:rsid w:val="00B5487E"/>
    <w:rsid w:val="00B548A1"/>
    <w:rsid w:val="00B54BB1"/>
    <w:rsid w:val="00B55C1B"/>
    <w:rsid w:val="00B55D0D"/>
    <w:rsid w:val="00B5619C"/>
    <w:rsid w:val="00B5677C"/>
    <w:rsid w:val="00B568C8"/>
    <w:rsid w:val="00B56FFE"/>
    <w:rsid w:val="00B5703D"/>
    <w:rsid w:val="00B57B0C"/>
    <w:rsid w:val="00B57DAA"/>
    <w:rsid w:val="00B601AD"/>
    <w:rsid w:val="00B6089B"/>
    <w:rsid w:val="00B60C52"/>
    <w:rsid w:val="00B60D08"/>
    <w:rsid w:val="00B60D8F"/>
    <w:rsid w:val="00B614FE"/>
    <w:rsid w:val="00B61B61"/>
    <w:rsid w:val="00B621E3"/>
    <w:rsid w:val="00B62D35"/>
    <w:rsid w:val="00B63065"/>
    <w:rsid w:val="00B63D95"/>
    <w:rsid w:val="00B643E8"/>
    <w:rsid w:val="00B644E3"/>
    <w:rsid w:val="00B64F9D"/>
    <w:rsid w:val="00B65895"/>
    <w:rsid w:val="00B658D7"/>
    <w:rsid w:val="00B659EA"/>
    <w:rsid w:val="00B65AD5"/>
    <w:rsid w:val="00B66628"/>
    <w:rsid w:val="00B666FF"/>
    <w:rsid w:val="00B66C39"/>
    <w:rsid w:val="00B6743F"/>
    <w:rsid w:val="00B70215"/>
    <w:rsid w:val="00B705C1"/>
    <w:rsid w:val="00B7060D"/>
    <w:rsid w:val="00B70DEB"/>
    <w:rsid w:val="00B73055"/>
    <w:rsid w:val="00B73192"/>
    <w:rsid w:val="00B7340F"/>
    <w:rsid w:val="00B736CA"/>
    <w:rsid w:val="00B739B8"/>
    <w:rsid w:val="00B74100"/>
    <w:rsid w:val="00B74146"/>
    <w:rsid w:val="00B746A8"/>
    <w:rsid w:val="00B748E8"/>
    <w:rsid w:val="00B74D71"/>
    <w:rsid w:val="00B75B20"/>
    <w:rsid w:val="00B75E60"/>
    <w:rsid w:val="00B7673B"/>
    <w:rsid w:val="00B7676B"/>
    <w:rsid w:val="00B7707B"/>
    <w:rsid w:val="00B770E4"/>
    <w:rsid w:val="00B775EB"/>
    <w:rsid w:val="00B776E5"/>
    <w:rsid w:val="00B77C12"/>
    <w:rsid w:val="00B810A7"/>
    <w:rsid w:val="00B818C4"/>
    <w:rsid w:val="00B81CB3"/>
    <w:rsid w:val="00B8280C"/>
    <w:rsid w:val="00B828A2"/>
    <w:rsid w:val="00B82AB1"/>
    <w:rsid w:val="00B83071"/>
    <w:rsid w:val="00B837F0"/>
    <w:rsid w:val="00B83C70"/>
    <w:rsid w:val="00B83C84"/>
    <w:rsid w:val="00B84494"/>
    <w:rsid w:val="00B8484B"/>
    <w:rsid w:val="00B851CF"/>
    <w:rsid w:val="00B852F9"/>
    <w:rsid w:val="00B86659"/>
    <w:rsid w:val="00B86FB2"/>
    <w:rsid w:val="00B872A6"/>
    <w:rsid w:val="00B87364"/>
    <w:rsid w:val="00B90429"/>
    <w:rsid w:val="00B9077D"/>
    <w:rsid w:val="00B90CA2"/>
    <w:rsid w:val="00B911BD"/>
    <w:rsid w:val="00B91EEC"/>
    <w:rsid w:val="00B9330A"/>
    <w:rsid w:val="00B936AB"/>
    <w:rsid w:val="00B937E0"/>
    <w:rsid w:val="00B94080"/>
    <w:rsid w:val="00B940E2"/>
    <w:rsid w:val="00B944D6"/>
    <w:rsid w:val="00B945F5"/>
    <w:rsid w:val="00B9568C"/>
    <w:rsid w:val="00B95861"/>
    <w:rsid w:val="00B95F0D"/>
    <w:rsid w:val="00B96114"/>
    <w:rsid w:val="00B96139"/>
    <w:rsid w:val="00B963D9"/>
    <w:rsid w:val="00BA0893"/>
    <w:rsid w:val="00BA0908"/>
    <w:rsid w:val="00BA0C21"/>
    <w:rsid w:val="00BA0E37"/>
    <w:rsid w:val="00BA11FC"/>
    <w:rsid w:val="00BA134B"/>
    <w:rsid w:val="00BA1C95"/>
    <w:rsid w:val="00BA1F5D"/>
    <w:rsid w:val="00BA2314"/>
    <w:rsid w:val="00BA2582"/>
    <w:rsid w:val="00BA2C75"/>
    <w:rsid w:val="00BA2ED5"/>
    <w:rsid w:val="00BA31C3"/>
    <w:rsid w:val="00BA383B"/>
    <w:rsid w:val="00BA3930"/>
    <w:rsid w:val="00BA3A45"/>
    <w:rsid w:val="00BA3BF2"/>
    <w:rsid w:val="00BA3CE0"/>
    <w:rsid w:val="00BA5278"/>
    <w:rsid w:val="00BA5333"/>
    <w:rsid w:val="00BA5648"/>
    <w:rsid w:val="00BA5D1F"/>
    <w:rsid w:val="00BA655B"/>
    <w:rsid w:val="00BA794E"/>
    <w:rsid w:val="00BB0012"/>
    <w:rsid w:val="00BB007E"/>
    <w:rsid w:val="00BB0113"/>
    <w:rsid w:val="00BB01C2"/>
    <w:rsid w:val="00BB0204"/>
    <w:rsid w:val="00BB0589"/>
    <w:rsid w:val="00BB0A91"/>
    <w:rsid w:val="00BB0DF3"/>
    <w:rsid w:val="00BB112A"/>
    <w:rsid w:val="00BB17DC"/>
    <w:rsid w:val="00BB18FE"/>
    <w:rsid w:val="00BB19CE"/>
    <w:rsid w:val="00BB1BE7"/>
    <w:rsid w:val="00BB22BF"/>
    <w:rsid w:val="00BB28E8"/>
    <w:rsid w:val="00BB2C5F"/>
    <w:rsid w:val="00BB2CD7"/>
    <w:rsid w:val="00BB30E1"/>
    <w:rsid w:val="00BB33ED"/>
    <w:rsid w:val="00BB3794"/>
    <w:rsid w:val="00BB384F"/>
    <w:rsid w:val="00BB3AC7"/>
    <w:rsid w:val="00BB3FC5"/>
    <w:rsid w:val="00BB49CF"/>
    <w:rsid w:val="00BB4D26"/>
    <w:rsid w:val="00BB5B6A"/>
    <w:rsid w:val="00BB5E93"/>
    <w:rsid w:val="00BB612F"/>
    <w:rsid w:val="00BB61DF"/>
    <w:rsid w:val="00BB6843"/>
    <w:rsid w:val="00BB6B6C"/>
    <w:rsid w:val="00BB7064"/>
    <w:rsid w:val="00BB77E9"/>
    <w:rsid w:val="00BB78EE"/>
    <w:rsid w:val="00BC00B6"/>
    <w:rsid w:val="00BC0256"/>
    <w:rsid w:val="00BC0596"/>
    <w:rsid w:val="00BC29F5"/>
    <w:rsid w:val="00BC2CE8"/>
    <w:rsid w:val="00BC326D"/>
    <w:rsid w:val="00BC32B9"/>
    <w:rsid w:val="00BC3342"/>
    <w:rsid w:val="00BC338F"/>
    <w:rsid w:val="00BC3ED5"/>
    <w:rsid w:val="00BC5C1A"/>
    <w:rsid w:val="00BC7485"/>
    <w:rsid w:val="00BC7AC1"/>
    <w:rsid w:val="00BC7B61"/>
    <w:rsid w:val="00BD07A6"/>
    <w:rsid w:val="00BD0EC2"/>
    <w:rsid w:val="00BD1245"/>
    <w:rsid w:val="00BD134B"/>
    <w:rsid w:val="00BD18B0"/>
    <w:rsid w:val="00BD194E"/>
    <w:rsid w:val="00BD2A5B"/>
    <w:rsid w:val="00BD30EF"/>
    <w:rsid w:val="00BD39C5"/>
    <w:rsid w:val="00BD3B74"/>
    <w:rsid w:val="00BD4136"/>
    <w:rsid w:val="00BD413A"/>
    <w:rsid w:val="00BD41F3"/>
    <w:rsid w:val="00BD4E5F"/>
    <w:rsid w:val="00BD563F"/>
    <w:rsid w:val="00BD6408"/>
    <w:rsid w:val="00BD6F46"/>
    <w:rsid w:val="00BD6F48"/>
    <w:rsid w:val="00BD7940"/>
    <w:rsid w:val="00BD7ABE"/>
    <w:rsid w:val="00BE0513"/>
    <w:rsid w:val="00BE0743"/>
    <w:rsid w:val="00BE079A"/>
    <w:rsid w:val="00BE0B73"/>
    <w:rsid w:val="00BE1FAC"/>
    <w:rsid w:val="00BE2064"/>
    <w:rsid w:val="00BE24E1"/>
    <w:rsid w:val="00BE2B5D"/>
    <w:rsid w:val="00BE2BB2"/>
    <w:rsid w:val="00BE316C"/>
    <w:rsid w:val="00BE3225"/>
    <w:rsid w:val="00BE3338"/>
    <w:rsid w:val="00BE4222"/>
    <w:rsid w:val="00BE44B3"/>
    <w:rsid w:val="00BE463A"/>
    <w:rsid w:val="00BE46F0"/>
    <w:rsid w:val="00BE4B22"/>
    <w:rsid w:val="00BE4D0E"/>
    <w:rsid w:val="00BE52BF"/>
    <w:rsid w:val="00BE5451"/>
    <w:rsid w:val="00BE54D4"/>
    <w:rsid w:val="00BE5571"/>
    <w:rsid w:val="00BE5B97"/>
    <w:rsid w:val="00BE5F57"/>
    <w:rsid w:val="00BE613B"/>
    <w:rsid w:val="00BE6161"/>
    <w:rsid w:val="00BE6C7B"/>
    <w:rsid w:val="00BE6E24"/>
    <w:rsid w:val="00BE7C87"/>
    <w:rsid w:val="00BE7EC5"/>
    <w:rsid w:val="00BE7FFC"/>
    <w:rsid w:val="00BF0E1D"/>
    <w:rsid w:val="00BF13D5"/>
    <w:rsid w:val="00BF1F41"/>
    <w:rsid w:val="00BF2465"/>
    <w:rsid w:val="00BF293F"/>
    <w:rsid w:val="00BF2B46"/>
    <w:rsid w:val="00BF3A16"/>
    <w:rsid w:val="00BF3A38"/>
    <w:rsid w:val="00BF4A01"/>
    <w:rsid w:val="00BF4B97"/>
    <w:rsid w:val="00BF5402"/>
    <w:rsid w:val="00BF568E"/>
    <w:rsid w:val="00BF587B"/>
    <w:rsid w:val="00BF716A"/>
    <w:rsid w:val="00BF76CC"/>
    <w:rsid w:val="00BF79AD"/>
    <w:rsid w:val="00BF7B6F"/>
    <w:rsid w:val="00BF7DBE"/>
    <w:rsid w:val="00C003D2"/>
    <w:rsid w:val="00C00421"/>
    <w:rsid w:val="00C005CF"/>
    <w:rsid w:val="00C006FE"/>
    <w:rsid w:val="00C008B6"/>
    <w:rsid w:val="00C0144E"/>
    <w:rsid w:val="00C01852"/>
    <w:rsid w:val="00C0200A"/>
    <w:rsid w:val="00C023A4"/>
    <w:rsid w:val="00C02B1A"/>
    <w:rsid w:val="00C03397"/>
    <w:rsid w:val="00C035C9"/>
    <w:rsid w:val="00C0362B"/>
    <w:rsid w:val="00C03942"/>
    <w:rsid w:val="00C03C98"/>
    <w:rsid w:val="00C03FD7"/>
    <w:rsid w:val="00C045E2"/>
    <w:rsid w:val="00C05423"/>
    <w:rsid w:val="00C05440"/>
    <w:rsid w:val="00C05477"/>
    <w:rsid w:val="00C059D3"/>
    <w:rsid w:val="00C063F1"/>
    <w:rsid w:val="00C066FE"/>
    <w:rsid w:val="00C06899"/>
    <w:rsid w:val="00C06C8C"/>
    <w:rsid w:val="00C06DBF"/>
    <w:rsid w:val="00C07189"/>
    <w:rsid w:val="00C079E3"/>
    <w:rsid w:val="00C07A06"/>
    <w:rsid w:val="00C07A62"/>
    <w:rsid w:val="00C100DC"/>
    <w:rsid w:val="00C10DCA"/>
    <w:rsid w:val="00C10FC3"/>
    <w:rsid w:val="00C115B1"/>
    <w:rsid w:val="00C11914"/>
    <w:rsid w:val="00C11E16"/>
    <w:rsid w:val="00C11FE3"/>
    <w:rsid w:val="00C12925"/>
    <w:rsid w:val="00C13CA0"/>
    <w:rsid w:val="00C14063"/>
    <w:rsid w:val="00C1477A"/>
    <w:rsid w:val="00C15C1B"/>
    <w:rsid w:val="00C164DE"/>
    <w:rsid w:val="00C17581"/>
    <w:rsid w:val="00C1773C"/>
    <w:rsid w:val="00C17B72"/>
    <w:rsid w:val="00C20000"/>
    <w:rsid w:val="00C21E83"/>
    <w:rsid w:val="00C228D1"/>
    <w:rsid w:val="00C22D1D"/>
    <w:rsid w:val="00C22F90"/>
    <w:rsid w:val="00C235EA"/>
    <w:rsid w:val="00C23774"/>
    <w:rsid w:val="00C23C0D"/>
    <w:rsid w:val="00C23C7F"/>
    <w:rsid w:val="00C23C81"/>
    <w:rsid w:val="00C23E70"/>
    <w:rsid w:val="00C23EA1"/>
    <w:rsid w:val="00C24D40"/>
    <w:rsid w:val="00C24EF8"/>
    <w:rsid w:val="00C2518D"/>
    <w:rsid w:val="00C254FF"/>
    <w:rsid w:val="00C263F8"/>
    <w:rsid w:val="00C26561"/>
    <w:rsid w:val="00C26717"/>
    <w:rsid w:val="00C26970"/>
    <w:rsid w:val="00C26CBA"/>
    <w:rsid w:val="00C26FFB"/>
    <w:rsid w:val="00C276B3"/>
    <w:rsid w:val="00C276CE"/>
    <w:rsid w:val="00C2777C"/>
    <w:rsid w:val="00C2779F"/>
    <w:rsid w:val="00C27907"/>
    <w:rsid w:val="00C27CA1"/>
    <w:rsid w:val="00C30126"/>
    <w:rsid w:val="00C303C5"/>
    <w:rsid w:val="00C30FB6"/>
    <w:rsid w:val="00C316BF"/>
    <w:rsid w:val="00C31CEB"/>
    <w:rsid w:val="00C320E5"/>
    <w:rsid w:val="00C32F0E"/>
    <w:rsid w:val="00C331F5"/>
    <w:rsid w:val="00C3366E"/>
    <w:rsid w:val="00C336BE"/>
    <w:rsid w:val="00C336EA"/>
    <w:rsid w:val="00C33B47"/>
    <w:rsid w:val="00C33BB4"/>
    <w:rsid w:val="00C33C71"/>
    <w:rsid w:val="00C34353"/>
    <w:rsid w:val="00C347CB"/>
    <w:rsid w:val="00C349BB"/>
    <w:rsid w:val="00C34A70"/>
    <w:rsid w:val="00C34AF9"/>
    <w:rsid w:val="00C34B70"/>
    <w:rsid w:val="00C34DE6"/>
    <w:rsid w:val="00C35391"/>
    <w:rsid w:val="00C353B8"/>
    <w:rsid w:val="00C3543B"/>
    <w:rsid w:val="00C35788"/>
    <w:rsid w:val="00C3698F"/>
    <w:rsid w:val="00C36AB0"/>
    <w:rsid w:val="00C378BB"/>
    <w:rsid w:val="00C37C5C"/>
    <w:rsid w:val="00C37CD3"/>
    <w:rsid w:val="00C4000E"/>
    <w:rsid w:val="00C40711"/>
    <w:rsid w:val="00C40D85"/>
    <w:rsid w:val="00C41AE1"/>
    <w:rsid w:val="00C41C9D"/>
    <w:rsid w:val="00C41D13"/>
    <w:rsid w:val="00C42F3D"/>
    <w:rsid w:val="00C43638"/>
    <w:rsid w:val="00C437B7"/>
    <w:rsid w:val="00C4406A"/>
    <w:rsid w:val="00C44484"/>
    <w:rsid w:val="00C44A7F"/>
    <w:rsid w:val="00C44F7F"/>
    <w:rsid w:val="00C45608"/>
    <w:rsid w:val="00C459F1"/>
    <w:rsid w:val="00C45A24"/>
    <w:rsid w:val="00C45EDA"/>
    <w:rsid w:val="00C467D2"/>
    <w:rsid w:val="00C4685C"/>
    <w:rsid w:val="00C46BC7"/>
    <w:rsid w:val="00C4724D"/>
    <w:rsid w:val="00C477A6"/>
    <w:rsid w:val="00C47EE9"/>
    <w:rsid w:val="00C501F3"/>
    <w:rsid w:val="00C50FD1"/>
    <w:rsid w:val="00C50FD7"/>
    <w:rsid w:val="00C51D6E"/>
    <w:rsid w:val="00C52322"/>
    <w:rsid w:val="00C528B9"/>
    <w:rsid w:val="00C52A49"/>
    <w:rsid w:val="00C52A66"/>
    <w:rsid w:val="00C52E5B"/>
    <w:rsid w:val="00C532B4"/>
    <w:rsid w:val="00C5378F"/>
    <w:rsid w:val="00C54105"/>
    <w:rsid w:val="00C543F1"/>
    <w:rsid w:val="00C54CF5"/>
    <w:rsid w:val="00C557E8"/>
    <w:rsid w:val="00C559FA"/>
    <w:rsid w:val="00C566C4"/>
    <w:rsid w:val="00C56992"/>
    <w:rsid w:val="00C56F44"/>
    <w:rsid w:val="00C571DD"/>
    <w:rsid w:val="00C57E52"/>
    <w:rsid w:val="00C601A5"/>
    <w:rsid w:val="00C60ED4"/>
    <w:rsid w:val="00C61005"/>
    <w:rsid w:val="00C61E50"/>
    <w:rsid w:val="00C621C1"/>
    <w:rsid w:val="00C62323"/>
    <w:rsid w:val="00C6252E"/>
    <w:rsid w:val="00C62594"/>
    <w:rsid w:val="00C6263C"/>
    <w:rsid w:val="00C62A1C"/>
    <w:rsid w:val="00C62C59"/>
    <w:rsid w:val="00C62CD6"/>
    <w:rsid w:val="00C62EC3"/>
    <w:rsid w:val="00C633EE"/>
    <w:rsid w:val="00C63403"/>
    <w:rsid w:val="00C63746"/>
    <w:rsid w:val="00C6382F"/>
    <w:rsid w:val="00C63FD8"/>
    <w:rsid w:val="00C64D41"/>
    <w:rsid w:val="00C6503B"/>
    <w:rsid w:val="00C651E9"/>
    <w:rsid w:val="00C65557"/>
    <w:rsid w:val="00C655EA"/>
    <w:rsid w:val="00C659BD"/>
    <w:rsid w:val="00C65B7E"/>
    <w:rsid w:val="00C65CE0"/>
    <w:rsid w:val="00C6734D"/>
    <w:rsid w:val="00C67386"/>
    <w:rsid w:val="00C702A4"/>
    <w:rsid w:val="00C7086A"/>
    <w:rsid w:val="00C70B4A"/>
    <w:rsid w:val="00C70DCA"/>
    <w:rsid w:val="00C71FBF"/>
    <w:rsid w:val="00C73070"/>
    <w:rsid w:val="00C73AC1"/>
    <w:rsid w:val="00C73BFF"/>
    <w:rsid w:val="00C73EAA"/>
    <w:rsid w:val="00C73FC0"/>
    <w:rsid w:val="00C74CC6"/>
    <w:rsid w:val="00C7528A"/>
    <w:rsid w:val="00C752BC"/>
    <w:rsid w:val="00C7535D"/>
    <w:rsid w:val="00C7677D"/>
    <w:rsid w:val="00C76B33"/>
    <w:rsid w:val="00C76E71"/>
    <w:rsid w:val="00C76FE6"/>
    <w:rsid w:val="00C7767E"/>
    <w:rsid w:val="00C77705"/>
    <w:rsid w:val="00C77C98"/>
    <w:rsid w:val="00C800D5"/>
    <w:rsid w:val="00C801BD"/>
    <w:rsid w:val="00C807C4"/>
    <w:rsid w:val="00C80CDA"/>
    <w:rsid w:val="00C80F84"/>
    <w:rsid w:val="00C817DA"/>
    <w:rsid w:val="00C820CB"/>
    <w:rsid w:val="00C82124"/>
    <w:rsid w:val="00C82295"/>
    <w:rsid w:val="00C82912"/>
    <w:rsid w:val="00C82960"/>
    <w:rsid w:val="00C829EF"/>
    <w:rsid w:val="00C82CA0"/>
    <w:rsid w:val="00C82D79"/>
    <w:rsid w:val="00C83079"/>
    <w:rsid w:val="00C8393A"/>
    <w:rsid w:val="00C83B2D"/>
    <w:rsid w:val="00C84233"/>
    <w:rsid w:val="00C84761"/>
    <w:rsid w:val="00C84889"/>
    <w:rsid w:val="00C8492E"/>
    <w:rsid w:val="00C85163"/>
    <w:rsid w:val="00C86204"/>
    <w:rsid w:val="00C8654D"/>
    <w:rsid w:val="00C86E97"/>
    <w:rsid w:val="00C86FFA"/>
    <w:rsid w:val="00C873FA"/>
    <w:rsid w:val="00C8792D"/>
    <w:rsid w:val="00C90275"/>
    <w:rsid w:val="00C90B62"/>
    <w:rsid w:val="00C90CFD"/>
    <w:rsid w:val="00C91023"/>
    <w:rsid w:val="00C924BF"/>
    <w:rsid w:val="00C92916"/>
    <w:rsid w:val="00C93129"/>
    <w:rsid w:val="00C93B60"/>
    <w:rsid w:val="00C93DE8"/>
    <w:rsid w:val="00C93DF2"/>
    <w:rsid w:val="00C94326"/>
    <w:rsid w:val="00C94AB7"/>
    <w:rsid w:val="00C94E02"/>
    <w:rsid w:val="00C95052"/>
    <w:rsid w:val="00C95614"/>
    <w:rsid w:val="00C956AA"/>
    <w:rsid w:val="00C960E5"/>
    <w:rsid w:val="00C96414"/>
    <w:rsid w:val="00C96492"/>
    <w:rsid w:val="00C96E2B"/>
    <w:rsid w:val="00C9707D"/>
    <w:rsid w:val="00C97134"/>
    <w:rsid w:val="00C9724B"/>
    <w:rsid w:val="00C97D51"/>
    <w:rsid w:val="00C97FA7"/>
    <w:rsid w:val="00CA030C"/>
    <w:rsid w:val="00CA0751"/>
    <w:rsid w:val="00CA1035"/>
    <w:rsid w:val="00CA2144"/>
    <w:rsid w:val="00CA2928"/>
    <w:rsid w:val="00CA2932"/>
    <w:rsid w:val="00CA2D11"/>
    <w:rsid w:val="00CA2FAC"/>
    <w:rsid w:val="00CA3083"/>
    <w:rsid w:val="00CA3291"/>
    <w:rsid w:val="00CA346C"/>
    <w:rsid w:val="00CA346F"/>
    <w:rsid w:val="00CA376E"/>
    <w:rsid w:val="00CA37A2"/>
    <w:rsid w:val="00CA391B"/>
    <w:rsid w:val="00CA3C8A"/>
    <w:rsid w:val="00CA3D74"/>
    <w:rsid w:val="00CA3EB4"/>
    <w:rsid w:val="00CA42BA"/>
    <w:rsid w:val="00CA4316"/>
    <w:rsid w:val="00CA43FF"/>
    <w:rsid w:val="00CA455E"/>
    <w:rsid w:val="00CA4A28"/>
    <w:rsid w:val="00CA4BEC"/>
    <w:rsid w:val="00CA5310"/>
    <w:rsid w:val="00CA5371"/>
    <w:rsid w:val="00CA539B"/>
    <w:rsid w:val="00CA55F3"/>
    <w:rsid w:val="00CA5619"/>
    <w:rsid w:val="00CA58EE"/>
    <w:rsid w:val="00CA5DCD"/>
    <w:rsid w:val="00CA620C"/>
    <w:rsid w:val="00CA6316"/>
    <w:rsid w:val="00CA6405"/>
    <w:rsid w:val="00CA6483"/>
    <w:rsid w:val="00CA66E2"/>
    <w:rsid w:val="00CA7400"/>
    <w:rsid w:val="00CB16AF"/>
    <w:rsid w:val="00CB1BCA"/>
    <w:rsid w:val="00CB1D7E"/>
    <w:rsid w:val="00CB1DAC"/>
    <w:rsid w:val="00CB1DC3"/>
    <w:rsid w:val="00CB1E1C"/>
    <w:rsid w:val="00CB2015"/>
    <w:rsid w:val="00CB21BF"/>
    <w:rsid w:val="00CB25A8"/>
    <w:rsid w:val="00CB35EB"/>
    <w:rsid w:val="00CB393F"/>
    <w:rsid w:val="00CB3CBC"/>
    <w:rsid w:val="00CB40E3"/>
    <w:rsid w:val="00CB446F"/>
    <w:rsid w:val="00CB51EF"/>
    <w:rsid w:val="00CB54D4"/>
    <w:rsid w:val="00CB570B"/>
    <w:rsid w:val="00CB58FD"/>
    <w:rsid w:val="00CB5AA5"/>
    <w:rsid w:val="00CB5C7A"/>
    <w:rsid w:val="00CB60A3"/>
    <w:rsid w:val="00CB6357"/>
    <w:rsid w:val="00CB65B6"/>
    <w:rsid w:val="00CB670E"/>
    <w:rsid w:val="00CB68E4"/>
    <w:rsid w:val="00CB6F71"/>
    <w:rsid w:val="00CB7904"/>
    <w:rsid w:val="00CB7A54"/>
    <w:rsid w:val="00CB7F44"/>
    <w:rsid w:val="00CC052C"/>
    <w:rsid w:val="00CC06B0"/>
    <w:rsid w:val="00CC0805"/>
    <w:rsid w:val="00CC0C22"/>
    <w:rsid w:val="00CC1764"/>
    <w:rsid w:val="00CC1A47"/>
    <w:rsid w:val="00CC2394"/>
    <w:rsid w:val="00CC3320"/>
    <w:rsid w:val="00CC387F"/>
    <w:rsid w:val="00CC40B4"/>
    <w:rsid w:val="00CC4E6A"/>
    <w:rsid w:val="00CC51A7"/>
    <w:rsid w:val="00CC53D1"/>
    <w:rsid w:val="00CC5466"/>
    <w:rsid w:val="00CC5524"/>
    <w:rsid w:val="00CC5EE6"/>
    <w:rsid w:val="00CC6D4B"/>
    <w:rsid w:val="00CC72CF"/>
    <w:rsid w:val="00CC7F36"/>
    <w:rsid w:val="00CD16FF"/>
    <w:rsid w:val="00CD19CD"/>
    <w:rsid w:val="00CD1F88"/>
    <w:rsid w:val="00CD2667"/>
    <w:rsid w:val="00CD26D8"/>
    <w:rsid w:val="00CD27EB"/>
    <w:rsid w:val="00CD2B9B"/>
    <w:rsid w:val="00CD3092"/>
    <w:rsid w:val="00CD30DB"/>
    <w:rsid w:val="00CD3270"/>
    <w:rsid w:val="00CD358F"/>
    <w:rsid w:val="00CD3967"/>
    <w:rsid w:val="00CD3B95"/>
    <w:rsid w:val="00CD42D3"/>
    <w:rsid w:val="00CD49EE"/>
    <w:rsid w:val="00CD4C51"/>
    <w:rsid w:val="00CD4EAD"/>
    <w:rsid w:val="00CD5180"/>
    <w:rsid w:val="00CD531A"/>
    <w:rsid w:val="00CD6C4D"/>
    <w:rsid w:val="00CD6EDE"/>
    <w:rsid w:val="00CD7658"/>
    <w:rsid w:val="00CE0C10"/>
    <w:rsid w:val="00CE1010"/>
    <w:rsid w:val="00CE1E30"/>
    <w:rsid w:val="00CE2891"/>
    <w:rsid w:val="00CE2B03"/>
    <w:rsid w:val="00CE308E"/>
    <w:rsid w:val="00CE37BA"/>
    <w:rsid w:val="00CE3B8F"/>
    <w:rsid w:val="00CE4561"/>
    <w:rsid w:val="00CE51FC"/>
    <w:rsid w:val="00CE528F"/>
    <w:rsid w:val="00CE57D9"/>
    <w:rsid w:val="00CE7371"/>
    <w:rsid w:val="00CE7966"/>
    <w:rsid w:val="00CE7F74"/>
    <w:rsid w:val="00CF00BB"/>
    <w:rsid w:val="00CF115B"/>
    <w:rsid w:val="00CF1CAA"/>
    <w:rsid w:val="00CF1E75"/>
    <w:rsid w:val="00CF23EA"/>
    <w:rsid w:val="00CF3702"/>
    <w:rsid w:val="00CF3E1B"/>
    <w:rsid w:val="00CF3E33"/>
    <w:rsid w:val="00CF54A7"/>
    <w:rsid w:val="00CF5D5B"/>
    <w:rsid w:val="00CF5F59"/>
    <w:rsid w:val="00CF6548"/>
    <w:rsid w:val="00CF66AB"/>
    <w:rsid w:val="00CF69EC"/>
    <w:rsid w:val="00CF6F54"/>
    <w:rsid w:val="00CF7695"/>
    <w:rsid w:val="00CF779C"/>
    <w:rsid w:val="00CF7CCB"/>
    <w:rsid w:val="00D0039D"/>
    <w:rsid w:val="00D005BF"/>
    <w:rsid w:val="00D01040"/>
    <w:rsid w:val="00D01045"/>
    <w:rsid w:val="00D011A3"/>
    <w:rsid w:val="00D015A0"/>
    <w:rsid w:val="00D01C9E"/>
    <w:rsid w:val="00D020F2"/>
    <w:rsid w:val="00D025FF"/>
    <w:rsid w:val="00D02689"/>
    <w:rsid w:val="00D0315D"/>
    <w:rsid w:val="00D03435"/>
    <w:rsid w:val="00D03438"/>
    <w:rsid w:val="00D03E2A"/>
    <w:rsid w:val="00D0449B"/>
    <w:rsid w:val="00D04587"/>
    <w:rsid w:val="00D04803"/>
    <w:rsid w:val="00D0483F"/>
    <w:rsid w:val="00D04D98"/>
    <w:rsid w:val="00D04E5A"/>
    <w:rsid w:val="00D0505E"/>
    <w:rsid w:val="00D05FC2"/>
    <w:rsid w:val="00D0668A"/>
    <w:rsid w:val="00D070CD"/>
    <w:rsid w:val="00D070F7"/>
    <w:rsid w:val="00D072E9"/>
    <w:rsid w:val="00D073F0"/>
    <w:rsid w:val="00D07433"/>
    <w:rsid w:val="00D07565"/>
    <w:rsid w:val="00D07B2C"/>
    <w:rsid w:val="00D07E46"/>
    <w:rsid w:val="00D07E5B"/>
    <w:rsid w:val="00D10484"/>
    <w:rsid w:val="00D105C6"/>
    <w:rsid w:val="00D108FA"/>
    <w:rsid w:val="00D10A10"/>
    <w:rsid w:val="00D112B4"/>
    <w:rsid w:val="00D117D3"/>
    <w:rsid w:val="00D11ADD"/>
    <w:rsid w:val="00D121B0"/>
    <w:rsid w:val="00D12562"/>
    <w:rsid w:val="00D128B1"/>
    <w:rsid w:val="00D12912"/>
    <w:rsid w:val="00D13976"/>
    <w:rsid w:val="00D13C73"/>
    <w:rsid w:val="00D13D4D"/>
    <w:rsid w:val="00D1437A"/>
    <w:rsid w:val="00D146A7"/>
    <w:rsid w:val="00D147F2"/>
    <w:rsid w:val="00D1480E"/>
    <w:rsid w:val="00D14AC4"/>
    <w:rsid w:val="00D14BDC"/>
    <w:rsid w:val="00D14C34"/>
    <w:rsid w:val="00D15260"/>
    <w:rsid w:val="00D16465"/>
    <w:rsid w:val="00D170A2"/>
    <w:rsid w:val="00D17188"/>
    <w:rsid w:val="00D171ED"/>
    <w:rsid w:val="00D17881"/>
    <w:rsid w:val="00D20136"/>
    <w:rsid w:val="00D204A6"/>
    <w:rsid w:val="00D20FF2"/>
    <w:rsid w:val="00D219C6"/>
    <w:rsid w:val="00D21DD6"/>
    <w:rsid w:val="00D21E1B"/>
    <w:rsid w:val="00D22135"/>
    <w:rsid w:val="00D22C3D"/>
    <w:rsid w:val="00D22DBD"/>
    <w:rsid w:val="00D22E5A"/>
    <w:rsid w:val="00D230FA"/>
    <w:rsid w:val="00D23511"/>
    <w:rsid w:val="00D236C1"/>
    <w:rsid w:val="00D24109"/>
    <w:rsid w:val="00D2492D"/>
    <w:rsid w:val="00D251F8"/>
    <w:rsid w:val="00D25550"/>
    <w:rsid w:val="00D25CD8"/>
    <w:rsid w:val="00D26755"/>
    <w:rsid w:val="00D272F3"/>
    <w:rsid w:val="00D27431"/>
    <w:rsid w:val="00D27A6B"/>
    <w:rsid w:val="00D300FE"/>
    <w:rsid w:val="00D30798"/>
    <w:rsid w:val="00D30BF7"/>
    <w:rsid w:val="00D30FDF"/>
    <w:rsid w:val="00D31123"/>
    <w:rsid w:val="00D321DB"/>
    <w:rsid w:val="00D324BE"/>
    <w:rsid w:val="00D3268F"/>
    <w:rsid w:val="00D32A93"/>
    <w:rsid w:val="00D332A3"/>
    <w:rsid w:val="00D332EB"/>
    <w:rsid w:val="00D34A9A"/>
    <w:rsid w:val="00D34F68"/>
    <w:rsid w:val="00D3567E"/>
    <w:rsid w:val="00D35B31"/>
    <w:rsid w:val="00D35C02"/>
    <w:rsid w:val="00D35CB0"/>
    <w:rsid w:val="00D35F97"/>
    <w:rsid w:val="00D3620B"/>
    <w:rsid w:val="00D36394"/>
    <w:rsid w:val="00D365D0"/>
    <w:rsid w:val="00D373CD"/>
    <w:rsid w:val="00D3749F"/>
    <w:rsid w:val="00D40092"/>
    <w:rsid w:val="00D4027B"/>
    <w:rsid w:val="00D40978"/>
    <w:rsid w:val="00D40A40"/>
    <w:rsid w:val="00D416CF"/>
    <w:rsid w:val="00D41719"/>
    <w:rsid w:val="00D417AF"/>
    <w:rsid w:val="00D42A92"/>
    <w:rsid w:val="00D42BC8"/>
    <w:rsid w:val="00D42D7D"/>
    <w:rsid w:val="00D43E4B"/>
    <w:rsid w:val="00D4434D"/>
    <w:rsid w:val="00D44507"/>
    <w:rsid w:val="00D448A6"/>
    <w:rsid w:val="00D44A0F"/>
    <w:rsid w:val="00D44BDD"/>
    <w:rsid w:val="00D44C7C"/>
    <w:rsid w:val="00D450C7"/>
    <w:rsid w:val="00D45293"/>
    <w:rsid w:val="00D45472"/>
    <w:rsid w:val="00D45717"/>
    <w:rsid w:val="00D45B3D"/>
    <w:rsid w:val="00D4640A"/>
    <w:rsid w:val="00D471A4"/>
    <w:rsid w:val="00D47779"/>
    <w:rsid w:val="00D503B5"/>
    <w:rsid w:val="00D504B4"/>
    <w:rsid w:val="00D50624"/>
    <w:rsid w:val="00D507FD"/>
    <w:rsid w:val="00D508B0"/>
    <w:rsid w:val="00D50B92"/>
    <w:rsid w:val="00D51256"/>
    <w:rsid w:val="00D51682"/>
    <w:rsid w:val="00D51AD8"/>
    <w:rsid w:val="00D522A5"/>
    <w:rsid w:val="00D5236D"/>
    <w:rsid w:val="00D52E43"/>
    <w:rsid w:val="00D5302E"/>
    <w:rsid w:val="00D53381"/>
    <w:rsid w:val="00D534D1"/>
    <w:rsid w:val="00D53F6D"/>
    <w:rsid w:val="00D54896"/>
    <w:rsid w:val="00D54A4B"/>
    <w:rsid w:val="00D54A97"/>
    <w:rsid w:val="00D54F19"/>
    <w:rsid w:val="00D54F43"/>
    <w:rsid w:val="00D55279"/>
    <w:rsid w:val="00D552F7"/>
    <w:rsid w:val="00D5584F"/>
    <w:rsid w:val="00D559F6"/>
    <w:rsid w:val="00D55CE6"/>
    <w:rsid w:val="00D566E3"/>
    <w:rsid w:val="00D56E33"/>
    <w:rsid w:val="00D56E72"/>
    <w:rsid w:val="00D56FC4"/>
    <w:rsid w:val="00D571E2"/>
    <w:rsid w:val="00D57301"/>
    <w:rsid w:val="00D57EFC"/>
    <w:rsid w:val="00D604A8"/>
    <w:rsid w:val="00D6231F"/>
    <w:rsid w:val="00D62DF5"/>
    <w:rsid w:val="00D6375E"/>
    <w:rsid w:val="00D63DC1"/>
    <w:rsid w:val="00D64004"/>
    <w:rsid w:val="00D64D58"/>
    <w:rsid w:val="00D6540A"/>
    <w:rsid w:val="00D6683A"/>
    <w:rsid w:val="00D67A27"/>
    <w:rsid w:val="00D70641"/>
    <w:rsid w:val="00D71ED6"/>
    <w:rsid w:val="00D72758"/>
    <w:rsid w:val="00D72832"/>
    <w:rsid w:val="00D72F1A"/>
    <w:rsid w:val="00D731D8"/>
    <w:rsid w:val="00D74109"/>
    <w:rsid w:val="00D74F06"/>
    <w:rsid w:val="00D74FDA"/>
    <w:rsid w:val="00D75986"/>
    <w:rsid w:val="00D75CC0"/>
    <w:rsid w:val="00D761F6"/>
    <w:rsid w:val="00D762BF"/>
    <w:rsid w:val="00D763E3"/>
    <w:rsid w:val="00D769AB"/>
    <w:rsid w:val="00D77D11"/>
    <w:rsid w:val="00D77F8E"/>
    <w:rsid w:val="00D80A66"/>
    <w:rsid w:val="00D80B58"/>
    <w:rsid w:val="00D81773"/>
    <w:rsid w:val="00D81834"/>
    <w:rsid w:val="00D82D10"/>
    <w:rsid w:val="00D82D40"/>
    <w:rsid w:val="00D82EB0"/>
    <w:rsid w:val="00D83176"/>
    <w:rsid w:val="00D8340C"/>
    <w:rsid w:val="00D84139"/>
    <w:rsid w:val="00D8425C"/>
    <w:rsid w:val="00D842D0"/>
    <w:rsid w:val="00D84830"/>
    <w:rsid w:val="00D85019"/>
    <w:rsid w:val="00D85230"/>
    <w:rsid w:val="00D85CFA"/>
    <w:rsid w:val="00D860FA"/>
    <w:rsid w:val="00D8616B"/>
    <w:rsid w:val="00D86993"/>
    <w:rsid w:val="00D86F59"/>
    <w:rsid w:val="00D86F68"/>
    <w:rsid w:val="00D873D6"/>
    <w:rsid w:val="00D87946"/>
    <w:rsid w:val="00D87BCF"/>
    <w:rsid w:val="00D87F60"/>
    <w:rsid w:val="00D87F8A"/>
    <w:rsid w:val="00D900CE"/>
    <w:rsid w:val="00D900D3"/>
    <w:rsid w:val="00D90395"/>
    <w:rsid w:val="00D906EE"/>
    <w:rsid w:val="00D90818"/>
    <w:rsid w:val="00D90A2F"/>
    <w:rsid w:val="00D90C2B"/>
    <w:rsid w:val="00D914FA"/>
    <w:rsid w:val="00D91AD1"/>
    <w:rsid w:val="00D9207D"/>
    <w:rsid w:val="00D923F2"/>
    <w:rsid w:val="00D92B44"/>
    <w:rsid w:val="00D92CEF"/>
    <w:rsid w:val="00D935C2"/>
    <w:rsid w:val="00D938A4"/>
    <w:rsid w:val="00D94179"/>
    <w:rsid w:val="00D9446B"/>
    <w:rsid w:val="00D944FD"/>
    <w:rsid w:val="00D94B01"/>
    <w:rsid w:val="00D953F3"/>
    <w:rsid w:val="00D95A9D"/>
    <w:rsid w:val="00D9634F"/>
    <w:rsid w:val="00D9678C"/>
    <w:rsid w:val="00D96B1F"/>
    <w:rsid w:val="00D96E6F"/>
    <w:rsid w:val="00D97A15"/>
    <w:rsid w:val="00D97ABF"/>
    <w:rsid w:val="00DA016B"/>
    <w:rsid w:val="00DA037B"/>
    <w:rsid w:val="00DA12E3"/>
    <w:rsid w:val="00DA17AB"/>
    <w:rsid w:val="00DA18C8"/>
    <w:rsid w:val="00DA1AC4"/>
    <w:rsid w:val="00DA1B82"/>
    <w:rsid w:val="00DA248C"/>
    <w:rsid w:val="00DA28E5"/>
    <w:rsid w:val="00DA37EC"/>
    <w:rsid w:val="00DA3868"/>
    <w:rsid w:val="00DA3DF8"/>
    <w:rsid w:val="00DA4518"/>
    <w:rsid w:val="00DA47FF"/>
    <w:rsid w:val="00DA4BD7"/>
    <w:rsid w:val="00DA4E13"/>
    <w:rsid w:val="00DA4F32"/>
    <w:rsid w:val="00DA54B7"/>
    <w:rsid w:val="00DA5F9E"/>
    <w:rsid w:val="00DA6496"/>
    <w:rsid w:val="00DA6F08"/>
    <w:rsid w:val="00DA756E"/>
    <w:rsid w:val="00DA7645"/>
    <w:rsid w:val="00DB092B"/>
    <w:rsid w:val="00DB1295"/>
    <w:rsid w:val="00DB1877"/>
    <w:rsid w:val="00DB2180"/>
    <w:rsid w:val="00DB268D"/>
    <w:rsid w:val="00DB2BDE"/>
    <w:rsid w:val="00DB2FBA"/>
    <w:rsid w:val="00DB3217"/>
    <w:rsid w:val="00DB32CB"/>
    <w:rsid w:val="00DB3AA9"/>
    <w:rsid w:val="00DB400A"/>
    <w:rsid w:val="00DB40E4"/>
    <w:rsid w:val="00DB4316"/>
    <w:rsid w:val="00DB500B"/>
    <w:rsid w:val="00DB5155"/>
    <w:rsid w:val="00DB51DC"/>
    <w:rsid w:val="00DB52E1"/>
    <w:rsid w:val="00DB57E0"/>
    <w:rsid w:val="00DB590D"/>
    <w:rsid w:val="00DB5FCE"/>
    <w:rsid w:val="00DB6226"/>
    <w:rsid w:val="00DB6C33"/>
    <w:rsid w:val="00DB732E"/>
    <w:rsid w:val="00DB739B"/>
    <w:rsid w:val="00DB7453"/>
    <w:rsid w:val="00DB7459"/>
    <w:rsid w:val="00DC05A1"/>
    <w:rsid w:val="00DC0EE4"/>
    <w:rsid w:val="00DC0FBB"/>
    <w:rsid w:val="00DC165A"/>
    <w:rsid w:val="00DC1666"/>
    <w:rsid w:val="00DC1E43"/>
    <w:rsid w:val="00DC2655"/>
    <w:rsid w:val="00DC2AF0"/>
    <w:rsid w:val="00DC325F"/>
    <w:rsid w:val="00DC32A7"/>
    <w:rsid w:val="00DC35FA"/>
    <w:rsid w:val="00DC4C9F"/>
    <w:rsid w:val="00DC5648"/>
    <w:rsid w:val="00DC57A1"/>
    <w:rsid w:val="00DC6184"/>
    <w:rsid w:val="00DC628A"/>
    <w:rsid w:val="00DC6733"/>
    <w:rsid w:val="00DC69D8"/>
    <w:rsid w:val="00DC6BF3"/>
    <w:rsid w:val="00DC6C65"/>
    <w:rsid w:val="00DC6E61"/>
    <w:rsid w:val="00DC7139"/>
    <w:rsid w:val="00DC7D24"/>
    <w:rsid w:val="00DC7E4B"/>
    <w:rsid w:val="00DD0BAB"/>
    <w:rsid w:val="00DD0D3A"/>
    <w:rsid w:val="00DD17E4"/>
    <w:rsid w:val="00DD1DDB"/>
    <w:rsid w:val="00DD1F0A"/>
    <w:rsid w:val="00DD299B"/>
    <w:rsid w:val="00DD2AC9"/>
    <w:rsid w:val="00DD2CF2"/>
    <w:rsid w:val="00DD32C3"/>
    <w:rsid w:val="00DD3315"/>
    <w:rsid w:val="00DD372F"/>
    <w:rsid w:val="00DD37EF"/>
    <w:rsid w:val="00DD3859"/>
    <w:rsid w:val="00DD40EE"/>
    <w:rsid w:val="00DD4131"/>
    <w:rsid w:val="00DD4368"/>
    <w:rsid w:val="00DD4A13"/>
    <w:rsid w:val="00DD4B79"/>
    <w:rsid w:val="00DD5049"/>
    <w:rsid w:val="00DD5798"/>
    <w:rsid w:val="00DD60D4"/>
    <w:rsid w:val="00DD6666"/>
    <w:rsid w:val="00DD6E1E"/>
    <w:rsid w:val="00DD79FD"/>
    <w:rsid w:val="00DE0190"/>
    <w:rsid w:val="00DE01E5"/>
    <w:rsid w:val="00DE0911"/>
    <w:rsid w:val="00DE0A06"/>
    <w:rsid w:val="00DE0D91"/>
    <w:rsid w:val="00DE0E94"/>
    <w:rsid w:val="00DE10C2"/>
    <w:rsid w:val="00DE20E1"/>
    <w:rsid w:val="00DE36FF"/>
    <w:rsid w:val="00DE3DE9"/>
    <w:rsid w:val="00DE40FA"/>
    <w:rsid w:val="00DE4715"/>
    <w:rsid w:val="00DE4AA4"/>
    <w:rsid w:val="00DE4C1E"/>
    <w:rsid w:val="00DE5636"/>
    <w:rsid w:val="00DE5AE7"/>
    <w:rsid w:val="00DE5FFE"/>
    <w:rsid w:val="00DE619E"/>
    <w:rsid w:val="00DE6243"/>
    <w:rsid w:val="00DE62F0"/>
    <w:rsid w:val="00DE6334"/>
    <w:rsid w:val="00DE6506"/>
    <w:rsid w:val="00DE6B54"/>
    <w:rsid w:val="00DE6BAC"/>
    <w:rsid w:val="00DE6C29"/>
    <w:rsid w:val="00DE7402"/>
    <w:rsid w:val="00DE7EC7"/>
    <w:rsid w:val="00DF09DB"/>
    <w:rsid w:val="00DF0C92"/>
    <w:rsid w:val="00DF1B2A"/>
    <w:rsid w:val="00DF1C67"/>
    <w:rsid w:val="00DF201A"/>
    <w:rsid w:val="00DF2F9C"/>
    <w:rsid w:val="00DF356D"/>
    <w:rsid w:val="00DF3788"/>
    <w:rsid w:val="00DF37FB"/>
    <w:rsid w:val="00DF3A5A"/>
    <w:rsid w:val="00DF3C19"/>
    <w:rsid w:val="00DF3F9C"/>
    <w:rsid w:val="00DF4F18"/>
    <w:rsid w:val="00DF5479"/>
    <w:rsid w:val="00DF5DAC"/>
    <w:rsid w:val="00DF5DF5"/>
    <w:rsid w:val="00DF5F30"/>
    <w:rsid w:val="00DF67AE"/>
    <w:rsid w:val="00DF6C9D"/>
    <w:rsid w:val="00DF6E95"/>
    <w:rsid w:val="00DF706B"/>
    <w:rsid w:val="00DF713D"/>
    <w:rsid w:val="00DF7631"/>
    <w:rsid w:val="00DF7B49"/>
    <w:rsid w:val="00DF7F83"/>
    <w:rsid w:val="00E0025F"/>
    <w:rsid w:val="00E00EAF"/>
    <w:rsid w:val="00E02142"/>
    <w:rsid w:val="00E02C5C"/>
    <w:rsid w:val="00E0406C"/>
    <w:rsid w:val="00E04AC4"/>
    <w:rsid w:val="00E0507C"/>
    <w:rsid w:val="00E058E0"/>
    <w:rsid w:val="00E05DCD"/>
    <w:rsid w:val="00E067AD"/>
    <w:rsid w:val="00E06CD4"/>
    <w:rsid w:val="00E06FEA"/>
    <w:rsid w:val="00E07891"/>
    <w:rsid w:val="00E108CF"/>
    <w:rsid w:val="00E10FC9"/>
    <w:rsid w:val="00E118F5"/>
    <w:rsid w:val="00E11E52"/>
    <w:rsid w:val="00E124E5"/>
    <w:rsid w:val="00E126C7"/>
    <w:rsid w:val="00E127E5"/>
    <w:rsid w:val="00E129BC"/>
    <w:rsid w:val="00E12B52"/>
    <w:rsid w:val="00E12F6C"/>
    <w:rsid w:val="00E130BE"/>
    <w:rsid w:val="00E136D0"/>
    <w:rsid w:val="00E13FC1"/>
    <w:rsid w:val="00E141DA"/>
    <w:rsid w:val="00E14817"/>
    <w:rsid w:val="00E153C5"/>
    <w:rsid w:val="00E15448"/>
    <w:rsid w:val="00E15984"/>
    <w:rsid w:val="00E15DBF"/>
    <w:rsid w:val="00E16485"/>
    <w:rsid w:val="00E16C14"/>
    <w:rsid w:val="00E17097"/>
    <w:rsid w:val="00E174A6"/>
    <w:rsid w:val="00E17517"/>
    <w:rsid w:val="00E17874"/>
    <w:rsid w:val="00E20270"/>
    <w:rsid w:val="00E20C52"/>
    <w:rsid w:val="00E20FE7"/>
    <w:rsid w:val="00E213BD"/>
    <w:rsid w:val="00E21962"/>
    <w:rsid w:val="00E21ABC"/>
    <w:rsid w:val="00E21D2F"/>
    <w:rsid w:val="00E22903"/>
    <w:rsid w:val="00E23019"/>
    <w:rsid w:val="00E23272"/>
    <w:rsid w:val="00E2346C"/>
    <w:rsid w:val="00E234C1"/>
    <w:rsid w:val="00E2392C"/>
    <w:rsid w:val="00E241CA"/>
    <w:rsid w:val="00E2434C"/>
    <w:rsid w:val="00E247A6"/>
    <w:rsid w:val="00E24836"/>
    <w:rsid w:val="00E24A15"/>
    <w:rsid w:val="00E24C45"/>
    <w:rsid w:val="00E24E61"/>
    <w:rsid w:val="00E254A2"/>
    <w:rsid w:val="00E25776"/>
    <w:rsid w:val="00E26269"/>
    <w:rsid w:val="00E2667D"/>
    <w:rsid w:val="00E26BAF"/>
    <w:rsid w:val="00E26DE7"/>
    <w:rsid w:val="00E2719E"/>
    <w:rsid w:val="00E275F6"/>
    <w:rsid w:val="00E2781E"/>
    <w:rsid w:val="00E2786F"/>
    <w:rsid w:val="00E3010E"/>
    <w:rsid w:val="00E3012F"/>
    <w:rsid w:val="00E305D8"/>
    <w:rsid w:val="00E30741"/>
    <w:rsid w:val="00E308F9"/>
    <w:rsid w:val="00E30D3E"/>
    <w:rsid w:val="00E319BC"/>
    <w:rsid w:val="00E31CDA"/>
    <w:rsid w:val="00E32415"/>
    <w:rsid w:val="00E325E6"/>
    <w:rsid w:val="00E344B2"/>
    <w:rsid w:val="00E345B6"/>
    <w:rsid w:val="00E346D7"/>
    <w:rsid w:val="00E347D4"/>
    <w:rsid w:val="00E34A2B"/>
    <w:rsid w:val="00E34B06"/>
    <w:rsid w:val="00E34B41"/>
    <w:rsid w:val="00E34B93"/>
    <w:rsid w:val="00E34D13"/>
    <w:rsid w:val="00E35702"/>
    <w:rsid w:val="00E35BBA"/>
    <w:rsid w:val="00E35D89"/>
    <w:rsid w:val="00E360D4"/>
    <w:rsid w:val="00E36148"/>
    <w:rsid w:val="00E3661D"/>
    <w:rsid w:val="00E36983"/>
    <w:rsid w:val="00E36BE7"/>
    <w:rsid w:val="00E37399"/>
    <w:rsid w:val="00E37547"/>
    <w:rsid w:val="00E37552"/>
    <w:rsid w:val="00E378A3"/>
    <w:rsid w:val="00E37D4E"/>
    <w:rsid w:val="00E37E73"/>
    <w:rsid w:val="00E412BE"/>
    <w:rsid w:val="00E41A5D"/>
    <w:rsid w:val="00E42414"/>
    <w:rsid w:val="00E42722"/>
    <w:rsid w:val="00E427E9"/>
    <w:rsid w:val="00E429CA"/>
    <w:rsid w:val="00E42CEC"/>
    <w:rsid w:val="00E431AC"/>
    <w:rsid w:val="00E4323B"/>
    <w:rsid w:val="00E4342A"/>
    <w:rsid w:val="00E43B62"/>
    <w:rsid w:val="00E43BD0"/>
    <w:rsid w:val="00E441D9"/>
    <w:rsid w:val="00E4475E"/>
    <w:rsid w:val="00E44AC0"/>
    <w:rsid w:val="00E44BF0"/>
    <w:rsid w:val="00E44E32"/>
    <w:rsid w:val="00E450B5"/>
    <w:rsid w:val="00E45245"/>
    <w:rsid w:val="00E45365"/>
    <w:rsid w:val="00E45995"/>
    <w:rsid w:val="00E45A15"/>
    <w:rsid w:val="00E45C16"/>
    <w:rsid w:val="00E462BF"/>
    <w:rsid w:val="00E4649D"/>
    <w:rsid w:val="00E4707E"/>
    <w:rsid w:val="00E47257"/>
    <w:rsid w:val="00E47C13"/>
    <w:rsid w:val="00E47C5F"/>
    <w:rsid w:val="00E50097"/>
    <w:rsid w:val="00E50304"/>
    <w:rsid w:val="00E51456"/>
    <w:rsid w:val="00E51C42"/>
    <w:rsid w:val="00E52031"/>
    <w:rsid w:val="00E52171"/>
    <w:rsid w:val="00E52343"/>
    <w:rsid w:val="00E52472"/>
    <w:rsid w:val="00E539AB"/>
    <w:rsid w:val="00E53A0E"/>
    <w:rsid w:val="00E53C70"/>
    <w:rsid w:val="00E53E53"/>
    <w:rsid w:val="00E543B9"/>
    <w:rsid w:val="00E547B7"/>
    <w:rsid w:val="00E54C01"/>
    <w:rsid w:val="00E54D18"/>
    <w:rsid w:val="00E54E23"/>
    <w:rsid w:val="00E55045"/>
    <w:rsid w:val="00E55057"/>
    <w:rsid w:val="00E55088"/>
    <w:rsid w:val="00E55100"/>
    <w:rsid w:val="00E554B5"/>
    <w:rsid w:val="00E55760"/>
    <w:rsid w:val="00E5587C"/>
    <w:rsid w:val="00E56075"/>
    <w:rsid w:val="00E56529"/>
    <w:rsid w:val="00E570DB"/>
    <w:rsid w:val="00E57568"/>
    <w:rsid w:val="00E57808"/>
    <w:rsid w:val="00E57DFB"/>
    <w:rsid w:val="00E57F3D"/>
    <w:rsid w:val="00E600B5"/>
    <w:rsid w:val="00E602EB"/>
    <w:rsid w:val="00E6032B"/>
    <w:rsid w:val="00E60510"/>
    <w:rsid w:val="00E60675"/>
    <w:rsid w:val="00E6149E"/>
    <w:rsid w:val="00E61677"/>
    <w:rsid w:val="00E616B0"/>
    <w:rsid w:val="00E61A0C"/>
    <w:rsid w:val="00E61B37"/>
    <w:rsid w:val="00E626D0"/>
    <w:rsid w:val="00E62A43"/>
    <w:rsid w:val="00E62A54"/>
    <w:rsid w:val="00E62A91"/>
    <w:rsid w:val="00E62AE8"/>
    <w:rsid w:val="00E62E56"/>
    <w:rsid w:val="00E632CD"/>
    <w:rsid w:val="00E63474"/>
    <w:rsid w:val="00E63730"/>
    <w:rsid w:val="00E6454E"/>
    <w:rsid w:val="00E647A4"/>
    <w:rsid w:val="00E64A13"/>
    <w:rsid w:val="00E64B6B"/>
    <w:rsid w:val="00E64DF5"/>
    <w:rsid w:val="00E65576"/>
    <w:rsid w:val="00E67224"/>
    <w:rsid w:val="00E672D1"/>
    <w:rsid w:val="00E678C0"/>
    <w:rsid w:val="00E67EA9"/>
    <w:rsid w:val="00E7037F"/>
    <w:rsid w:val="00E70A21"/>
    <w:rsid w:val="00E7117F"/>
    <w:rsid w:val="00E711AC"/>
    <w:rsid w:val="00E7180F"/>
    <w:rsid w:val="00E724A7"/>
    <w:rsid w:val="00E724BE"/>
    <w:rsid w:val="00E72856"/>
    <w:rsid w:val="00E72B1E"/>
    <w:rsid w:val="00E73112"/>
    <w:rsid w:val="00E738C1"/>
    <w:rsid w:val="00E73D9D"/>
    <w:rsid w:val="00E74465"/>
    <w:rsid w:val="00E74F42"/>
    <w:rsid w:val="00E74FA4"/>
    <w:rsid w:val="00E7511C"/>
    <w:rsid w:val="00E75FE1"/>
    <w:rsid w:val="00E7640E"/>
    <w:rsid w:val="00E76E41"/>
    <w:rsid w:val="00E773BA"/>
    <w:rsid w:val="00E775DF"/>
    <w:rsid w:val="00E77652"/>
    <w:rsid w:val="00E777AC"/>
    <w:rsid w:val="00E803A2"/>
    <w:rsid w:val="00E814D8"/>
    <w:rsid w:val="00E8172B"/>
    <w:rsid w:val="00E818E6"/>
    <w:rsid w:val="00E81A8E"/>
    <w:rsid w:val="00E81BE0"/>
    <w:rsid w:val="00E81CDD"/>
    <w:rsid w:val="00E82538"/>
    <w:rsid w:val="00E82EF9"/>
    <w:rsid w:val="00E8339F"/>
    <w:rsid w:val="00E845B2"/>
    <w:rsid w:val="00E84985"/>
    <w:rsid w:val="00E85CBC"/>
    <w:rsid w:val="00E85FFB"/>
    <w:rsid w:val="00E87328"/>
    <w:rsid w:val="00E876C6"/>
    <w:rsid w:val="00E87A02"/>
    <w:rsid w:val="00E87CEF"/>
    <w:rsid w:val="00E90040"/>
    <w:rsid w:val="00E90398"/>
    <w:rsid w:val="00E9054C"/>
    <w:rsid w:val="00E907A8"/>
    <w:rsid w:val="00E90EF6"/>
    <w:rsid w:val="00E91CA1"/>
    <w:rsid w:val="00E91F29"/>
    <w:rsid w:val="00E92087"/>
    <w:rsid w:val="00E92D1E"/>
    <w:rsid w:val="00E92E3B"/>
    <w:rsid w:val="00E93292"/>
    <w:rsid w:val="00E939BF"/>
    <w:rsid w:val="00E945C7"/>
    <w:rsid w:val="00E94906"/>
    <w:rsid w:val="00E94A5D"/>
    <w:rsid w:val="00E94DEE"/>
    <w:rsid w:val="00E95653"/>
    <w:rsid w:val="00E95E01"/>
    <w:rsid w:val="00E961F9"/>
    <w:rsid w:val="00E967AD"/>
    <w:rsid w:val="00E96B28"/>
    <w:rsid w:val="00E97AA3"/>
    <w:rsid w:val="00E97C7B"/>
    <w:rsid w:val="00E97F7A"/>
    <w:rsid w:val="00EA0120"/>
    <w:rsid w:val="00EA0E63"/>
    <w:rsid w:val="00EA155B"/>
    <w:rsid w:val="00EA1596"/>
    <w:rsid w:val="00EA1BBC"/>
    <w:rsid w:val="00EA33F4"/>
    <w:rsid w:val="00EA3A2F"/>
    <w:rsid w:val="00EA3D08"/>
    <w:rsid w:val="00EA3ED7"/>
    <w:rsid w:val="00EA447F"/>
    <w:rsid w:val="00EA4767"/>
    <w:rsid w:val="00EA580B"/>
    <w:rsid w:val="00EA5C9D"/>
    <w:rsid w:val="00EA5CA7"/>
    <w:rsid w:val="00EA643F"/>
    <w:rsid w:val="00EA6725"/>
    <w:rsid w:val="00EA6C8B"/>
    <w:rsid w:val="00EA6D8C"/>
    <w:rsid w:val="00EA6EE7"/>
    <w:rsid w:val="00EA78EE"/>
    <w:rsid w:val="00EA791C"/>
    <w:rsid w:val="00EA7B12"/>
    <w:rsid w:val="00EB0358"/>
    <w:rsid w:val="00EB03D6"/>
    <w:rsid w:val="00EB0586"/>
    <w:rsid w:val="00EB0612"/>
    <w:rsid w:val="00EB0C19"/>
    <w:rsid w:val="00EB0D68"/>
    <w:rsid w:val="00EB1025"/>
    <w:rsid w:val="00EB1212"/>
    <w:rsid w:val="00EB2270"/>
    <w:rsid w:val="00EB22CC"/>
    <w:rsid w:val="00EB244F"/>
    <w:rsid w:val="00EB2672"/>
    <w:rsid w:val="00EB26FA"/>
    <w:rsid w:val="00EB277B"/>
    <w:rsid w:val="00EB28D0"/>
    <w:rsid w:val="00EB2BE5"/>
    <w:rsid w:val="00EB4A7F"/>
    <w:rsid w:val="00EB4E96"/>
    <w:rsid w:val="00EB5715"/>
    <w:rsid w:val="00EB578E"/>
    <w:rsid w:val="00EB57BA"/>
    <w:rsid w:val="00EB5A68"/>
    <w:rsid w:val="00EB6807"/>
    <w:rsid w:val="00EB6A8B"/>
    <w:rsid w:val="00EB7222"/>
    <w:rsid w:val="00EB722A"/>
    <w:rsid w:val="00EB72D6"/>
    <w:rsid w:val="00EB76C9"/>
    <w:rsid w:val="00EB77FC"/>
    <w:rsid w:val="00EB790C"/>
    <w:rsid w:val="00EB7BD1"/>
    <w:rsid w:val="00EC0631"/>
    <w:rsid w:val="00EC0756"/>
    <w:rsid w:val="00EC084C"/>
    <w:rsid w:val="00EC09AC"/>
    <w:rsid w:val="00EC0CC0"/>
    <w:rsid w:val="00EC178C"/>
    <w:rsid w:val="00EC19AE"/>
    <w:rsid w:val="00EC207D"/>
    <w:rsid w:val="00EC26C1"/>
    <w:rsid w:val="00EC29EF"/>
    <w:rsid w:val="00EC2DBD"/>
    <w:rsid w:val="00EC443F"/>
    <w:rsid w:val="00EC4803"/>
    <w:rsid w:val="00EC4AFE"/>
    <w:rsid w:val="00EC4BC9"/>
    <w:rsid w:val="00EC5187"/>
    <w:rsid w:val="00EC51AE"/>
    <w:rsid w:val="00EC51C8"/>
    <w:rsid w:val="00EC5A9E"/>
    <w:rsid w:val="00EC66FA"/>
    <w:rsid w:val="00EC691F"/>
    <w:rsid w:val="00EC69F5"/>
    <w:rsid w:val="00EC6E1F"/>
    <w:rsid w:val="00EC701F"/>
    <w:rsid w:val="00EC70F5"/>
    <w:rsid w:val="00EC7ABB"/>
    <w:rsid w:val="00ED0E45"/>
    <w:rsid w:val="00ED0E9F"/>
    <w:rsid w:val="00ED119D"/>
    <w:rsid w:val="00ED204F"/>
    <w:rsid w:val="00ED22B0"/>
    <w:rsid w:val="00ED26DF"/>
    <w:rsid w:val="00ED29D5"/>
    <w:rsid w:val="00ED2A7D"/>
    <w:rsid w:val="00ED2B5D"/>
    <w:rsid w:val="00ED3804"/>
    <w:rsid w:val="00ED4A07"/>
    <w:rsid w:val="00ED4BE8"/>
    <w:rsid w:val="00ED4EAC"/>
    <w:rsid w:val="00ED500D"/>
    <w:rsid w:val="00ED550E"/>
    <w:rsid w:val="00ED5B6C"/>
    <w:rsid w:val="00ED5C94"/>
    <w:rsid w:val="00ED64A0"/>
    <w:rsid w:val="00ED672C"/>
    <w:rsid w:val="00ED6FCC"/>
    <w:rsid w:val="00ED71D0"/>
    <w:rsid w:val="00ED750E"/>
    <w:rsid w:val="00ED7A83"/>
    <w:rsid w:val="00EE0577"/>
    <w:rsid w:val="00EE05E0"/>
    <w:rsid w:val="00EE0B15"/>
    <w:rsid w:val="00EE0D78"/>
    <w:rsid w:val="00EE0E9C"/>
    <w:rsid w:val="00EE0EC2"/>
    <w:rsid w:val="00EE111C"/>
    <w:rsid w:val="00EE1AE5"/>
    <w:rsid w:val="00EE2341"/>
    <w:rsid w:val="00EE252F"/>
    <w:rsid w:val="00EE27FD"/>
    <w:rsid w:val="00EE2958"/>
    <w:rsid w:val="00EE2C54"/>
    <w:rsid w:val="00EE3153"/>
    <w:rsid w:val="00EE31F8"/>
    <w:rsid w:val="00EE362B"/>
    <w:rsid w:val="00EE3A6F"/>
    <w:rsid w:val="00EE3F36"/>
    <w:rsid w:val="00EE479F"/>
    <w:rsid w:val="00EE5080"/>
    <w:rsid w:val="00EE538A"/>
    <w:rsid w:val="00EE53A6"/>
    <w:rsid w:val="00EE56D8"/>
    <w:rsid w:val="00EE5839"/>
    <w:rsid w:val="00EE61AE"/>
    <w:rsid w:val="00EE65AF"/>
    <w:rsid w:val="00EE65C7"/>
    <w:rsid w:val="00EE6C59"/>
    <w:rsid w:val="00EE6F01"/>
    <w:rsid w:val="00EE754F"/>
    <w:rsid w:val="00EE761E"/>
    <w:rsid w:val="00EE7A37"/>
    <w:rsid w:val="00EF026A"/>
    <w:rsid w:val="00EF0A3E"/>
    <w:rsid w:val="00EF1538"/>
    <w:rsid w:val="00EF1D25"/>
    <w:rsid w:val="00EF1E61"/>
    <w:rsid w:val="00EF2282"/>
    <w:rsid w:val="00EF243D"/>
    <w:rsid w:val="00EF300D"/>
    <w:rsid w:val="00EF4333"/>
    <w:rsid w:val="00EF43D2"/>
    <w:rsid w:val="00EF48CA"/>
    <w:rsid w:val="00EF4E83"/>
    <w:rsid w:val="00EF4EB1"/>
    <w:rsid w:val="00EF5922"/>
    <w:rsid w:val="00EF5C52"/>
    <w:rsid w:val="00EF5F6E"/>
    <w:rsid w:val="00EF6389"/>
    <w:rsid w:val="00EF63DD"/>
    <w:rsid w:val="00EF6FF5"/>
    <w:rsid w:val="00EF7592"/>
    <w:rsid w:val="00EF776D"/>
    <w:rsid w:val="00EF7E74"/>
    <w:rsid w:val="00EF7F70"/>
    <w:rsid w:val="00F00232"/>
    <w:rsid w:val="00F0088D"/>
    <w:rsid w:val="00F00BB6"/>
    <w:rsid w:val="00F00C74"/>
    <w:rsid w:val="00F0126A"/>
    <w:rsid w:val="00F01A06"/>
    <w:rsid w:val="00F02573"/>
    <w:rsid w:val="00F029A7"/>
    <w:rsid w:val="00F02AAC"/>
    <w:rsid w:val="00F038EF"/>
    <w:rsid w:val="00F03E3A"/>
    <w:rsid w:val="00F04044"/>
    <w:rsid w:val="00F045E6"/>
    <w:rsid w:val="00F049EA"/>
    <w:rsid w:val="00F05E29"/>
    <w:rsid w:val="00F05EA6"/>
    <w:rsid w:val="00F062D7"/>
    <w:rsid w:val="00F065BF"/>
    <w:rsid w:val="00F06B2E"/>
    <w:rsid w:val="00F0740A"/>
    <w:rsid w:val="00F075C4"/>
    <w:rsid w:val="00F076D7"/>
    <w:rsid w:val="00F07847"/>
    <w:rsid w:val="00F0793E"/>
    <w:rsid w:val="00F07C15"/>
    <w:rsid w:val="00F07E04"/>
    <w:rsid w:val="00F07E44"/>
    <w:rsid w:val="00F10366"/>
    <w:rsid w:val="00F104F2"/>
    <w:rsid w:val="00F1119A"/>
    <w:rsid w:val="00F114C5"/>
    <w:rsid w:val="00F1159E"/>
    <w:rsid w:val="00F11B60"/>
    <w:rsid w:val="00F125BA"/>
    <w:rsid w:val="00F1267C"/>
    <w:rsid w:val="00F12BB0"/>
    <w:rsid w:val="00F12C6D"/>
    <w:rsid w:val="00F12EC2"/>
    <w:rsid w:val="00F133C3"/>
    <w:rsid w:val="00F14960"/>
    <w:rsid w:val="00F14A23"/>
    <w:rsid w:val="00F158C7"/>
    <w:rsid w:val="00F15C22"/>
    <w:rsid w:val="00F16656"/>
    <w:rsid w:val="00F16808"/>
    <w:rsid w:val="00F16D73"/>
    <w:rsid w:val="00F17008"/>
    <w:rsid w:val="00F17E40"/>
    <w:rsid w:val="00F17F3B"/>
    <w:rsid w:val="00F201BA"/>
    <w:rsid w:val="00F204F2"/>
    <w:rsid w:val="00F21ACC"/>
    <w:rsid w:val="00F21B51"/>
    <w:rsid w:val="00F21CB7"/>
    <w:rsid w:val="00F220BA"/>
    <w:rsid w:val="00F2237D"/>
    <w:rsid w:val="00F22569"/>
    <w:rsid w:val="00F22DBB"/>
    <w:rsid w:val="00F22DD9"/>
    <w:rsid w:val="00F23FC1"/>
    <w:rsid w:val="00F24944"/>
    <w:rsid w:val="00F24D01"/>
    <w:rsid w:val="00F25438"/>
    <w:rsid w:val="00F25835"/>
    <w:rsid w:val="00F25A25"/>
    <w:rsid w:val="00F2604E"/>
    <w:rsid w:val="00F2608B"/>
    <w:rsid w:val="00F260C9"/>
    <w:rsid w:val="00F26D45"/>
    <w:rsid w:val="00F26E05"/>
    <w:rsid w:val="00F27B0E"/>
    <w:rsid w:val="00F27BFC"/>
    <w:rsid w:val="00F301DC"/>
    <w:rsid w:val="00F30310"/>
    <w:rsid w:val="00F310AF"/>
    <w:rsid w:val="00F31125"/>
    <w:rsid w:val="00F31664"/>
    <w:rsid w:val="00F3232B"/>
    <w:rsid w:val="00F32335"/>
    <w:rsid w:val="00F323BD"/>
    <w:rsid w:val="00F32CB4"/>
    <w:rsid w:val="00F334C4"/>
    <w:rsid w:val="00F33577"/>
    <w:rsid w:val="00F33618"/>
    <w:rsid w:val="00F336B4"/>
    <w:rsid w:val="00F336DA"/>
    <w:rsid w:val="00F338C9"/>
    <w:rsid w:val="00F33E60"/>
    <w:rsid w:val="00F33FAF"/>
    <w:rsid w:val="00F3417B"/>
    <w:rsid w:val="00F34836"/>
    <w:rsid w:val="00F34975"/>
    <w:rsid w:val="00F34CE4"/>
    <w:rsid w:val="00F35067"/>
    <w:rsid w:val="00F35D20"/>
    <w:rsid w:val="00F35D79"/>
    <w:rsid w:val="00F35E7F"/>
    <w:rsid w:val="00F36CA2"/>
    <w:rsid w:val="00F37171"/>
    <w:rsid w:val="00F37250"/>
    <w:rsid w:val="00F37692"/>
    <w:rsid w:val="00F40578"/>
    <w:rsid w:val="00F405A3"/>
    <w:rsid w:val="00F40660"/>
    <w:rsid w:val="00F40942"/>
    <w:rsid w:val="00F4145A"/>
    <w:rsid w:val="00F41B68"/>
    <w:rsid w:val="00F4214D"/>
    <w:rsid w:val="00F428EE"/>
    <w:rsid w:val="00F42A56"/>
    <w:rsid w:val="00F42EE4"/>
    <w:rsid w:val="00F435A9"/>
    <w:rsid w:val="00F44922"/>
    <w:rsid w:val="00F450B0"/>
    <w:rsid w:val="00F451F0"/>
    <w:rsid w:val="00F45CDA"/>
    <w:rsid w:val="00F46146"/>
    <w:rsid w:val="00F461C5"/>
    <w:rsid w:val="00F46B5F"/>
    <w:rsid w:val="00F46D9C"/>
    <w:rsid w:val="00F46F11"/>
    <w:rsid w:val="00F4784C"/>
    <w:rsid w:val="00F4789A"/>
    <w:rsid w:val="00F47D15"/>
    <w:rsid w:val="00F501D7"/>
    <w:rsid w:val="00F5086E"/>
    <w:rsid w:val="00F50DAA"/>
    <w:rsid w:val="00F51062"/>
    <w:rsid w:val="00F51343"/>
    <w:rsid w:val="00F51858"/>
    <w:rsid w:val="00F51956"/>
    <w:rsid w:val="00F51D24"/>
    <w:rsid w:val="00F52124"/>
    <w:rsid w:val="00F52B74"/>
    <w:rsid w:val="00F53768"/>
    <w:rsid w:val="00F5380E"/>
    <w:rsid w:val="00F5392B"/>
    <w:rsid w:val="00F53A29"/>
    <w:rsid w:val="00F53C53"/>
    <w:rsid w:val="00F53E76"/>
    <w:rsid w:val="00F543F8"/>
    <w:rsid w:val="00F5478C"/>
    <w:rsid w:val="00F547FA"/>
    <w:rsid w:val="00F54F64"/>
    <w:rsid w:val="00F55173"/>
    <w:rsid w:val="00F55A6D"/>
    <w:rsid w:val="00F566A6"/>
    <w:rsid w:val="00F573A1"/>
    <w:rsid w:val="00F573B3"/>
    <w:rsid w:val="00F57505"/>
    <w:rsid w:val="00F576D5"/>
    <w:rsid w:val="00F57AC8"/>
    <w:rsid w:val="00F6045E"/>
    <w:rsid w:val="00F60616"/>
    <w:rsid w:val="00F60F37"/>
    <w:rsid w:val="00F60F58"/>
    <w:rsid w:val="00F613D3"/>
    <w:rsid w:val="00F613D9"/>
    <w:rsid w:val="00F61D8B"/>
    <w:rsid w:val="00F61E86"/>
    <w:rsid w:val="00F61F96"/>
    <w:rsid w:val="00F621DD"/>
    <w:rsid w:val="00F623CE"/>
    <w:rsid w:val="00F633A0"/>
    <w:rsid w:val="00F63679"/>
    <w:rsid w:val="00F6376E"/>
    <w:rsid w:val="00F63B41"/>
    <w:rsid w:val="00F65097"/>
    <w:rsid w:val="00F65407"/>
    <w:rsid w:val="00F65989"/>
    <w:rsid w:val="00F65EEB"/>
    <w:rsid w:val="00F65F1F"/>
    <w:rsid w:val="00F666D0"/>
    <w:rsid w:val="00F66CD7"/>
    <w:rsid w:val="00F66F9C"/>
    <w:rsid w:val="00F6761D"/>
    <w:rsid w:val="00F67BCB"/>
    <w:rsid w:val="00F704C5"/>
    <w:rsid w:val="00F704C8"/>
    <w:rsid w:val="00F707BA"/>
    <w:rsid w:val="00F714F8"/>
    <w:rsid w:val="00F71778"/>
    <w:rsid w:val="00F71AB0"/>
    <w:rsid w:val="00F71FC8"/>
    <w:rsid w:val="00F72F4D"/>
    <w:rsid w:val="00F72FC2"/>
    <w:rsid w:val="00F73CF1"/>
    <w:rsid w:val="00F73D72"/>
    <w:rsid w:val="00F749A4"/>
    <w:rsid w:val="00F74E82"/>
    <w:rsid w:val="00F75396"/>
    <w:rsid w:val="00F75457"/>
    <w:rsid w:val="00F75B51"/>
    <w:rsid w:val="00F75B64"/>
    <w:rsid w:val="00F75F8E"/>
    <w:rsid w:val="00F75FF1"/>
    <w:rsid w:val="00F76439"/>
    <w:rsid w:val="00F76892"/>
    <w:rsid w:val="00F76901"/>
    <w:rsid w:val="00F77061"/>
    <w:rsid w:val="00F773C6"/>
    <w:rsid w:val="00F776D7"/>
    <w:rsid w:val="00F77FA4"/>
    <w:rsid w:val="00F80270"/>
    <w:rsid w:val="00F80553"/>
    <w:rsid w:val="00F80E41"/>
    <w:rsid w:val="00F8167D"/>
    <w:rsid w:val="00F81A69"/>
    <w:rsid w:val="00F81BB9"/>
    <w:rsid w:val="00F822FC"/>
    <w:rsid w:val="00F82936"/>
    <w:rsid w:val="00F83188"/>
    <w:rsid w:val="00F83583"/>
    <w:rsid w:val="00F83949"/>
    <w:rsid w:val="00F83C36"/>
    <w:rsid w:val="00F83C99"/>
    <w:rsid w:val="00F84157"/>
    <w:rsid w:val="00F846FE"/>
    <w:rsid w:val="00F84EF2"/>
    <w:rsid w:val="00F854C0"/>
    <w:rsid w:val="00F85BE0"/>
    <w:rsid w:val="00F8618B"/>
    <w:rsid w:val="00F86541"/>
    <w:rsid w:val="00F86744"/>
    <w:rsid w:val="00F871EA"/>
    <w:rsid w:val="00F872FA"/>
    <w:rsid w:val="00F90540"/>
    <w:rsid w:val="00F90E87"/>
    <w:rsid w:val="00F91123"/>
    <w:rsid w:val="00F91460"/>
    <w:rsid w:val="00F918CF"/>
    <w:rsid w:val="00F91A22"/>
    <w:rsid w:val="00F91AC9"/>
    <w:rsid w:val="00F91D16"/>
    <w:rsid w:val="00F923F6"/>
    <w:rsid w:val="00F92461"/>
    <w:rsid w:val="00F92B32"/>
    <w:rsid w:val="00F92E5E"/>
    <w:rsid w:val="00F933D2"/>
    <w:rsid w:val="00F93664"/>
    <w:rsid w:val="00F93E21"/>
    <w:rsid w:val="00F942D3"/>
    <w:rsid w:val="00F9474A"/>
    <w:rsid w:val="00F94C85"/>
    <w:rsid w:val="00F94CB1"/>
    <w:rsid w:val="00F95611"/>
    <w:rsid w:val="00F96B55"/>
    <w:rsid w:val="00F96FFA"/>
    <w:rsid w:val="00F971D8"/>
    <w:rsid w:val="00F9784D"/>
    <w:rsid w:val="00FA10F4"/>
    <w:rsid w:val="00FA1933"/>
    <w:rsid w:val="00FA1A3D"/>
    <w:rsid w:val="00FA22F1"/>
    <w:rsid w:val="00FA30A4"/>
    <w:rsid w:val="00FA340B"/>
    <w:rsid w:val="00FA42E1"/>
    <w:rsid w:val="00FA4F00"/>
    <w:rsid w:val="00FA516B"/>
    <w:rsid w:val="00FA5363"/>
    <w:rsid w:val="00FA5FB5"/>
    <w:rsid w:val="00FA62AE"/>
    <w:rsid w:val="00FA63C7"/>
    <w:rsid w:val="00FA6A03"/>
    <w:rsid w:val="00FA7051"/>
    <w:rsid w:val="00FA728F"/>
    <w:rsid w:val="00FA7865"/>
    <w:rsid w:val="00FB0560"/>
    <w:rsid w:val="00FB06E9"/>
    <w:rsid w:val="00FB153D"/>
    <w:rsid w:val="00FB1FDD"/>
    <w:rsid w:val="00FB2907"/>
    <w:rsid w:val="00FB2BC2"/>
    <w:rsid w:val="00FB3101"/>
    <w:rsid w:val="00FB3519"/>
    <w:rsid w:val="00FB3952"/>
    <w:rsid w:val="00FB4F98"/>
    <w:rsid w:val="00FB4FE1"/>
    <w:rsid w:val="00FB5D15"/>
    <w:rsid w:val="00FB60F7"/>
    <w:rsid w:val="00FB65DB"/>
    <w:rsid w:val="00FB70D2"/>
    <w:rsid w:val="00FB742C"/>
    <w:rsid w:val="00FB7AFB"/>
    <w:rsid w:val="00FC00C1"/>
    <w:rsid w:val="00FC07B6"/>
    <w:rsid w:val="00FC084D"/>
    <w:rsid w:val="00FC0A24"/>
    <w:rsid w:val="00FC0CA7"/>
    <w:rsid w:val="00FC11BB"/>
    <w:rsid w:val="00FC1849"/>
    <w:rsid w:val="00FC33A8"/>
    <w:rsid w:val="00FC35C5"/>
    <w:rsid w:val="00FC3BDA"/>
    <w:rsid w:val="00FC3EF5"/>
    <w:rsid w:val="00FC4EF7"/>
    <w:rsid w:val="00FC5526"/>
    <w:rsid w:val="00FC59AB"/>
    <w:rsid w:val="00FC5ABB"/>
    <w:rsid w:val="00FC5DC1"/>
    <w:rsid w:val="00FC6DBA"/>
    <w:rsid w:val="00FD0F3A"/>
    <w:rsid w:val="00FD173A"/>
    <w:rsid w:val="00FD17D2"/>
    <w:rsid w:val="00FD1FDE"/>
    <w:rsid w:val="00FD21BC"/>
    <w:rsid w:val="00FD2539"/>
    <w:rsid w:val="00FD2B5F"/>
    <w:rsid w:val="00FD30B3"/>
    <w:rsid w:val="00FD3365"/>
    <w:rsid w:val="00FD3474"/>
    <w:rsid w:val="00FD373C"/>
    <w:rsid w:val="00FD429B"/>
    <w:rsid w:val="00FD438F"/>
    <w:rsid w:val="00FD4668"/>
    <w:rsid w:val="00FD4B69"/>
    <w:rsid w:val="00FD50F8"/>
    <w:rsid w:val="00FD5252"/>
    <w:rsid w:val="00FD5A18"/>
    <w:rsid w:val="00FD5A7C"/>
    <w:rsid w:val="00FD7336"/>
    <w:rsid w:val="00FD7645"/>
    <w:rsid w:val="00FD7868"/>
    <w:rsid w:val="00FD7F42"/>
    <w:rsid w:val="00FE0768"/>
    <w:rsid w:val="00FE0B71"/>
    <w:rsid w:val="00FE0DB7"/>
    <w:rsid w:val="00FE10B9"/>
    <w:rsid w:val="00FE10BA"/>
    <w:rsid w:val="00FE1326"/>
    <w:rsid w:val="00FE1A0C"/>
    <w:rsid w:val="00FE21CC"/>
    <w:rsid w:val="00FE280E"/>
    <w:rsid w:val="00FE2BE4"/>
    <w:rsid w:val="00FE3550"/>
    <w:rsid w:val="00FE4460"/>
    <w:rsid w:val="00FE4DF2"/>
    <w:rsid w:val="00FE50CB"/>
    <w:rsid w:val="00FE519C"/>
    <w:rsid w:val="00FE583F"/>
    <w:rsid w:val="00FE59C0"/>
    <w:rsid w:val="00FE63F7"/>
    <w:rsid w:val="00FE68DA"/>
    <w:rsid w:val="00FE6BA6"/>
    <w:rsid w:val="00FE6FAB"/>
    <w:rsid w:val="00FE7D60"/>
    <w:rsid w:val="00FE7EEB"/>
    <w:rsid w:val="00FF073C"/>
    <w:rsid w:val="00FF08AE"/>
    <w:rsid w:val="00FF0F4C"/>
    <w:rsid w:val="00FF1038"/>
    <w:rsid w:val="00FF228B"/>
    <w:rsid w:val="00FF23FC"/>
    <w:rsid w:val="00FF28F0"/>
    <w:rsid w:val="00FF29E3"/>
    <w:rsid w:val="00FF3AB3"/>
    <w:rsid w:val="00FF406D"/>
    <w:rsid w:val="00FF43C2"/>
    <w:rsid w:val="00FF470A"/>
    <w:rsid w:val="00FF487E"/>
    <w:rsid w:val="00FF4AD4"/>
    <w:rsid w:val="00FF4B14"/>
    <w:rsid w:val="00FF4BDE"/>
    <w:rsid w:val="00FF536A"/>
    <w:rsid w:val="00FF54A8"/>
    <w:rsid w:val="00FF55E2"/>
    <w:rsid w:val="00FF579C"/>
    <w:rsid w:val="00FF58BE"/>
    <w:rsid w:val="00FF697F"/>
    <w:rsid w:val="00FF6CCD"/>
    <w:rsid w:val="00FF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768113"/>
  <w14:defaultImageDpi w14:val="32767"/>
  <w15:docId w15:val="{F4BF45B5-626D-42A4-83B3-F1C7AFC2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0E5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45EDA"/>
    <w:pPr>
      <w:keepNext/>
      <w:keepLines/>
      <w:numPr>
        <w:numId w:val="33"/>
      </w:numPr>
      <w:spacing w:beforeLines="10" w:before="10" w:line="240" w:lineRule="auto"/>
      <w:ind w:firstLineChars="0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365B"/>
    <w:pPr>
      <w:keepNext/>
      <w:keepLines/>
      <w:numPr>
        <w:ilvl w:val="1"/>
        <w:numId w:val="33"/>
      </w:numPr>
      <w:spacing w:beforeLines="50" w:before="50" w:afterLines="50" w:after="50"/>
      <w:ind w:firstLineChars="0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00C1"/>
    <w:pPr>
      <w:keepNext/>
      <w:keepLines/>
      <w:numPr>
        <w:ilvl w:val="2"/>
        <w:numId w:val="33"/>
      </w:numPr>
      <w:spacing w:beforeLines="50" w:before="156" w:afterLines="50" w:after="156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55CE6"/>
    <w:pPr>
      <w:keepNext/>
      <w:keepLines/>
      <w:numPr>
        <w:ilvl w:val="3"/>
        <w:numId w:val="33"/>
      </w:numPr>
      <w:ind w:firstLineChars="0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ADF"/>
    <w:pPr>
      <w:ind w:firstLine="420"/>
    </w:pPr>
  </w:style>
  <w:style w:type="table" w:styleId="a4">
    <w:name w:val="Table Grid"/>
    <w:basedOn w:val="a1"/>
    <w:uiPriority w:val="39"/>
    <w:rsid w:val="00FA4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1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1EE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1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1EE5"/>
    <w:rPr>
      <w:sz w:val="18"/>
      <w:szCs w:val="18"/>
    </w:rPr>
  </w:style>
  <w:style w:type="paragraph" w:customStyle="1" w:styleId="Default">
    <w:name w:val="Default"/>
    <w:rsid w:val="006F740D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C45EDA"/>
    <w:rPr>
      <w:rFonts w:ascii="Times New Roman" w:eastAsia="黑体" w:hAnsi="Times New Roman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519BE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F365B"/>
    <w:rPr>
      <w:rFonts w:ascii="Times New Roman" w:eastAsia="黑体" w:hAnsi="Times New Roman" w:cstheme="majorBidi"/>
      <w:b/>
      <w:bCs/>
      <w:sz w:val="3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357A7"/>
    <w:pPr>
      <w:tabs>
        <w:tab w:val="right" w:leader="dot" w:pos="9204"/>
      </w:tabs>
    </w:pPr>
  </w:style>
  <w:style w:type="paragraph" w:styleId="TOC2">
    <w:name w:val="toc 2"/>
    <w:basedOn w:val="a"/>
    <w:next w:val="a"/>
    <w:autoRedefine/>
    <w:uiPriority w:val="39"/>
    <w:unhideWhenUsed/>
    <w:rsid w:val="00451CC0"/>
    <w:pPr>
      <w:tabs>
        <w:tab w:val="left" w:pos="1680"/>
        <w:tab w:val="right" w:leader="dot" w:pos="9204"/>
      </w:tabs>
      <w:wordWrap w:val="0"/>
      <w:ind w:leftChars="200" w:left="480" w:firstLine="480"/>
    </w:pPr>
  </w:style>
  <w:style w:type="character" w:styleId="a9">
    <w:name w:val="Hyperlink"/>
    <w:basedOn w:val="a0"/>
    <w:uiPriority w:val="99"/>
    <w:unhideWhenUsed/>
    <w:rsid w:val="00B519BE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FC00C1"/>
    <w:rPr>
      <w:rFonts w:ascii="Times New Roman" w:eastAsia="宋体" w:hAnsi="Times New Roman"/>
      <w:b/>
      <w:bCs/>
      <w:sz w:val="28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0B7C94"/>
    <w:pPr>
      <w:ind w:leftChars="400" w:left="840"/>
    </w:pPr>
  </w:style>
  <w:style w:type="paragraph" w:styleId="aa">
    <w:name w:val="Balloon Text"/>
    <w:basedOn w:val="a"/>
    <w:link w:val="ab"/>
    <w:uiPriority w:val="99"/>
    <w:semiHidden/>
    <w:unhideWhenUsed/>
    <w:rsid w:val="004761D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761D5"/>
    <w:rPr>
      <w:sz w:val="18"/>
      <w:szCs w:val="18"/>
    </w:rPr>
  </w:style>
  <w:style w:type="paragraph" w:customStyle="1" w:styleId="ac">
    <w:name w:val="图"/>
    <w:basedOn w:val="a"/>
    <w:next w:val="a"/>
    <w:link w:val="ad"/>
    <w:qFormat/>
    <w:rsid w:val="002A69BD"/>
    <w:pPr>
      <w:spacing w:line="240" w:lineRule="auto"/>
      <w:ind w:firstLineChars="0" w:firstLine="0"/>
      <w:jc w:val="center"/>
    </w:pPr>
    <w:rPr>
      <w:noProof/>
    </w:rPr>
  </w:style>
  <w:style w:type="character" w:customStyle="1" w:styleId="40">
    <w:name w:val="标题 4 字符"/>
    <w:basedOn w:val="a0"/>
    <w:link w:val="4"/>
    <w:uiPriority w:val="9"/>
    <w:rsid w:val="00D55CE6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ad">
    <w:name w:val="图 字符"/>
    <w:basedOn w:val="a0"/>
    <w:link w:val="ac"/>
    <w:rsid w:val="002A69BD"/>
    <w:rPr>
      <w:rFonts w:ascii="Times New Roman" w:eastAsia="宋体" w:hAnsi="Times New Roman"/>
      <w:noProof/>
      <w:sz w:val="24"/>
    </w:rPr>
  </w:style>
  <w:style w:type="paragraph" w:styleId="ae">
    <w:name w:val="Title"/>
    <w:basedOn w:val="a"/>
    <w:next w:val="a"/>
    <w:link w:val="af"/>
    <w:uiPriority w:val="10"/>
    <w:qFormat/>
    <w:rsid w:val="006864F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6864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6864FE"/>
    <w:pPr>
      <w:spacing w:before="240" w:after="60" w:line="312" w:lineRule="atLeast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uiPriority w:val="11"/>
    <w:rsid w:val="006864FE"/>
    <w:rPr>
      <w:b/>
      <w:bCs/>
      <w:kern w:val="28"/>
      <w:sz w:val="32"/>
      <w:szCs w:val="32"/>
    </w:rPr>
  </w:style>
  <w:style w:type="paragraph" w:customStyle="1" w:styleId="af2">
    <w:name w:val="代码"/>
    <w:basedOn w:val="a"/>
    <w:link w:val="af3"/>
    <w:rsid w:val="00C378BB"/>
    <w:pPr>
      <w:pBdr>
        <w:top w:val="thinThickSmallGap" w:sz="12" w:space="1" w:color="auto"/>
        <w:left w:val="thinThickSmallGap" w:sz="12" w:space="4" w:color="auto"/>
        <w:bottom w:val="thickThinSmallGap" w:sz="12" w:space="1" w:color="auto"/>
        <w:right w:val="thickThinSmallGap" w:sz="12" w:space="4" w:color="auto"/>
      </w:pBdr>
      <w:wordWrap w:val="0"/>
      <w:spacing w:line="240" w:lineRule="auto"/>
    </w:pPr>
    <w:rPr>
      <w:rFonts w:ascii="新宋体" w:hAnsi="新宋体" w:cs="Courier New"/>
      <w:kern w:val="0"/>
    </w:rPr>
  </w:style>
  <w:style w:type="character" w:customStyle="1" w:styleId="af3">
    <w:name w:val="代码 字符"/>
    <w:basedOn w:val="a0"/>
    <w:link w:val="af2"/>
    <w:rsid w:val="00C378BB"/>
    <w:rPr>
      <w:rFonts w:ascii="新宋体" w:eastAsia="宋体" w:hAnsi="新宋体" w:cs="Courier New"/>
      <w:kern w:val="0"/>
      <w:sz w:val="24"/>
    </w:rPr>
  </w:style>
  <w:style w:type="paragraph" w:customStyle="1" w:styleId="alt">
    <w:name w:val="alt"/>
    <w:basedOn w:val="a"/>
    <w:rsid w:val="005D27D3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ljs-meta">
    <w:name w:val="hljs-meta"/>
    <w:basedOn w:val="a0"/>
    <w:rsid w:val="005D27D3"/>
  </w:style>
  <w:style w:type="character" w:customStyle="1" w:styleId="hljs-comment">
    <w:name w:val="hljs-comment"/>
    <w:basedOn w:val="a0"/>
    <w:rsid w:val="005D27D3"/>
  </w:style>
  <w:style w:type="character" w:customStyle="1" w:styleId="hljs-keyword">
    <w:name w:val="hljs-keyword"/>
    <w:basedOn w:val="a0"/>
    <w:rsid w:val="005D27D3"/>
  </w:style>
  <w:style w:type="character" w:customStyle="1" w:styleId="hljs-variable">
    <w:name w:val="hljs-variable"/>
    <w:basedOn w:val="a0"/>
    <w:rsid w:val="005D27D3"/>
  </w:style>
  <w:style w:type="character" w:customStyle="1" w:styleId="hljs-builtin">
    <w:name w:val="hljs-built_in"/>
    <w:basedOn w:val="a0"/>
    <w:rsid w:val="005D27D3"/>
  </w:style>
  <w:style w:type="character" w:customStyle="1" w:styleId="hljs-string">
    <w:name w:val="hljs-string"/>
    <w:basedOn w:val="a0"/>
    <w:rsid w:val="005D27D3"/>
  </w:style>
  <w:style w:type="paragraph" w:styleId="HTML">
    <w:name w:val="HTML Preformatted"/>
    <w:basedOn w:val="a"/>
    <w:link w:val="HTML0"/>
    <w:uiPriority w:val="99"/>
    <w:semiHidden/>
    <w:unhideWhenUsed/>
    <w:rsid w:val="00834A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34A88"/>
    <w:rPr>
      <w:rFonts w:ascii="宋体" w:eastAsia="宋体" w:hAnsi="宋体" w:cs="宋体"/>
      <w:kern w:val="0"/>
      <w:sz w:val="24"/>
      <w:szCs w:val="24"/>
    </w:rPr>
  </w:style>
  <w:style w:type="character" w:customStyle="1" w:styleId="sc21">
    <w:name w:val="sc21"/>
    <w:basedOn w:val="a0"/>
    <w:rsid w:val="0010246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0246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a0"/>
    <w:rsid w:val="0010246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10246D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41">
    <w:name w:val="sc41"/>
    <w:basedOn w:val="a0"/>
    <w:rsid w:val="0010246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10246D"/>
    <w:rPr>
      <w:rFonts w:ascii="Courier New" w:hAnsi="Courier New" w:cs="Courier New" w:hint="default"/>
      <w:b/>
      <w:bCs/>
      <w:color w:val="FF8040"/>
      <w:sz w:val="20"/>
      <w:szCs w:val="20"/>
      <w:shd w:val="clear" w:color="auto" w:fill="FFFFD9"/>
    </w:rPr>
  </w:style>
  <w:style w:type="character" w:customStyle="1" w:styleId="sc51">
    <w:name w:val="sc51"/>
    <w:basedOn w:val="a0"/>
    <w:rsid w:val="0010246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code">
    <w:name w:val="code"/>
    <w:basedOn w:val="a"/>
    <w:link w:val="code0"/>
    <w:qFormat/>
    <w:rsid w:val="006D42A1"/>
    <w:pPr>
      <w:widowControl/>
      <w:pBdr>
        <w:top w:val="thinThickSmallGap" w:sz="12" w:space="1" w:color="auto"/>
        <w:left w:val="thinThickSmallGap" w:sz="12" w:space="4" w:color="auto"/>
        <w:bottom w:val="thickThinSmallGap" w:sz="12" w:space="1" w:color="auto"/>
        <w:right w:val="thickThinSmallGap" w:sz="12" w:space="4" w:color="auto"/>
      </w:pBdr>
      <w:shd w:val="clear" w:color="auto" w:fill="FFFFFF"/>
      <w:spacing w:line="240" w:lineRule="auto"/>
      <w:ind w:firstLine="420"/>
      <w:jc w:val="left"/>
    </w:pPr>
    <w:rPr>
      <w:rFonts w:ascii="新宋体" w:eastAsia="新宋体" w:hAnsi="新宋体" w:cs="Courier New"/>
      <w:color w:val="008000"/>
      <w:kern w:val="0"/>
      <w:sz w:val="21"/>
      <w:szCs w:val="21"/>
    </w:rPr>
  </w:style>
  <w:style w:type="character" w:customStyle="1" w:styleId="sc61">
    <w:name w:val="sc61"/>
    <w:basedOn w:val="a0"/>
    <w:rsid w:val="0096222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code0">
    <w:name w:val="code 字符"/>
    <w:basedOn w:val="a0"/>
    <w:link w:val="code"/>
    <w:rsid w:val="006D42A1"/>
    <w:rPr>
      <w:rFonts w:ascii="新宋体" w:eastAsia="新宋体" w:hAnsi="新宋体" w:cs="Courier New"/>
      <w:color w:val="008000"/>
      <w:kern w:val="0"/>
      <w:szCs w:val="21"/>
      <w:shd w:val="clear" w:color="auto" w:fill="FFFFFF"/>
    </w:rPr>
  </w:style>
  <w:style w:type="character" w:customStyle="1" w:styleId="sc31">
    <w:name w:val="sc31"/>
    <w:basedOn w:val="a0"/>
    <w:rsid w:val="006255D3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a0"/>
    <w:rsid w:val="006255D3"/>
    <w:rPr>
      <w:rFonts w:ascii="Courier New" w:hAnsi="Courier New" w:cs="Courier New" w:hint="default"/>
      <w:b/>
      <w:bCs/>
      <w:color w:val="804040"/>
      <w:sz w:val="20"/>
      <w:szCs w:val="20"/>
      <w:shd w:val="clear" w:color="auto" w:fill="E1FFF3"/>
    </w:rPr>
  </w:style>
  <w:style w:type="character" w:customStyle="1" w:styleId="mi">
    <w:name w:val="mi"/>
    <w:basedOn w:val="a0"/>
    <w:rsid w:val="007F2C6B"/>
  </w:style>
  <w:style w:type="character" w:customStyle="1" w:styleId="mjxassistivemathml">
    <w:name w:val="mjx_assistive_mathml"/>
    <w:basedOn w:val="a0"/>
    <w:rsid w:val="007F2C6B"/>
  </w:style>
  <w:style w:type="character" w:customStyle="1" w:styleId="sc11">
    <w:name w:val="sc11"/>
    <w:basedOn w:val="a0"/>
    <w:rsid w:val="004C092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4C092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4C092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a0"/>
    <w:rsid w:val="00035186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DecimalAligned">
    <w:name w:val="Decimal Aligned"/>
    <w:basedOn w:val="a"/>
    <w:uiPriority w:val="40"/>
    <w:qFormat/>
    <w:rsid w:val="00820826"/>
    <w:pPr>
      <w:widowControl/>
      <w:tabs>
        <w:tab w:val="decimal" w:pos="360"/>
      </w:tabs>
      <w:spacing w:after="200" w:line="276" w:lineRule="auto"/>
      <w:ind w:firstLineChars="0" w:firstLine="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af4">
    <w:name w:val="footnote text"/>
    <w:basedOn w:val="a"/>
    <w:link w:val="af5"/>
    <w:uiPriority w:val="99"/>
    <w:unhideWhenUsed/>
    <w:rsid w:val="00820826"/>
    <w:pPr>
      <w:widowControl/>
      <w:spacing w:line="240" w:lineRule="auto"/>
      <w:ind w:firstLineChars="0" w:firstLine="0"/>
      <w:jc w:val="left"/>
    </w:pPr>
    <w:rPr>
      <w:rFonts w:asciiTheme="minorHAnsi" w:eastAsiaTheme="minorEastAsia" w:hAnsiTheme="minorHAnsi" w:cs="Times New Roman"/>
      <w:kern w:val="0"/>
      <w:sz w:val="20"/>
      <w:szCs w:val="20"/>
    </w:rPr>
  </w:style>
  <w:style w:type="character" w:customStyle="1" w:styleId="af5">
    <w:name w:val="脚注文本 字符"/>
    <w:basedOn w:val="a0"/>
    <w:link w:val="af4"/>
    <w:uiPriority w:val="99"/>
    <w:rsid w:val="00820826"/>
    <w:rPr>
      <w:rFonts w:cs="Times New Roman"/>
      <w:kern w:val="0"/>
      <w:sz w:val="20"/>
      <w:szCs w:val="20"/>
    </w:rPr>
  </w:style>
  <w:style w:type="character" w:styleId="af6">
    <w:name w:val="Subtle Emphasis"/>
    <w:basedOn w:val="a0"/>
    <w:uiPriority w:val="19"/>
    <w:qFormat/>
    <w:rsid w:val="00820826"/>
    <w:rPr>
      <w:i/>
      <w:iCs/>
    </w:rPr>
  </w:style>
  <w:style w:type="table" w:styleId="-1">
    <w:name w:val="Light Shading Accent 1"/>
    <w:basedOn w:val="a1"/>
    <w:uiPriority w:val="60"/>
    <w:rsid w:val="00820826"/>
    <w:rPr>
      <w:color w:val="2E74B5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af7">
    <w:name w:val="Grid Table Light"/>
    <w:basedOn w:val="a1"/>
    <w:uiPriority w:val="40"/>
    <w:rsid w:val="00ED2B5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ED2B5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de2">
    <w:name w:val="code2"/>
    <w:basedOn w:val="a"/>
    <w:link w:val="code20"/>
    <w:qFormat/>
    <w:rsid w:val="00A82EB7"/>
    <w:pPr>
      <w:widowControl/>
      <w:shd w:val="clear" w:color="auto" w:fill="FFFFFF"/>
      <w:spacing w:line="240" w:lineRule="auto"/>
      <w:ind w:firstLineChars="0" w:firstLine="0"/>
      <w:jc w:val="left"/>
    </w:pPr>
    <w:rPr>
      <w:rFonts w:ascii="新宋体" w:eastAsia="新宋体" w:hAnsi="新宋体" w:cs="Courier New"/>
      <w:color w:val="804000"/>
      <w:kern w:val="0"/>
      <w:sz w:val="21"/>
      <w:szCs w:val="21"/>
    </w:rPr>
  </w:style>
  <w:style w:type="character" w:customStyle="1" w:styleId="code20">
    <w:name w:val="code2 字符"/>
    <w:basedOn w:val="a0"/>
    <w:link w:val="code2"/>
    <w:rsid w:val="00A82EB7"/>
    <w:rPr>
      <w:rFonts w:ascii="新宋体" w:eastAsia="新宋体" w:hAnsi="新宋体" w:cs="Courier New"/>
      <w:color w:val="804000"/>
      <w:kern w:val="0"/>
      <w:szCs w:val="21"/>
      <w:shd w:val="clear" w:color="auto" w:fill="FFFFFF"/>
    </w:rPr>
  </w:style>
  <w:style w:type="character" w:styleId="af8">
    <w:name w:val="Placeholder Text"/>
    <w:basedOn w:val="a0"/>
    <w:uiPriority w:val="99"/>
    <w:semiHidden/>
    <w:rsid w:val="0018044A"/>
    <w:rPr>
      <w:color w:val="808080"/>
    </w:rPr>
  </w:style>
  <w:style w:type="character" w:customStyle="1" w:styleId="sc231">
    <w:name w:val="sc231"/>
    <w:basedOn w:val="a0"/>
    <w:rsid w:val="00DA6496"/>
    <w:rPr>
      <w:rFonts w:ascii="Courier New" w:hAnsi="Courier New" w:cs="Courier New" w:hint="default"/>
      <w:color w:val="008000"/>
      <w:sz w:val="20"/>
      <w:szCs w:val="20"/>
    </w:rPr>
  </w:style>
  <w:style w:type="character" w:styleId="af9">
    <w:name w:val="FollowedHyperlink"/>
    <w:basedOn w:val="a0"/>
    <w:uiPriority w:val="99"/>
    <w:semiHidden/>
    <w:unhideWhenUsed/>
    <w:rsid w:val="00396AB1"/>
    <w:rPr>
      <w:color w:val="954F72" w:themeColor="followedHyperlink"/>
      <w:u w:val="single"/>
    </w:rPr>
  </w:style>
  <w:style w:type="character" w:styleId="afa">
    <w:name w:val="Unresolved Mention"/>
    <w:basedOn w:val="a0"/>
    <w:uiPriority w:val="99"/>
    <w:semiHidden/>
    <w:unhideWhenUsed/>
    <w:rsid w:val="00777C9E"/>
    <w:rPr>
      <w:color w:val="605E5C"/>
      <w:shd w:val="clear" w:color="auto" w:fill="E1DFDD"/>
    </w:rPr>
  </w:style>
  <w:style w:type="paragraph" w:customStyle="1" w:styleId="afb">
    <w:name w:val="摘要、任务书标题"/>
    <w:basedOn w:val="a"/>
    <w:next w:val="a"/>
    <w:link w:val="afc"/>
    <w:qFormat/>
    <w:rsid w:val="00876B4E"/>
    <w:pPr>
      <w:spacing w:beforeLines="50" w:before="50" w:afterLines="50" w:after="50"/>
      <w:ind w:firstLineChars="0" w:firstLine="0"/>
      <w:jc w:val="center"/>
      <w:outlineLvl w:val="0"/>
    </w:pPr>
    <w:rPr>
      <w:rFonts w:ascii="Arial Unicode MS" w:eastAsia="黑体" w:hAnsi="Arial Unicode MS" w:cs="Times New Roman"/>
      <w:b/>
      <w:bCs/>
      <w:sz w:val="36"/>
      <w:szCs w:val="36"/>
    </w:rPr>
  </w:style>
  <w:style w:type="character" w:customStyle="1" w:styleId="afc">
    <w:name w:val="摘要、任务书标题 字符"/>
    <w:link w:val="afb"/>
    <w:qFormat/>
    <w:rsid w:val="00876B4E"/>
    <w:rPr>
      <w:rFonts w:ascii="Arial Unicode MS" w:eastAsia="黑体" w:hAnsi="Arial Unicode MS" w:cs="Times New Roman"/>
      <w:b/>
      <w:bCs/>
      <w:sz w:val="36"/>
      <w:szCs w:val="36"/>
    </w:rPr>
  </w:style>
  <w:style w:type="character" w:customStyle="1" w:styleId="sc141">
    <w:name w:val="sc141"/>
    <w:basedOn w:val="a0"/>
    <w:rsid w:val="003F7E1F"/>
    <w:rPr>
      <w:rFonts w:ascii="Courier New" w:hAnsi="Courier New" w:cs="Courier New" w:hint="default"/>
      <w:b/>
      <w:bCs/>
      <w:color w:val="880088"/>
      <w:sz w:val="20"/>
      <w:szCs w:val="20"/>
    </w:rPr>
  </w:style>
  <w:style w:type="paragraph" w:customStyle="1" w:styleId="MTDisplayEquation">
    <w:name w:val="MTDisplayEquation"/>
    <w:basedOn w:val="a"/>
    <w:next w:val="a"/>
    <w:link w:val="MTDisplayEquation0"/>
    <w:rsid w:val="00D45293"/>
    <w:pPr>
      <w:tabs>
        <w:tab w:val="center" w:pos="4820"/>
        <w:tab w:val="right" w:pos="9640"/>
      </w:tabs>
      <w:ind w:firstLine="480"/>
    </w:pPr>
  </w:style>
  <w:style w:type="character" w:customStyle="1" w:styleId="MTDisplayEquation0">
    <w:name w:val="MTDisplayEquation 字符"/>
    <w:basedOn w:val="a0"/>
    <w:link w:val="MTDisplayEquation"/>
    <w:rsid w:val="00D45293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2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44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46702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71814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2446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24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249848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409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055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623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3638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1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79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0400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0804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882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8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8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5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7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5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2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1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3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2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uWanpeng\Desktop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F03AC-57F4-4E93-9858-DA2B44824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TotalTime>107</TotalTime>
  <Pages>22</Pages>
  <Words>4572</Words>
  <Characters>18334</Characters>
  <Application>Microsoft Office Word</Application>
  <DocSecurity>0</DocSecurity>
  <Lines>763</Lines>
  <Paragraphs>289</Paragraphs>
  <ScaleCrop>false</ScaleCrop>
  <Company>中国矿业大学(徐州)计算机学院</Company>
  <LinksUpToDate>false</LinksUpToDate>
  <CharactersWithSpaces>22617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操作系统安全——作业一</dc:title>
  <dc:subject/>
  <dc:creator>XuWanpeng</dc:creator>
  <cp:keywords/>
  <dc:description/>
  <cp:lastModifiedBy>Xu Wanpeng</cp:lastModifiedBy>
  <cp:revision>1146</cp:revision>
  <cp:lastPrinted>2022-05-01T16:01:00Z</cp:lastPrinted>
  <dcterms:created xsi:type="dcterms:W3CDTF">2023-04-29T14:19:00Z</dcterms:created>
  <dcterms:modified xsi:type="dcterms:W3CDTF">2023-04-30T11:49:00Z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